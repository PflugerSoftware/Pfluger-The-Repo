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DE6127" w14:textId="77777777" w:rsidR="00A841B9" w:rsidRPr="003B326E" w:rsidRDefault="00A841B9" w:rsidP="00FE1200">
      <w:pPr>
        <w:pStyle w:val="PflugerOutline"/>
        <w:spacing w:before="100" w:beforeAutospacing="1" w:after="100" w:afterAutospacing="1"/>
        <w:rPr>
          <w:rStyle w:val="normaltextrun"/>
          <w:rFonts w:cs="Arial"/>
          <w:bCs w:val="0"/>
          <w:color w:val="000000" w:themeColor="text1"/>
          <w:sz w:val="42"/>
        </w:rPr>
      </w:pPr>
    </w:p>
    <w:p w14:paraId="65CD742C" w14:textId="77777777" w:rsidR="00A841B9" w:rsidRPr="003B326E" w:rsidRDefault="00A841B9" w:rsidP="00FE1200">
      <w:pPr>
        <w:pStyle w:val="PflugerOutline"/>
        <w:spacing w:before="100" w:beforeAutospacing="1" w:after="100" w:afterAutospacing="1"/>
        <w:rPr>
          <w:rStyle w:val="normaltextrun"/>
          <w:rFonts w:cs="Arial"/>
          <w:bCs w:val="0"/>
          <w:color w:val="000000" w:themeColor="text1"/>
          <w:sz w:val="42"/>
        </w:rPr>
      </w:pPr>
    </w:p>
    <w:p w14:paraId="7E6960A3" w14:textId="77777777" w:rsidR="00A841B9" w:rsidRPr="003B326E" w:rsidRDefault="00A841B9" w:rsidP="00FE1200">
      <w:pPr>
        <w:pStyle w:val="PflugerOutline"/>
        <w:spacing w:before="100" w:beforeAutospacing="1" w:after="100" w:afterAutospacing="1"/>
        <w:rPr>
          <w:rStyle w:val="normaltextrun"/>
          <w:rFonts w:cs="Arial"/>
          <w:bCs w:val="0"/>
          <w:color w:val="000000" w:themeColor="text1"/>
          <w:sz w:val="42"/>
        </w:rPr>
      </w:pPr>
    </w:p>
    <w:p w14:paraId="33406AE1" w14:textId="77777777" w:rsidR="00A841B9" w:rsidRPr="003B326E" w:rsidRDefault="00A841B9" w:rsidP="00FE1200">
      <w:pPr>
        <w:pStyle w:val="PflugerOutline"/>
        <w:spacing w:before="100" w:beforeAutospacing="1" w:after="100" w:afterAutospacing="1"/>
        <w:rPr>
          <w:rStyle w:val="normaltextrun"/>
          <w:rFonts w:cs="Arial"/>
          <w:bCs w:val="0"/>
          <w:color w:val="000000" w:themeColor="text1"/>
          <w:sz w:val="42"/>
        </w:rPr>
      </w:pPr>
    </w:p>
    <w:p w14:paraId="45355446" w14:textId="77777777" w:rsidR="00A841B9" w:rsidRPr="003B326E" w:rsidRDefault="00A841B9" w:rsidP="00FE1200">
      <w:pPr>
        <w:pStyle w:val="PflugerOutline"/>
        <w:spacing w:before="100" w:beforeAutospacing="1" w:after="100" w:afterAutospacing="1"/>
        <w:rPr>
          <w:rStyle w:val="normaltextrun"/>
          <w:rFonts w:cs="Arial"/>
          <w:bCs w:val="0"/>
          <w:color w:val="000000" w:themeColor="text1"/>
          <w:sz w:val="42"/>
        </w:rPr>
      </w:pPr>
    </w:p>
    <w:p w14:paraId="4E24B7CB" w14:textId="77777777" w:rsidR="00A841B9" w:rsidRPr="003B326E" w:rsidRDefault="00A841B9" w:rsidP="00FE1200">
      <w:pPr>
        <w:pStyle w:val="PflugerOutline"/>
        <w:spacing w:before="100" w:beforeAutospacing="1" w:after="100" w:afterAutospacing="1"/>
        <w:rPr>
          <w:rStyle w:val="normaltextrun"/>
          <w:rFonts w:cs="Arial"/>
          <w:bCs w:val="0"/>
          <w:color w:val="000000" w:themeColor="text1"/>
          <w:sz w:val="42"/>
        </w:rPr>
      </w:pPr>
    </w:p>
    <w:p w14:paraId="67A5CE07" w14:textId="77777777" w:rsidR="00A841B9" w:rsidRPr="003B326E" w:rsidRDefault="00A841B9" w:rsidP="00FE1200">
      <w:pPr>
        <w:pStyle w:val="PflugerOutline"/>
        <w:spacing w:before="100" w:beforeAutospacing="1" w:after="100" w:afterAutospacing="1"/>
        <w:rPr>
          <w:rStyle w:val="normaltextrun"/>
          <w:rFonts w:cs="Arial"/>
          <w:bCs w:val="0"/>
          <w:color w:val="000000" w:themeColor="text1"/>
          <w:sz w:val="42"/>
        </w:rPr>
      </w:pPr>
    </w:p>
    <w:p w14:paraId="01170DA6" w14:textId="77777777" w:rsidR="00A841B9" w:rsidRPr="003B326E" w:rsidRDefault="00A841B9" w:rsidP="00FE1200">
      <w:pPr>
        <w:pStyle w:val="PflugerOutline"/>
        <w:spacing w:before="100" w:beforeAutospacing="1" w:after="100" w:afterAutospacing="1"/>
        <w:rPr>
          <w:rStyle w:val="normaltextrun"/>
          <w:rFonts w:cs="Arial"/>
          <w:bCs w:val="0"/>
          <w:color w:val="000000" w:themeColor="text1"/>
          <w:sz w:val="42"/>
        </w:rPr>
      </w:pPr>
    </w:p>
    <w:p w14:paraId="1F1E9D47" w14:textId="77777777" w:rsidR="00A841B9" w:rsidRPr="003B326E" w:rsidRDefault="00A841B9" w:rsidP="00FE1200">
      <w:pPr>
        <w:pStyle w:val="PflugerOutline"/>
        <w:spacing w:before="100" w:beforeAutospacing="1" w:after="100" w:afterAutospacing="1"/>
        <w:rPr>
          <w:rStyle w:val="normaltextrun"/>
          <w:rFonts w:cs="Arial"/>
          <w:bCs w:val="0"/>
          <w:color w:val="000000" w:themeColor="text1"/>
          <w:sz w:val="42"/>
        </w:rPr>
      </w:pPr>
    </w:p>
    <w:p w14:paraId="304B74D7" w14:textId="77777777" w:rsidR="00A841B9" w:rsidRPr="003B326E" w:rsidRDefault="00A841B9" w:rsidP="00FE1200">
      <w:pPr>
        <w:pStyle w:val="Heading1"/>
        <w:numPr>
          <w:ilvl w:val="0"/>
          <w:numId w:val="0"/>
        </w:numPr>
        <w:spacing w:before="100" w:beforeAutospacing="1" w:after="100" w:afterAutospacing="1"/>
        <w:rPr>
          <w:rStyle w:val="normaltextrun"/>
          <w:rFonts w:cs="Arial"/>
          <w:b w:val="0"/>
          <w:color w:val="000000" w:themeColor="text1"/>
          <w:sz w:val="42"/>
          <w:szCs w:val="42"/>
          <w:shd w:val="clear" w:color="auto" w:fill="FFFFFF"/>
        </w:rPr>
      </w:pPr>
    </w:p>
    <w:p w14:paraId="1D2FDE4B" w14:textId="006ECF99" w:rsidR="00A57E4A" w:rsidRPr="007E7302" w:rsidRDefault="007E05D0" w:rsidP="00FE1200">
      <w:pPr>
        <w:pStyle w:val="Title"/>
        <w:spacing w:before="100" w:beforeAutospacing="1" w:after="100" w:afterAutospacing="1"/>
      </w:pPr>
      <w:r w:rsidRPr="007E05D0">
        <w:rPr>
          <w:rStyle w:val="normaltextrun"/>
          <w:sz w:val="40"/>
        </w:rPr>
        <w:t xml:space="preserve">The </w:t>
      </w:r>
      <w:r w:rsidR="007974C8" w:rsidRPr="007E05D0">
        <w:rPr>
          <w:rStyle w:val="normaltextrun"/>
          <w:sz w:val="40"/>
        </w:rPr>
        <w:t>Modelizer</w:t>
      </w:r>
      <w:r w:rsidRPr="007E05D0">
        <w:rPr>
          <w:rStyle w:val="normaltextrun"/>
          <w:sz w:val="40"/>
        </w:rPr>
        <w:t xml:space="preserve"> Phase </w:t>
      </w:r>
      <w:r>
        <w:rPr>
          <w:rStyle w:val="normaltextrun"/>
          <w:sz w:val="40"/>
        </w:rPr>
        <w:t>1</w:t>
      </w:r>
    </w:p>
    <w:p w14:paraId="4B0F8B8B" w14:textId="74F51C21" w:rsidR="00E664C4" w:rsidRPr="007E7302" w:rsidRDefault="007E05D0" w:rsidP="007E05D0">
      <w:pPr>
        <w:pStyle w:val="Subtitle"/>
        <w:spacing w:before="100" w:beforeAutospacing="1" w:after="100" w:afterAutospacing="1"/>
        <w:jc w:val="center"/>
        <w:rPr>
          <w:rStyle w:val="SubtleEmphasis"/>
        </w:rPr>
      </w:pPr>
      <w:r>
        <w:t>Defining the Shape</w:t>
      </w:r>
    </w:p>
    <w:p w14:paraId="2185C5D5" w14:textId="77777777" w:rsidR="00BC44DC" w:rsidRDefault="00BC44DC" w:rsidP="00FE1200">
      <w:pPr>
        <w:widowControl w:val="0"/>
        <w:autoSpaceDE w:val="0"/>
        <w:autoSpaceDN w:val="0"/>
        <w:spacing w:before="100" w:beforeAutospacing="1" w:after="100" w:afterAutospacing="1"/>
        <w:rPr>
          <w:b/>
          <w:bCs/>
          <w:color w:val="000000" w:themeColor="text1"/>
          <w:szCs w:val="42"/>
          <w:shd w:val="clear" w:color="auto" w:fill="FFFFFF"/>
        </w:rPr>
      </w:pPr>
      <w:r>
        <w:rPr>
          <w:b/>
        </w:rPr>
        <w:br w:type="page"/>
      </w:r>
    </w:p>
    <w:p w14:paraId="69F7A652" w14:textId="77777777" w:rsidR="009F58F7" w:rsidRPr="009F58F7" w:rsidRDefault="009F58F7" w:rsidP="009F58F7">
      <w:pPr>
        <w:pStyle w:val="PflugerOutline"/>
        <w:numPr>
          <w:ilvl w:val="0"/>
          <w:numId w:val="9"/>
        </w:numPr>
        <w:rPr>
          <w:b/>
          <w:bCs w:val="0"/>
        </w:rPr>
      </w:pPr>
      <w:r w:rsidRPr="009F58F7">
        <w:rPr>
          <w:b/>
          <w:bCs w:val="0"/>
        </w:rPr>
        <w:lastRenderedPageBreak/>
        <w:t>Researcher</w:t>
      </w:r>
    </w:p>
    <w:p w14:paraId="5CB48D33" w14:textId="5D2AEE02" w:rsidR="009F58F7" w:rsidRDefault="009F58F7" w:rsidP="007E05D0">
      <w:pPr>
        <w:pStyle w:val="PflugerOutline"/>
        <w:numPr>
          <w:ilvl w:val="1"/>
          <w:numId w:val="9"/>
        </w:numPr>
      </w:pPr>
      <w:r w:rsidRPr="00275B3B">
        <w:t xml:space="preserve">Agustin </w:t>
      </w:r>
      <w:r w:rsidR="00E91F3A">
        <w:t>Salinas</w:t>
      </w:r>
    </w:p>
    <w:p w14:paraId="44B4841B" w14:textId="77777777" w:rsidR="00275B3B" w:rsidRPr="00275B3B" w:rsidRDefault="00275B3B" w:rsidP="00275B3B">
      <w:pPr>
        <w:pStyle w:val="List"/>
        <w:ind w:left="0" w:firstLine="0"/>
      </w:pPr>
    </w:p>
    <w:p w14:paraId="1599CF92" w14:textId="77777777" w:rsidR="009F58F7" w:rsidRPr="009F58F7" w:rsidRDefault="009F58F7" w:rsidP="009F58F7">
      <w:pPr>
        <w:pStyle w:val="PflugerOutline"/>
        <w:numPr>
          <w:ilvl w:val="0"/>
          <w:numId w:val="9"/>
        </w:numPr>
        <w:rPr>
          <w:b/>
          <w:bCs w:val="0"/>
        </w:rPr>
      </w:pPr>
      <w:r w:rsidRPr="009F58F7">
        <w:rPr>
          <w:b/>
          <w:bCs w:val="0"/>
        </w:rPr>
        <w:t>Research Type</w:t>
      </w:r>
    </w:p>
    <w:p w14:paraId="48BCD90C" w14:textId="77777777" w:rsidR="009F58F7" w:rsidRDefault="009F58F7" w:rsidP="007E05D0">
      <w:pPr>
        <w:pStyle w:val="PflugerOutline"/>
        <w:numPr>
          <w:ilvl w:val="1"/>
          <w:numId w:val="9"/>
        </w:numPr>
      </w:pPr>
      <w:r w:rsidRPr="00275B3B">
        <w:t>Mid-Level: Literature Review (approx. 60 hours)</w:t>
      </w:r>
    </w:p>
    <w:p w14:paraId="7A60C4A3" w14:textId="77777777" w:rsidR="00275B3B" w:rsidRPr="00275B3B" w:rsidRDefault="00275B3B" w:rsidP="00275B3B">
      <w:pPr>
        <w:pStyle w:val="List"/>
        <w:ind w:left="0" w:firstLine="0"/>
      </w:pPr>
    </w:p>
    <w:p w14:paraId="0FDF865E" w14:textId="77777777" w:rsidR="009F58F7" w:rsidRPr="009F58F7" w:rsidRDefault="009F58F7" w:rsidP="009F58F7">
      <w:pPr>
        <w:pStyle w:val="PflugerOutline"/>
        <w:numPr>
          <w:ilvl w:val="0"/>
          <w:numId w:val="9"/>
        </w:numPr>
        <w:rPr>
          <w:b/>
          <w:bCs w:val="0"/>
        </w:rPr>
      </w:pPr>
      <w:r w:rsidRPr="009F58F7">
        <w:rPr>
          <w:b/>
          <w:bCs w:val="0"/>
        </w:rPr>
        <w:t>Research Premise</w:t>
      </w:r>
    </w:p>
    <w:p w14:paraId="0E179B5A" w14:textId="205B9023" w:rsidR="00275B3B" w:rsidRDefault="009F58F7" w:rsidP="00B32EB0">
      <w:pPr>
        <w:pStyle w:val="PflugerOutline"/>
        <w:numPr>
          <w:ilvl w:val="1"/>
          <w:numId w:val="9"/>
        </w:numPr>
      </w:pPr>
      <w:r w:rsidRPr="00275B3B">
        <w:t xml:space="preserve">This research investigates the energy and design implications of </w:t>
      </w:r>
      <w:proofErr w:type="gramStart"/>
      <w:r w:rsidRPr="00275B3B">
        <w:t>massing</w:t>
      </w:r>
      <w:proofErr w:type="gramEnd"/>
      <w:r w:rsidRPr="00275B3B">
        <w:t xml:space="preserve"> strategies in sustainable school architecture. Through comparative literature reviews and precedent analysis, it evaluates the tools and methods used by </w:t>
      </w:r>
      <w:proofErr w:type="spellStart"/>
      <w:r w:rsidRPr="00275B3B">
        <w:t>Lake|Flato</w:t>
      </w:r>
      <w:proofErr w:type="spellEnd"/>
      <w:r w:rsidRPr="00275B3B">
        <w:t xml:space="preserve"> and </w:t>
      </w:r>
      <w:r w:rsidR="006731CE">
        <w:t>Overland</w:t>
      </w:r>
      <w:r w:rsidR="006731CE" w:rsidRPr="00275B3B">
        <w:t xml:space="preserve"> </w:t>
      </w:r>
      <w:r w:rsidRPr="00275B3B">
        <w:t xml:space="preserve">for early design-stage sustainability modeling. By identifying proven </w:t>
      </w:r>
      <w:proofErr w:type="gramStart"/>
      <w:r w:rsidRPr="00275B3B">
        <w:t>massing</w:t>
      </w:r>
      <w:proofErr w:type="gramEnd"/>
      <w:r w:rsidRPr="00275B3B">
        <w:t xml:space="preserve"> modifications from CAE and COTE award-winning schools, this work will inform a design strategy for Kennedy Elementary that balances exterior modesty, energy performance, and site safety</w:t>
      </w:r>
      <w:r w:rsidR="00275B3B" w:rsidRPr="00275B3B">
        <w:t xml:space="preserve"> for outdoor learning</w:t>
      </w:r>
      <w:r w:rsidRPr="00275B3B">
        <w:t>.</w:t>
      </w:r>
    </w:p>
    <w:p w14:paraId="0DE9AA42" w14:textId="77777777" w:rsidR="00B32EB0" w:rsidRPr="00B32EB0" w:rsidRDefault="00B32EB0" w:rsidP="00B32EB0">
      <w:pPr>
        <w:pStyle w:val="List"/>
      </w:pPr>
    </w:p>
    <w:p w14:paraId="634990A0" w14:textId="77777777" w:rsidR="009F58F7" w:rsidRDefault="009F58F7" w:rsidP="009F58F7">
      <w:pPr>
        <w:pStyle w:val="PflugerOutline"/>
        <w:numPr>
          <w:ilvl w:val="0"/>
          <w:numId w:val="9"/>
        </w:numPr>
        <w:rPr>
          <w:b/>
          <w:bCs w:val="0"/>
        </w:rPr>
      </w:pPr>
      <w:r w:rsidRPr="009F58F7">
        <w:rPr>
          <w:b/>
          <w:bCs w:val="0"/>
        </w:rPr>
        <w:t>Adventure Objectives</w:t>
      </w:r>
    </w:p>
    <w:p w14:paraId="48FAC996" w14:textId="13CC13A4" w:rsidR="00B32EB0" w:rsidRDefault="00B32EB0" w:rsidP="00B32EB0">
      <w:pPr>
        <w:pStyle w:val="List"/>
        <w:numPr>
          <w:ilvl w:val="1"/>
          <w:numId w:val="9"/>
        </w:numPr>
      </w:pPr>
      <w:r>
        <w:t xml:space="preserve">Introduction of </w:t>
      </w:r>
      <w:proofErr w:type="gramStart"/>
      <w:r>
        <w:t>the Research</w:t>
      </w:r>
      <w:proofErr w:type="gramEnd"/>
      <w:r>
        <w:t xml:space="preserve"> and its alignment to Kennedy Elementary and other project</w:t>
      </w:r>
      <w:r w:rsidR="00EB54BD">
        <w:t>s</w:t>
      </w:r>
      <w:r>
        <w:t>. Overall Goals of the work (250 Words)</w:t>
      </w:r>
      <w:r w:rsidR="00D331D5">
        <w:t xml:space="preserve">. The why, covering </w:t>
      </w:r>
      <w:r w:rsidR="00B9506D">
        <w:t>D</w:t>
      </w:r>
      <w:r w:rsidR="00D331D5">
        <w:t xml:space="preserve">esign </w:t>
      </w:r>
      <w:r w:rsidR="00B9506D">
        <w:t>A</w:t>
      </w:r>
      <w:r w:rsidR="00D331D5">
        <w:t>ward submission</w:t>
      </w:r>
      <w:r w:rsidR="00B9506D">
        <w:t xml:space="preserve">s for AIA </w:t>
      </w:r>
      <w:proofErr w:type="gramStart"/>
      <w:r w:rsidR="00B9506D">
        <w:t>needed</w:t>
      </w:r>
      <w:proofErr w:type="gramEnd"/>
      <w:r w:rsidR="00B9506D">
        <w:t xml:space="preserve"> to have sustainable components of a project listed</w:t>
      </w:r>
      <w:r w:rsidR="002F438C">
        <w:t>, as well as A4LE Design Submission.</w:t>
      </w:r>
    </w:p>
    <w:p w14:paraId="61EB04A2" w14:textId="2C0B263E" w:rsidR="004A648E" w:rsidRPr="004A648E" w:rsidRDefault="004A648E" w:rsidP="004A648E">
      <w:pPr>
        <w:pStyle w:val="PflugerOutline"/>
        <w:ind w:left="1440" w:firstLine="0"/>
        <w:rPr>
          <w:bCs w:val="0"/>
          <w:color w:val="auto"/>
          <w:szCs w:val="24"/>
          <w:shd w:val="clear" w:color="auto" w:fill="auto"/>
        </w:rPr>
      </w:pPr>
      <w:r w:rsidRPr="004A648E">
        <w:rPr>
          <w:bCs w:val="0"/>
          <w:color w:val="auto"/>
          <w:szCs w:val="24"/>
          <w:shd w:val="clear" w:color="auto" w:fill="auto"/>
        </w:rPr>
        <w:t xml:space="preserve">This research, The Modelizer Phase 1: Defining the Shape, investigates massing strategies and early-stage energy modeling tools that inform sustainable </w:t>
      </w:r>
      <w:r w:rsidR="00252739">
        <w:rPr>
          <w:bCs w:val="0"/>
          <w:color w:val="auto"/>
          <w:szCs w:val="24"/>
          <w:shd w:val="clear" w:color="auto" w:fill="auto"/>
        </w:rPr>
        <w:t>design</w:t>
      </w:r>
      <w:r w:rsidRPr="004A648E">
        <w:rPr>
          <w:bCs w:val="0"/>
          <w:color w:val="auto"/>
          <w:szCs w:val="24"/>
          <w:shd w:val="clear" w:color="auto" w:fill="auto"/>
        </w:rPr>
        <w:t xml:space="preserve">. Through a comparative literature review and precedent analysis, the study examines how design </w:t>
      </w:r>
      <w:proofErr w:type="gramStart"/>
      <w:r w:rsidRPr="004A648E">
        <w:rPr>
          <w:bCs w:val="0"/>
          <w:color w:val="auto"/>
          <w:szCs w:val="24"/>
          <w:shd w:val="clear" w:color="auto" w:fill="auto"/>
        </w:rPr>
        <w:t>firms such</w:t>
      </w:r>
      <w:proofErr w:type="gramEnd"/>
      <w:r w:rsidRPr="004A648E">
        <w:rPr>
          <w:bCs w:val="0"/>
          <w:color w:val="auto"/>
          <w:szCs w:val="24"/>
          <w:shd w:val="clear" w:color="auto" w:fill="auto"/>
        </w:rPr>
        <w:t xml:space="preserve"> integrate energy modeling into the conceptual and schematic design stages. Three modeling tools—</w:t>
      </w:r>
      <w:proofErr w:type="spellStart"/>
      <w:r w:rsidRPr="004A648E">
        <w:rPr>
          <w:bCs w:val="0"/>
          <w:color w:val="auto"/>
          <w:szCs w:val="24"/>
          <w:shd w:val="clear" w:color="auto" w:fill="auto"/>
        </w:rPr>
        <w:t>Sefaira</w:t>
      </w:r>
      <w:proofErr w:type="spellEnd"/>
      <w:r w:rsidRPr="004A648E">
        <w:rPr>
          <w:bCs w:val="0"/>
          <w:color w:val="auto"/>
          <w:szCs w:val="24"/>
          <w:shd w:val="clear" w:color="auto" w:fill="auto"/>
        </w:rPr>
        <w:t xml:space="preserve">, Autodesk Forma, and Solemma Climate Studio—were evaluated for their usability, accuracy, and integration with existing design workflows. </w:t>
      </w:r>
      <w:proofErr w:type="spellStart"/>
      <w:r w:rsidRPr="004A648E">
        <w:rPr>
          <w:bCs w:val="0"/>
          <w:color w:val="auto"/>
          <w:szCs w:val="24"/>
          <w:shd w:val="clear" w:color="auto" w:fill="auto"/>
        </w:rPr>
        <w:t>Sefaira</w:t>
      </w:r>
      <w:proofErr w:type="spellEnd"/>
      <w:r w:rsidRPr="004A648E">
        <w:rPr>
          <w:bCs w:val="0"/>
          <w:color w:val="auto"/>
          <w:szCs w:val="24"/>
          <w:shd w:val="clear" w:color="auto" w:fill="auto"/>
        </w:rPr>
        <w:t xml:space="preserve"> and Climate Studio were found to be most effective for early and mid-stage energy and daylighting analysis, while Forma offered broader site-based assessments but lacked energy modeling capability.</w:t>
      </w:r>
    </w:p>
    <w:p w14:paraId="101DB55D" w14:textId="77777777" w:rsidR="004A648E" w:rsidRPr="004A648E" w:rsidRDefault="004A648E" w:rsidP="004A648E">
      <w:pPr>
        <w:pStyle w:val="PflugerOutline"/>
        <w:ind w:left="1440" w:firstLine="0"/>
        <w:rPr>
          <w:bCs w:val="0"/>
          <w:color w:val="auto"/>
          <w:szCs w:val="24"/>
          <w:shd w:val="clear" w:color="auto" w:fill="auto"/>
        </w:rPr>
      </w:pPr>
    </w:p>
    <w:p w14:paraId="5EC36396" w14:textId="0B50F67F" w:rsidR="004A648E" w:rsidRPr="004A648E" w:rsidRDefault="004A648E" w:rsidP="004A648E">
      <w:pPr>
        <w:pStyle w:val="PflugerOutline"/>
        <w:ind w:left="1440" w:firstLine="0"/>
        <w:rPr>
          <w:bCs w:val="0"/>
          <w:color w:val="auto"/>
          <w:szCs w:val="24"/>
          <w:shd w:val="clear" w:color="auto" w:fill="auto"/>
        </w:rPr>
      </w:pPr>
      <w:r w:rsidRPr="004A648E">
        <w:rPr>
          <w:bCs w:val="0"/>
          <w:color w:val="auto"/>
          <w:szCs w:val="24"/>
          <w:shd w:val="clear" w:color="auto" w:fill="auto"/>
        </w:rPr>
        <w:t xml:space="preserve">The study further analyzed award-winning sustainable projects—Alice West Fleet Elementary School, John Lewis Elementary School, and Coliseum Place Affordable Family Housing, among others—to identify proven massing and orientation strategies that enhance building performance. Key findings highlight the value of east–west orientation, roof and façade optimization, and integrated photovoltaic systems in reducing energy use and improving daylight quality. The research also applied these strategies through iterative simulations for Kennedy Elementary School, using </w:t>
      </w:r>
      <w:proofErr w:type="spellStart"/>
      <w:r w:rsidRPr="004A648E">
        <w:rPr>
          <w:bCs w:val="0"/>
          <w:color w:val="auto"/>
          <w:szCs w:val="24"/>
          <w:shd w:val="clear" w:color="auto" w:fill="auto"/>
        </w:rPr>
        <w:t>Sefaira</w:t>
      </w:r>
      <w:proofErr w:type="spellEnd"/>
      <w:r w:rsidRPr="004A648E">
        <w:rPr>
          <w:bCs w:val="0"/>
          <w:color w:val="auto"/>
          <w:szCs w:val="24"/>
          <w:shd w:val="clear" w:color="auto" w:fill="auto"/>
        </w:rPr>
        <w:t xml:space="preserve">-based analysis to refine daylight, </w:t>
      </w:r>
      <w:r w:rsidR="00F97B00">
        <w:rPr>
          <w:bCs w:val="0"/>
          <w:color w:val="auto"/>
          <w:szCs w:val="24"/>
          <w:shd w:val="clear" w:color="auto" w:fill="auto"/>
        </w:rPr>
        <w:t xml:space="preserve">and </w:t>
      </w:r>
      <w:r w:rsidRPr="004A648E">
        <w:rPr>
          <w:bCs w:val="0"/>
          <w:color w:val="auto"/>
          <w:szCs w:val="24"/>
          <w:shd w:val="clear" w:color="auto" w:fill="auto"/>
        </w:rPr>
        <w:t>glare across seasons. Adjustments in shading</w:t>
      </w:r>
      <w:r w:rsidR="00F643E9">
        <w:rPr>
          <w:bCs w:val="0"/>
          <w:color w:val="auto"/>
          <w:szCs w:val="24"/>
          <w:shd w:val="clear" w:color="auto" w:fill="auto"/>
        </w:rPr>
        <w:t xml:space="preserve">, </w:t>
      </w:r>
      <w:r w:rsidR="004562C3">
        <w:rPr>
          <w:bCs w:val="0"/>
          <w:color w:val="auto"/>
          <w:szCs w:val="24"/>
          <w:shd w:val="clear" w:color="auto" w:fill="auto"/>
        </w:rPr>
        <w:t xml:space="preserve">and </w:t>
      </w:r>
      <w:r w:rsidR="00F643E9">
        <w:rPr>
          <w:bCs w:val="0"/>
          <w:color w:val="auto"/>
          <w:szCs w:val="24"/>
          <w:shd w:val="clear" w:color="auto" w:fill="auto"/>
        </w:rPr>
        <w:t>glazing</w:t>
      </w:r>
      <w:r w:rsidRPr="004A648E">
        <w:rPr>
          <w:bCs w:val="0"/>
          <w:color w:val="auto"/>
          <w:szCs w:val="24"/>
          <w:shd w:val="clear" w:color="auto" w:fill="auto"/>
        </w:rPr>
        <w:t xml:space="preserve"> led to measurable reductions in heat gain and improved daylight distribution.</w:t>
      </w:r>
    </w:p>
    <w:p w14:paraId="08D0512E" w14:textId="77777777" w:rsidR="004A648E" w:rsidRPr="004A648E" w:rsidRDefault="004A648E" w:rsidP="004A648E">
      <w:pPr>
        <w:pStyle w:val="PflugerOutline"/>
        <w:ind w:left="1440" w:firstLine="0"/>
        <w:rPr>
          <w:bCs w:val="0"/>
          <w:color w:val="auto"/>
          <w:szCs w:val="24"/>
          <w:shd w:val="clear" w:color="auto" w:fill="auto"/>
        </w:rPr>
      </w:pPr>
    </w:p>
    <w:p w14:paraId="0C9A8FDC" w14:textId="77777777" w:rsidR="004562C3" w:rsidRDefault="004A648E" w:rsidP="004A648E">
      <w:pPr>
        <w:pStyle w:val="PflugerOutline"/>
        <w:ind w:left="1440" w:firstLine="0"/>
        <w:rPr>
          <w:bCs w:val="0"/>
          <w:color w:val="auto"/>
          <w:szCs w:val="24"/>
          <w:shd w:val="clear" w:color="auto" w:fill="auto"/>
        </w:rPr>
      </w:pPr>
      <w:r w:rsidRPr="004A648E">
        <w:rPr>
          <w:bCs w:val="0"/>
          <w:color w:val="auto"/>
          <w:szCs w:val="24"/>
          <w:shd w:val="clear" w:color="auto" w:fill="auto"/>
        </w:rPr>
        <w:t>This foundational phase establishes a framework for applying validated sustainable strategies in ongoing and future projects within Pfluger Architects, supporting the firm’s mission of designing environmentally responsible and high-performing educational environments.</w:t>
      </w:r>
    </w:p>
    <w:p w14:paraId="74AC1918" w14:textId="77777777" w:rsidR="004562C3" w:rsidRDefault="004562C3" w:rsidP="004A648E">
      <w:pPr>
        <w:pStyle w:val="PflugerOutline"/>
        <w:ind w:left="1440" w:firstLine="0"/>
        <w:rPr>
          <w:bCs w:val="0"/>
          <w:color w:val="auto"/>
          <w:szCs w:val="24"/>
          <w:shd w:val="clear" w:color="auto" w:fill="auto"/>
        </w:rPr>
      </w:pPr>
    </w:p>
    <w:p w14:paraId="35597F8E" w14:textId="77777777" w:rsidR="004562C3" w:rsidRDefault="004562C3" w:rsidP="004A648E">
      <w:pPr>
        <w:pStyle w:val="PflugerOutline"/>
        <w:ind w:left="1440" w:firstLine="0"/>
        <w:rPr>
          <w:bCs w:val="0"/>
          <w:color w:val="auto"/>
          <w:szCs w:val="24"/>
          <w:shd w:val="clear" w:color="auto" w:fill="auto"/>
        </w:rPr>
      </w:pPr>
    </w:p>
    <w:p w14:paraId="183E29D0" w14:textId="094BA083" w:rsidR="009F58F7" w:rsidRDefault="002F438C" w:rsidP="004562C3">
      <w:pPr>
        <w:pStyle w:val="PflugerOutline"/>
        <w:numPr>
          <w:ilvl w:val="0"/>
          <w:numId w:val="13"/>
        </w:numPr>
        <w:ind w:left="1440"/>
      </w:pPr>
      <w:r>
        <w:lastRenderedPageBreak/>
        <w:t>Looking at Sustainable Wheelhouses of various fir</w:t>
      </w:r>
      <w:r w:rsidR="00067A49">
        <w:t xml:space="preserve">ms. </w:t>
      </w:r>
      <w:r w:rsidR="009F58F7" w:rsidRPr="00275B3B">
        <w:t>Compar</w:t>
      </w:r>
      <w:r w:rsidR="003C399B">
        <w:t xml:space="preserve">ing </w:t>
      </w:r>
      <w:r w:rsidR="009F58F7" w:rsidRPr="00275B3B">
        <w:t xml:space="preserve">sustainability </w:t>
      </w:r>
      <w:r w:rsidR="003C399B">
        <w:t xml:space="preserve">team structures and </w:t>
      </w:r>
      <w:r w:rsidR="009F58F7" w:rsidRPr="00275B3B">
        <w:t xml:space="preserve">modeling tools and strategies used by </w:t>
      </w:r>
      <w:proofErr w:type="spellStart"/>
      <w:r w:rsidR="009F58F7" w:rsidRPr="00275B3B">
        <w:t>Lake|Flato</w:t>
      </w:r>
      <w:proofErr w:type="spellEnd"/>
      <w:r w:rsidR="009F58F7" w:rsidRPr="00275B3B">
        <w:t xml:space="preserve"> and </w:t>
      </w:r>
      <w:r w:rsidR="00E91F3A">
        <w:t>Overland</w:t>
      </w:r>
      <w:r w:rsidR="0077343B" w:rsidRPr="00275B3B">
        <w:t xml:space="preserve"> or others</w:t>
      </w:r>
      <w:r w:rsidR="009F58F7" w:rsidRPr="00275B3B">
        <w:t>, identifying strengths and limitations</w:t>
      </w:r>
      <w:r w:rsidR="0077343B" w:rsidRPr="00275B3B">
        <w:t xml:space="preserve"> of software and methods</w:t>
      </w:r>
      <w:r w:rsidR="009F58F7" w:rsidRPr="00275B3B">
        <w:t>.</w:t>
      </w:r>
    </w:p>
    <w:p w14:paraId="0AC192F6" w14:textId="3AFD4885" w:rsidR="005B340B" w:rsidRDefault="002636DD" w:rsidP="00B94DEA">
      <w:pPr>
        <w:pStyle w:val="PflugerOutline"/>
        <w:numPr>
          <w:ilvl w:val="2"/>
          <w:numId w:val="9"/>
        </w:numPr>
        <w:spacing w:after="0"/>
      </w:pPr>
      <w:r>
        <w:t>Energy Modeling Tool</w:t>
      </w:r>
      <w:r w:rsidR="000C2777">
        <w:t xml:space="preserve"> A: </w:t>
      </w:r>
      <w:proofErr w:type="spellStart"/>
      <w:r w:rsidR="000C2777">
        <w:t>S</w:t>
      </w:r>
      <w:r w:rsidR="00C84F3B">
        <w:t>e</w:t>
      </w:r>
      <w:r w:rsidR="000C2777">
        <w:t>f</w:t>
      </w:r>
      <w:r w:rsidR="00C84F3B">
        <w:t>ai</w:t>
      </w:r>
      <w:r w:rsidR="000C2777">
        <w:t>ra</w:t>
      </w:r>
      <w:proofErr w:type="spellEnd"/>
      <w:r w:rsidR="00E54448">
        <w:rPr>
          <w:rStyle w:val="FootnoteReference"/>
        </w:rPr>
        <w:footnoteReference w:id="2"/>
      </w:r>
      <w:r w:rsidR="007965D1">
        <w:t xml:space="preserve"> </w:t>
      </w:r>
    </w:p>
    <w:p w14:paraId="0F6AC88E" w14:textId="15AC70A0" w:rsidR="00D55D99" w:rsidRDefault="00D55D99" w:rsidP="00B94DEA">
      <w:pPr>
        <w:pStyle w:val="List"/>
        <w:numPr>
          <w:ilvl w:val="3"/>
          <w:numId w:val="9"/>
        </w:numPr>
        <w:spacing w:after="0"/>
      </w:pPr>
      <w:r>
        <w:t>For this research, Sket</w:t>
      </w:r>
      <w:r w:rsidR="00475D84">
        <w:t>chU</w:t>
      </w:r>
      <w:r w:rsidR="00F668C6">
        <w:t>p</w:t>
      </w:r>
      <w:r w:rsidR="00475D84">
        <w:t xml:space="preserve"> with </w:t>
      </w:r>
      <w:proofErr w:type="spellStart"/>
      <w:r w:rsidR="00475D84">
        <w:t>Sefaira</w:t>
      </w:r>
      <w:proofErr w:type="spellEnd"/>
      <w:r w:rsidR="00475D84">
        <w:t xml:space="preserve"> </w:t>
      </w:r>
      <w:r w:rsidR="00291A44">
        <w:t>extension</w:t>
      </w:r>
      <w:r w:rsidR="00475D84">
        <w:t xml:space="preserve"> were used.</w:t>
      </w:r>
    </w:p>
    <w:p w14:paraId="0867C022" w14:textId="4EBC91A6" w:rsidR="00B94DEA" w:rsidRDefault="00B94DEA" w:rsidP="00B94DEA">
      <w:pPr>
        <w:pStyle w:val="List"/>
        <w:numPr>
          <w:ilvl w:val="3"/>
          <w:numId w:val="9"/>
        </w:numPr>
        <w:spacing w:after="0"/>
      </w:pPr>
      <w:r>
        <w:t>Pros</w:t>
      </w:r>
      <w:r w:rsidR="00247FB1">
        <w:t xml:space="preserve">: </w:t>
      </w:r>
      <w:r w:rsidR="00D55D99">
        <w:t>Provides information that can assist projects in PD, SD, &amp; DD stages.</w:t>
      </w:r>
      <w:r w:rsidR="00F4482A">
        <w:t xml:space="preserve"> </w:t>
      </w:r>
      <w:proofErr w:type="gramStart"/>
      <w:r w:rsidR="00F4482A">
        <w:t>SketchU</w:t>
      </w:r>
      <w:r w:rsidR="00F668C6">
        <w:t>p</w:t>
      </w:r>
      <w:proofErr w:type="gramEnd"/>
      <w:r w:rsidR="00F4482A">
        <w:t xml:space="preserve"> </w:t>
      </w:r>
      <w:r w:rsidR="00291A44">
        <w:t>extension</w:t>
      </w:r>
      <w:r w:rsidR="00F4482A">
        <w:t xml:space="preserve"> is easy to use and does not require extensive information input.</w:t>
      </w:r>
      <w:r w:rsidR="00C56AE0">
        <w:t xml:space="preserve"> </w:t>
      </w:r>
      <w:proofErr w:type="spellStart"/>
      <w:r w:rsidR="00301E93">
        <w:t>Sefaira</w:t>
      </w:r>
      <w:proofErr w:type="spellEnd"/>
      <w:r w:rsidR="00301E93">
        <w:t xml:space="preserve"> </w:t>
      </w:r>
      <w:r w:rsidR="00C56AE0">
        <w:t xml:space="preserve">Web app is more robust and provides more </w:t>
      </w:r>
      <w:r w:rsidR="00301E93">
        <w:t>detailed</w:t>
      </w:r>
      <w:r w:rsidR="00C56AE0">
        <w:t xml:space="preserve"> information</w:t>
      </w:r>
      <w:r w:rsidR="00301E93">
        <w:t>,</w:t>
      </w:r>
      <w:r w:rsidR="00C56AE0">
        <w:t xml:space="preserve"> and options can be created and compared.</w:t>
      </w:r>
      <w:r w:rsidR="00CB0849">
        <w:t xml:space="preserve"> Evaluation tools </w:t>
      </w:r>
      <w:proofErr w:type="gramStart"/>
      <w:r w:rsidR="00CB0849">
        <w:t>include:</w:t>
      </w:r>
      <w:proofErr w:type="gramEnd"/>
      <w:r w:rsidR="00CB0849">
        <w:t xml:space="preserve"> Energy, Daylight, </w:t>
      </w:r>
      <w:r w:rsidR="00A00431">
        <w:t xml:space="preserve">Envelope, </w:t>
      </w:r>
      <w:r w:rsidR="004A1B31">
        <w:t>and Photovoltaics.</w:t>
      </w:r>
    </w:p>
    <w:p w14:paraId="0F428F6D" w14:textId="6A84A41B" w:rsidR="00B94DEA" w:rsidRDefault="00B94DEA" w:rsidP="00B94DEA">
      <w:pPr>
        <w:pStyle w:val="List"/>
        <w:numPr>
          <w:ilvl w:val="3"/>
          <w:numId w:val="9"/>
        </w:numPr>
        <w:spacing w:after="0"/>
      </w:pPr>
      <w:r>
        <w:t>Cons</w:t>
      </w:r>
      <w:r w:rsidR="00AC552A">
        <w:t>: SketchU</w:t>
      </w:r>
      <w:r w:rsidR="00F668C6">
        <w:t>p</w:t>
      </w:r>
      <w:r w:rsidR="00AC552A">
        <w:t xml:space="preserve"> </w:t>
      </w:r>
      <w:r w:rsidR="00291A44">
        <w:t>extension</w:t>
      </w:r>
      <w:r w:rsidR="00AC552A">
        <w:t xml:space="preserve"> can </w:t>
      </w:r>
      <w:r w:rsidR="005702CB">
        <w:t xml:space="preserve">fail when performing analysis and </w:t>
      </w:r>
      <w:r w:rsidR="00CC38FA">
        <w:t>requires reboot, global parameters does not let customize wall construction separately</w:t>
      </w:r>
      <w:r w:rsidR="006E62AF">
        <w:t xml:space="preserve">, EUI analysis </w:t>
      </w:r>
      <w:r w:rsidR="005A052A">
        <w:t>&amp; results are very limited compared to We</w:t>
      </w:r>
      <w:r w:rsidR="00221663">
        <w:t>b</w:t>
      </w:r>
      <w:r w:rsidR="005A052A">
        <w:t xml:space="preserve"> app.</w:t>
      </w:r>
      <w:r w:rsidR="00221663">
        <w:t xml:space="preserve"> Basi</w:t>
      </w:r>
      <w:r w:rsidR="00F87803">
        <w:t>c</w:t>
      </w:r>
      <w:r w:rsidR="00221663">
        <w:t xml:space="preserve"> </w:t>
      </w:r>
      <w:proofErr w:type="spellStart"/>
      <w:r w:rsidR="00221663">
        <w:t>SketchUP</w:t>
      </w:r>
      <w:proofErr w:type="spellEnd"/>
      <w:r w:rsidR="00221663">
        <w:t xml:space="preserve"> skills required.</w:t>
      </w:r>
    </w:p>
    <w:p w14:paraId="480034F4" w14:textId="77777777" w:rsidR="00291A44" w:rsidRDefault="00291A44" w:rsidP="00291A44">
      <w:pPr>
        <w:pStyle w:val="List"/>
        <w:spacing w:after="0"/>
        <w:ind w:left="2880" w:firstLine="0"/>
      </w:pPr>
    </w:p>
    <w:p w14:paraId="681846FC" w14:textId="146D355C" w:rsidR="009C7895" w:rsidRDefault="009C7895" w:rsidP="00B94DEA">
      <w:pPr>
        <w:pStyle w:val="List"/>
        <w:numPr>
          <w:ilvl w:val="3"/>
          <w:numId w:val="9"/>
        </w:numPr>
        <w:spacing w:after="0"/>
      </w:pPr>
      <w:r>
        <w:t>Image</w:t>
      </w:r>
      <w:r w:rsidR="00291A44">
        <w:t xml:space="preserve"> (web app)</w:t>
      </w:r>
      <w:r w:rsidR="00247FB1">
        <w:t>:</w:t>
      </w:r>
    </w:p>
    <w:p w14:paraId="72E6076A" w14:textId="310F0E71" w:rsidR="00247FB1" w:rsidRDefault="00247FB1" w:rsidP="00247FB1">
      <w:pPr>
        <w:pStyle w:val="List"/>
        <w:spacing w:after="0"/>
        <w:ind w:left="2880" w:firstLine="0"/>
      </w:pPr>
      <w:r>
        <w:rPr>
          <w:noProof/>
        </w:rPr>
        <w:drawing>
          <wp:inline distT="0" distB="0" distL="0" distR="0" wp14:anchorId="07A2DEA7" wp14:editId="7F657A19">
            <wp:extent cx="2273329" cy="1514246"/>
            <wp:effectExtent l="0" t="0" r="0" b="0"/>
            <wp:docPr id="394682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82156" name="Picture 1"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6678" cy="1523137"/>
                    </a:xfrm>
                    <a:prstGeom prst="rect">
                      <a:avLst/>
                    </a:prstGeom>
                    <a:noFill/>
                    <a:ln>
                      <a:noFill/>
                    </a:ln>
                  </pic:spPr>
                </pic:pic>
              </a:graphicData>
            </a:graphic>
          </wp:inline>
        </w:drawing>
      </w:r>
    </w:p>
    <w:p w14:paraId="4F2597A7" w14:textId="2F7020B3" w:rsidR="000C2777" w:rsidRPr="005B340B" w:rsidRDefault="000C2777" w:rsidP="00B94DEA">
      <w:pPr>
        <w:pStyle w:val="List"/>
        <w:numPr>
          <w:ilvl w:val="3"/>
          <w:numId w:val="9"/>
        </w:numPr>
        <w:spacing w:after="0"/>
      </w:pPr>
      <w:r>
        <w:t>Pricing</w:t>
      </w:r>
      <w:r w:rsidR="00247FB1">
        <w:t xml:space="preserve">: </w:t>
      </w:r>
      <w:r w:rsidR="005139B1">
        <w:t>$1,995 USD/Year</w:t>
      </w:r>
      <w:r w:rsidR="00380946" w:rsidRPr="002C06D8">
        <w:t>/floating license seat </w:t>
      </w:r>
    </w:p>
    <w:p w14:paraId="2D32D857" w14:textId="7AE13091" w:rsidR="002636DD" w:rsidRDefault="002636DD" w:rsidP="00B94DEA">
      <w:pPr>
        <w:pStyle w:val="PflugerOutline"/>
        <w:numPr>
          <w:ilvl w:val="2"/>
          <w:numId w:val="9"/>
        </w:numPr>
        <w:spacing w:after="0"/>
      </w:pPr>
      <w:r>
        <w:t>Energy Modeling Tool B</w:t>
      </w:r>
      <w:r w:rsidR="000C2777">
        <w:t>: Autodesk Forma</w:t>
      </w:r>
      <w:r w:rsidR="00E54448">
        <w:rPr>
          <w:rStyle w:val="FootnoteReference"/>
        </w:rPr>
        <w:footnoteReference w:id="3"/>
      </w:r>
    </w:p>
    <w:p w14:paraId="4F5A7205" w14:textId="1327A623" w:rsidR="00B94DEA" w:rsidRDefault="002E31C7" w:rsidP="00B94DEA">
      <w:pPr>
        <w:pStyle w:val="List"/>
        <w:numPr>
          <w:ilvl w:val="3"/>
          <w:numId w:val="9"/>
        </w:numPr>
        <w:spacing w:after="0"/>
      </w:pPr>
      <w:r>
        <w:t xml:space="preserve">Forma is already part of Pfluger’s </w:t>
      </w:r>
      <w:r w:rsidR="00452617">
        <w:t>available</w:t>
      </w:r>
      <w:r w:rsidR="00F668C6">
        <w:t xml:space="preserve"> </w:t>
      </w:r>
      <w:proofErr w:type="spellStart"/>
      <w:r w:rsidR="00AE4A57">
        <w:t>softwares</w:t>
      </w:r>
      <w:proofErr w:type="spellEnd"/>
      <w:r w:rsidR="00AE4A57">
        <w:t>.</w:t>
      </w:r>
    </w:p>
    <w:p w14:paraId="5BD50959" w14:textId="10C4D5D7" w:rsidR="00B94DEA" w:rsidRDefault="00B94DEA" w:rsidP="00B94DEA">
      <w:pPr>
        <w:pStyle w:val="List"/>
        <w:numPr>
          <w:ilvl w:val="3"/>
          <w:numId w:val="9"/>
        </w:numPr>
        <w:spacing w:after="0"/>
      </w:pPr>
      <w:r>
        <w:t>Pros</w:t>
      </w:r>
      <w:r w:rsidR="00AE4A57">
        <w:t xml:space="preserve">: Offers a wide range of site design </w:t>
      </w:r>
      <w:r w:rsidR="008C3A43">
        <w:t xml:space="preserve">evaluation tools: </w:t>
      </w:r>
      <w:r w:rsidR="00F95EAB">
        <w:t xml:space="preserve">daylight, </w:t>
      </w:r>
      <w:r w:rsidR="0039543A">
        <w:t xml:space="preserve">wind, temperature, noise, solar energy, </w:t>
      </w:r>
      <w:r w:rsidR="004C1B6B">
        <w:t>embodied carbon, and shadow study.</w:t>
      </w:r>
    </w:p>
    <w:p w14:paraId="1E5F76BA" w14:textId="5A5EFC20" w:rsidR="00B94DEA" w:rsidRDefault="00B94DEA" w:rsidP="00B94DEA">
      <w:pPr>
        <w:pStyle w:val="List"/>
        <w:numPr>
          <w:ilvl w:val="3"/>
          <w:numId w:val="9"/>
        </w:numPr>
        <w:spacing w:after="0"/>
      </w:pPr>
      <w:r>
        <w:t>Cons</w:t>
      </w:r>
      <w:r w:rsidR="008C3A43">
        <w:t>: Does not offer energy modeling too.</w:t>
      </w:r>
    </w:p>
    <w:p w14:paraId="29FC88F8" w14:textId="4128ED94" w:rsidR="009C7895" w:rsidRDefault="009C7895" w:rsidP="00B94DEA">
      <w:pPr>
        <w:pStyle w:val="List"/>
        <w:numPr>
          <w:ilvl w:val="3"/>
          <w:numId w:val="9"/>
        </w:numPr>
        <w:spacing w:after="0"/>
      </w:pPr>
      <w:r>
        <w:t>Image</w:t>
      </w:r>
    </w:p>
    <w:p w14:paraId="709E02EB" w14:textId="6EFE18D6" w:rsidR="00D12E5F" w:rsidRDefault="00D12E5F" w:rsidP="00D12E5F">
      <w:pPr>
        <w:pStyle w:val="List"/>
        <w:spacing w:after="0"/>
        <w:ind w:left="2880" w:firstLine="0"/>
      </w:pPr>
      <w:r w:rsidRPr="00D12E5F">
        <w:rPr>
          <w:noProof/>
        </w:rPr>
        <w:drawing>
          <wp:inline distT="0" distB="0" distL="0" distR="0" wp14:anchorId="250BB079" wp14:editId="0530F746">
            <wp:extent cx="2611526" cy="1168932"/>
            <wp:effectExtent l="0" t="0" r="0" b="0"/>
            <wp:docPr id="1445562055" name="Picture 1" descr="An aerial view of a sta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62055" name="Picture 1" descr="An aerial view of a stadium&#10;&#10;AI-generated content may be incorrect."/>
                    <pic:cNvPicPr/>
                  </pic:nvPicPr>
                  <pic:blipFill>
                    <a:blip r:embed="rId12"/>
                    <a:stretch>
                      <a:fillRect/>
                    </a:stretch>
                  </pic:blipFill>
                  <pic:spPr>
                    <a:xfrm>
                      <a:off x="0" y="0"/>
                      <a:ext cx="2625598" cy="1175231"/>
                    </a:xfrm>
                    <a:prstGeom prst="rect">
                      <a:avLst/>
                    </a:prstGeom>
                  </pic:spPr>
                </pic:pic>
              </a:graphicData>
            </a:graphic>
          </wp:inline>
        </w:drawing>
      </w:r>
    </w:p>
    <w:p w14:paraId="4353BFAA" w14:textId="4DAD0A25" w:rsidR="000C2777" w:rsidRPr="00B94DEA" w:rsidRDefault="000C2777" w:rsidP="00B94DEA">
      <w:pPr>
        <w:pStyle w:val="List"/>
        <w:numPr>
          <w:ilvl w:val="3"/>
          <w:numId w:val="9"/>
        </w:numPr>
        <w:spacing w:after="0"/>
      </w:pPr>
      <w:r>
        <w:t>Pricing</w:t>
      </w:r>
      <w:r w:rsidR="00D12E5F">
        <w:t xml:space="preserve">: </w:t>
      </w:r>
      <w:r w:rsidR="00A7293A">
        <w:t>$1,550</w:t>
      </w:r>
      <w:r w:rsidR="00110331">
        <w:t xml:space="preserve"> USD/Year</w:t>
      </w:r>
      <w:r w:rsidR="00032142" w:rsidRPr="002C06D8">
        <w:t>/</w:t>
      </w:r>
      <w:r w:rsidR="00032142">
        <w:t>multi-user</w:t>
      </w:r>
      <w:r w:rsidR="00032142" w:rsidRPr="002C06D8">
        <w:t> </w:t>
      </w:r>
    </w:p>
    <w:p w14:paraId="12A2432C" w14:textId="20373C87" w:rsidR="002636DD" w:rsidRDefault="002636DD" w:rsidP="00B94DEA">
      <w:pPr>
        <w:pStyle w:val="PflugerOutline"/>
        <w:numPr>
          <w:ilvl w:val="2"/>
          <w:numId w:val="9"/>
        </w:numPr>
        <w:spacing w:after="0"/>
      </w:pPr>
      <w:r>
        <w:t>Energy Modeling Tool C</w:t>
      </w:r>
      <w:r w:rsidR="007016F7">
        <w:t xml:space="preserve"> (</w:t>
      </w:r>
      <w:r w:rsidR="00F65ECA">
        <w:t xml:space="preserve">Solemma </w:t>
      </w:r>
      <w:r w:rsidR="007016F7">
        <w:t>Climate Studio)</w:t>
      </w:r>
      <w:r w:rsidR="00E54448">
        <w:rPr>
          <w:rStyle w:val="FootnoteReference"/>
        </w:rPr>
        <w:footnoteReference w:id="4"/>
      </w:r>
    </w:p>
    <w:p w14:paraId="186BB985" w14:textId="5F786357" w:rsidR="00291A44" w:rsidRDefault="00291A44" w:rsidP="00291A44">
      <w:pPr>
        <w:pStyle w:val="List"/>
        <w:numPr>
          <w:ilvl w:val="3"/>
          <w:numId w:val="9"/>
        </w:numPr>
        <w:spacing w:after="0"/>
      </w:pPr>
      <w:r>
        <w:t>For this research, Rhino with Climate Studio extension were used.</w:t>
      </w:r>
    </w:p>
    <w:p w14:paraId="23C4FF6A" w14:textId="0E3FA4D7" w:rsidR="00B94DEA" w:rsidRDefault="00B94DEA" w:rsidP="00B94DEA">
      <w:pPr>
        <w:pStyle w:val="List"/>
        <w:numPr>
          <w:ilvl w:val="3"/>
          <w:numId w:val="9"/>
        </w:numPr>
        <w:spacing w:after="0"/>
      </w:pPr>
      <w:r>
        <w:lastRenderedPageBreak/>
        <w:t>Pros</w:t>
      </w:r>
      <w:r w:rsidR="00D46368">
        <w:t xml:space="preserve">: This software can be used </w:t>
      </w:r>
      <w:proofErr w:type="gramStart"/>
      <w:r w:rsidR="00D46368">
        <w:t>at</w:t>
      </w:r>
      <w:proofErr w:type="gramEnd"/>
      <w:r w:rsidR="00D46368">
        <w:t xml:space="preserve"> DD, and CD stages for more detailed results</w:t>
      </w:r>
      <w:r w:rsidR="006C63E2">
        <w:t xml:space="preserve"> compared to </w:t>
      </w:r>
      <w:proofErr w:type="spellStart"/>
      <w:r w:rsidR="006C63E2">
        <w:t>Sefaira</w:t>
      </w:r>
      <w:proofErr w:type="spellEnd"/>
      <w:r w:rsidR="006C63E2">
        <w:t xml:space="preserve">. Evaluation tools </w:t>
      </w:r>
      <w:proofErr w:type="gramStart"/>
      <w:r w:rsidR="006C63E2">
        <w:t>include:</w:t>
      </w:r>
      <w:proofErr w:type="gramEnd"/>
      <w:r w:rsidR="00336C42">
        <w:t xml:space="preserve"> Energy, Daylighting, </w:t>
      </w:r>
      <w:r w:rsidR="00CB0849">
        <w:t>Climate, Sun Path, Glare, Natural Ventilation, and Renewable Energy.</w:t>
      </w:r>
    </w:p>
    <w:p w14:paraId="57874E1D" w14:textId="027741E3" w:rsidR="00B94DEA" w:rsidRDefault="00B94DEA" w:rsidP="00B94DEA">
      <w:pPr>
        <w:pStyle w:val="List"/>
        <w:numPr>
          <w:ilvl w:val="3"/>
          <w:numId w:val="9"/>
        </w:numPr>
        <w:spacing w:after="0"/>
      </w:pPr>
      <w:r>
        <w:t>Cons</w:t>
      </w:r>
      <w:r w:rsidR="00D46368">
        <w:t xml:space="preserve">: </w:t>
      </w:r>
      <w:r w:rsidR="00452617">
        <w:t xml:space="preserve">Requires </w:t>
      </w:r>
      <w:r w:rsidR="00281BFC">
        <w:t>intermediate Rhino skills.</w:t>
      </w:r>
    </w:p>
    <w:p w14:paraId="5DE00205" w14:textId="6297AFF7" w:rsidR="009C7895" w:rsidRDefault="009C7895" w:rsidP="00B94DEA">
      <w:pPr>
        <w:pStyle w:val="List"/>
        <w:numPr>
          <w:ilvl w:val="3"/>
          <w:numId w:val="9"/>
        </w:numPr>
        <w:spacing w:after="0"/>
      </w:pPr>
      <w:r>
        <w:t>Image</w:t>
      </w:r>
    </w:p>
    <w:p w14:paraId="5C44C116" w14:textId="2A2A2C92" w:rsidR="00BE4EE8" w:rsidRDefault="00EF3C7C" w:rsidP="00BE4EE8">
      <w:pPr>
        <w:pStyle w:val="List"/>
        <w:spacing w:after="0"/>
        <w:ind w:left="2880" w:firstLine="0"/>
      </w:pPr>
      <w:r w:rsidRPr="00EF3C7C">
        <w:rPr>
          <w:noProof/>
        </w:rPr>
        <w:drawing>
          <wp:inline distT="0" distB="0" distL="0" distR="0" wp14:anchorId="2EFCA652" wp14:editId="3DDD5768">
            <wp:extent cx="2201874" cy="1382572"/>
            <wp:effectExtent l="0" t="0" r="8255" b="8255"/>
            <wp:docPr id="1058988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88746" name="Picture 1" descr="A screenshot of a computer&#10;&#10;AI-generated content may be incorrect."/>
                    <pic:cNvPicPr/>
                  </pic:nvPicPr>
                  <pic:blipFill>
                    <a:blip r:embed="rId13"/>
                    <a:stretch>
                      <a:fillRect/>
                    </a:stretch>
                  </pic:blipFill>
                  <pic:spPr>
                    <a:xfrm>
                      <a:off x="0" y="0"/>
                      <a:ext cx="2211622" cy="1388693"/>
                    </a:xfrm>
                    <a:prstGeom prst="rect">
                      <a:avLst/>
                    </a:prstGeom>
                  </pic:spPr>
                </pic:pic>
              </a:graphicData>
            </a:graphic>
          </wp:inline>
        </w:drawing>
      </w:r>
    </w:p>
    <w:p w14:paraId="31835608" w14:textId="77777777" w:rsidR="00C14DD5" w:rsidRDefault="00C14DD5" w:rsidP="00BE4EE8">
      <w:pPr>
        <w:pStyle w:val="List"/>
        <w:spacing w:after="0"/>
        <w:ind w:left="2880" w:firstLine="0"/>
      </w:pPr>
    </w:p>
    <w:p w14:paraId="06044EED" w14:textId="77777777" w:rsidR="00C14DD5" w:rsidRDefault="00C14DD5" w:rsidP="00BE4EE8">
      <w:pPr>
        <w:pStyle w:val="List"/>
        <w:spacing w:after="0"/>
        <w:ind w:left="2880" w:firstLine="0"/>
      </w:pPr>
    </w:p>
    <w:p w14:paraId="797D0F4A" w14:textId="77777777" w:rsidR="002C06D8" w:rsidRDefault="000C2777" w:rsidP="002C06D8">
      <w:pPr>
        <w:pStyle w:val="List"/>
        <w:numPr>
          <w:ilvl w:val="3"/>
          <w:numId w:val="9"/>
        </w:numPr>
        <w:spacing w:after="0"/>
      </w:pPr>
      <w:r>
        <w:t>Pricing</w:t>
      </w:r>
      <w:r w:rsidR="00913332">
        <w:t xml:space="preserve">: </w:t>
      </w:r>
    </w:p>
    <w:p w14:paraId="67581129" w14:textId="6D15D443" w:rsidR="002C06D8" w:rsidRPr="002C06D8" w:rsidRDefault="002C06D8" w:rsidP="00C14DD5">
      <w:pPr>
        <w:pStyle w:val="List"/>
        <w:numPr>
          <w:ilvl w:val="4"/>
          <w:numId w:val="9"/>
        </w:numPr>
        <w:spacing w:after="0"/>
      </w:pPr>
      <w:r w:rsidRPr="002C06D8">
        <w:t>$2500 USD/year/floating license seat (for use by any employee from a single office)</w:t>
      </w:r>
    </w:p>
    <w:p w14:paraId="38973C12" w14:textId="77777777" w:rsidR="002C06D8" w:rsidRPr="002C06D8" w:rsidRDefault="002C06D8" w:rsidP="00C14DD5">
      <w:pPr>
        <w:pStyle w:val="List"/>
        <w:numPr>
          <w:ilvl w:val="4"/>
          <w:numId w:val="9"/>
        </w:numPr>
        <w:spacing w:after="0"/>
      </w:pPr>
      <w:r w:rsidRPr="002C06D8">
        <w:t>$1250 USD/year/single user node-locked license</w:t>
      </w:r>
    </w:p>
    <w:p w14:paraId="1CE840C7" w14:textId="77777777" w:rsidR="002C06D8" w:rsidRPr="002C06D8" w:rsidRDefault="002C06D8" w:rsidP="00C14DD5">
      <w:pPr>
        <w:pStyle w:val="List"/>
        <w:numPr>
          <w:ilvl w:val="4"/>
          <w:numId w:val="9"/>
        </w:numPr>
        <w:spacing w:after="0"/>
      </w:pPr>
      <w:r w:rsidRPr="002C06D8">
        <w:t>$200 USD/month/single user node-locked license</w:t>
      </w:r>
    </w:p>
    <w:p w14:paraId="199D7506" w14:textId="1509DBA7" w:rsidR="000C2777" w:rsidRPr="005B340B" w:rsidRDefault="000C2777" w:rsidP="002C06D8">
      <w:pPr>
        <w:pStyle w:val="List"/>
        <w:spacing w:after="0"/>
        <w:ind w:left="2520" w:firstLine="0"/>
      </w:pPr>
    </w:p>
    <w:p w14:paraId="4A80FC31" w14:textId="1B4E10B2" w:rsidR="00E54448" w:rsidRDefault="00E54448">
      <w:pPr>
        <w:widowControl w:val="0"/>
        <w:autoSpaceDE w:val="0"/>
        <w:autoSpaceDN w:val="0"/>
      </w:pPr>
      <w:r>
        <w:br w:type="page"/>
      </w:r>
    </w:p>
    <w:p w14:paraId="23D6C251" w14:textId="0E345C86" w:rsidR="009F58F7" w:rsidRDefault="009F58F7" w:rsidP="007445E3">
      <w:pPr>
        <w:pStyle w:val="PflugerOutline"/>
        <w:numPr>
          <w:ilvl w:val="1"/>
          <w:numId w:val="9"/>
        </w:numPr>
        <w:spacing w:after="0"/>
      </w:pPr>
      <w:r w:rsidRPr="00275B3B">
        <w:lastRenderedPageBreak/>
        <w:t xml:space="preserve">Analyze 2–3 CAE/COTE award-winning sustainable </w:t>
      </w:r>
      <w:r w:rsidR="00734FF8">
        <w:t>educational</w:t>
      </w:r>
      <w:r w:rsidRPr="00275B3B">
        <w:t xml:space="preserve"> projects </w:t>
      </w:r>
      <w:r w:rsidR="0077343B" w:rsidRPr="00275B3B">
        <w:t xml:space="preserve">and 1 Pfluger project </w:t>
      </w:r>
      <w:r w:rsidRPr="00275B3B">
        <w:t>that demonstrate effective massing modifications</w:t>
      </w:r>
      <w:r w:rsidR="0077343B" w:rsidRPr="00275B3B">
        <w:t xml:space="preserve"> </w:t>
      </w:r>
      <w:r w:rsidR="008521B7">
        <w:t>for</w:t>
      </w:r>
      <w:r w:rsidR="0077343B" w:rsidRPr="00275B3B">
        <w:t xml:space="preserve"> energy</w:t>
      </w:r>
      <w:r w:rsidR="00537B68">
        <w:t>.</w:t>
      </w:r>
    </w:p>
    <w:p w14:paraId="44FE4BF7" w14:textId="510562D1" w:rsidR="00472220" w:rsidRDefault="00472220" w:rsidP="007445E3">
      <w:pPr>
        <w:pStyle w:val="PflugerOutline"/>
        <w:numPr>
          <w:ilvl w:val="2"/>
          <w:numId w:val="9"/>
        </w:numPr>
        <w:spacing w:after="0"/>
      </w:pPr>
      <w:r>
        <w:t>Project A</w:t>
      </w:r>
      <w:r w:rsidR="00E54448">
        <w:rPr>
          <w:rStyle w:val="FootnoteReference"/>
        </w:rPr>
        <w:footnoteReference w:id="5"/>
      </w:r>
      <w:r w:rsidR="00814578">
        <w:rPr>
          <w:rStyle w:val="FootnoteReference"/>
        </w:rPr>
        <w:footnoteReference w:id="6"/>
      </w:r>
    </w:p>
    <w:p w14:paraId="48B419CA" w14:textId="307AB3AD" w:rsidR="007445E3" w:rsidRDefault="00B94DEA" w:rsidP="007445E3">
      <w:pPr>
        <w:pStyle w:val="List"/>
        <w:numPr>
          <w:ilvl w:val="3"/>
          <w:numId w:val="9"/>
        </w:numPr>
        <w:spacing w:after="0"/>
      </w:pPr>
      <w:r>
        <w:t>Name</w:t>
      </w:r>
      <w:r w:rsidR="00A52EF4">
        <w:t xml:space="preserve">: </w:t>
      </w:r>
      <w:r w:rsidR="001614E5" w:rsidRPr="001614E5">
        <w:t>Alice West Fleet Elementary School</w:t>
      </w:r>
      <w:r w:rsidR="0039494B">
        <w:t xml:space="preserve"> </w:t>
      </w:r>
    </w:p>
    <w:p w14:paraId="70365B97" w14:textId="5CC9AD9A" w:rsidR="00640477" w:rsidRDefault="00A52EF4" w:rsidP="00640477">
      <w:pPr>
        <w:pStyle w:val="List"/>
        <w:numPr>
          <w:ilvl w:val="4"/>
          <w:numId w:val="9"/>
        </w:numPr>
        <w:spacing w:after="0"/>
      </w:pPr>
      <w:r>
        <w:t xml:space="preserve">School District: </w:t>
      </w:r>
      <w:r w:rsidR="00A572E1" w:rsidRPr="00A572E1">
        <w:t>Arlington Public Schools</w:t>
      </w:r>
    </w:p>
    <w:p w14:paraId="146B0F0C" w14:textId="78CC197B" w:rsidR="00A52EF4" w:rsidRDefault="00A52EF4" w:rsidP="00640477">
      <w:pPr>
        <w:pStyle w:val="List"/>
        <w:numPr>
          <w:ilvl w:val="4"/>
          <w:numId w:val="9"/>
        </w:numPr>
        <w:spacing w:after="0"/>
      </w:pPr>
      <w:r>
        <w:t xml:space="preserve">Architect: </w:t>
      </w:r>
      <w:r w:rsidR="00466048" w:rsidRPr="00466048">
        <w:t>VMDO Architects</w:t>
      </w:r>
    </w:p>
    <w:p w14:paraId="1130B2A6" w14:textId="1A26739B" w:rsidR="005A2C6B" w:rsidRDefault="005A2C6B" w:rsidP="00640477">
      <w:pPr>
        <w:pStyle w:val="List"/>
        <w:numPr>
          <w:ilvl w:val="4"/>
          <w:numId w:val="9"/>
        </w:numPr>
        <w:spacing w:after="0"/>
      </w:pPr>
      <w:r>
        <w:t>Design Team:</w:t>
      </w:r>
    </w:p>
    <w:p w14:paraId="7FF457D9" w14:textId="77777777" w:rsidR="00B566EA" w:rsidRDefault="00B566EA" w:rsidP="00B566EA">
      <w:pPr>
        <w:pStyle w:val="List"/>
        <w:numPr>
          <w:ilvl w:val="5"/>
          <w:numId w:val="9"/>
        </w:numPr>
        <w:spacing w:after="0"/>
      </w:pPr>
      <w:r>
        <w:t xml:space="preserve">General Contractor: Whiting-Turner Contracting Company </w:t>
      </w:r>
    </w:p>
    <w:p w14:paraId="7F3DD876" w14:textId="77777777" w:rsidR="00B566EA" w:rsidRDefault="00B566EA" w:rsidP="00B566EA">
      <w:pPr>
        <w:pStyle w:val="List"/>
        <w:numPr>
          <w:ilvl w:val="5"/>
          <w:numId w:val="9"/>
        </w:numPr>
        <w:spacing w:after="0"/>
      </w:pPr>
      <w:r>
        <w:t xml:space="preserve">Engineer - MEP: CMTA </w:t>
      </w:r>
    </w:p>
    <w:p w14:paraId="3D2CB8BB" w14:textId="77777777" w:rsidR="00B566EA" w:rsidRDefault="00B566EA" w:rsidP="00B566EA">
      <w:pPr>
        <w:pStyle w:val="List"/>
        <w:numPr>
          <w:ilvl w:val="5"/>
          <w:numId w:val="9"/>
        </w:numPr>
        <w:spacing w:after="0"/>
      </w:pPr>
      <w:r>
        <w:t xml:space="preserve">Engineer - Structural: </w:t>
      </w:r>
      <w:proofErr w:type="spellStart"/>
      <w:r>
        <w:t>Springpoint</w:t>
      </w:r>
      <w:proofErr w:type="spellEnd"/>
      <w:r>
        <w:t xml:space="preserve"> (formerly Fox &amp; Associates) </w:t>
      </w:r>
    </w:p>
    <w:p w14:paraId="5B7FCD38" w14:textId="77777777" w:rsidR="00B566EA" w:rsidRDefault="00B566EA" w:rsidP="00B566EA">
      <w:pPr>
        <w:pStyle w:val="List"/>
        <w:numPr>
          <w:ilvl w:val="5"/>
          <w:numId w:val="9"/>
        </w:numPr>
        <w:spacing w:after="0"/>
      </w:pPr>
      <w:r>
        <w:t xml:space="preserve">Engineer - Civil: Bowman Consulting Group </w:t>
      </w:r>
    </w:p>
    <w:p w14:paraId="3FB5C078" w14:textId="77777777" w:rsidR="00B566EA" w:rsidRDefault="00B566EA" w:rsidP="00B566EA">
      <w:pPr>
        <w:pStyle w:val="List"/>
        <w:numPr>
          <w:ilvl w:val="5"/>
          <w:numId w:val="9"/>
        </w:numPr>
        <w:spacing w:after="0"/>
      </w:pPr>
      <w:r>
        <w:t xml:space="preserve">Engineer - Landscape: Waterstreet Studio </w:t>
      </w:r>
    </w:p>
    <w:p w14:paraId="7B62EC03" w14:textId="77777777" w:rsidR="00B566EA" w:rsidRDefault="00B566EA" w:rsidP="00B566EA">
      <w:pPr>
        <w:pStyle w:val="List"/>
        <w:numPr>
          <w:ilvl w:val="5"/>
          <w:numId w:val="9"/>
        </w:numPr>
        <w:spacing w:after="0"/>
      </w:pPr>
      <w:r>
        <w:t xml:space="preserve">Engineer - Traffic: Toole Design Group </w:t>
      </w:r>
    </w:p>
    <w:p w14:paraId="6B951AC0" w14:textId="77777777" w:rsidR="00B566EA" w:rsidRDefault="00B566EA" w:rsidP="00B566EA">
      <w:pPr>
        <w:pStyle w:val="List"/>
        <w:numPr>
          <w:ilvl w:val="5"/>
          <w:numId w:val="9"/>
        </w:numPr>
        <w:spacing w:after="0"/>
      </w:pPr>
      <w:r>
        <w:t xml:space="preserve">Environmental Graphic Design / Wayfinding: Iconograph </w:t>
      </w:r>
    </w:p>
    <w:p w14:paraId="1A02B577" w14:textId="77777777" w:rsidR="00B566EA" w:rsidRDefault="00B566EA" w:rsidP="00B566EA">
      <w:pPr>
        <w:pStyle w:val="List"/>
        <w:numPr>
          <w:ilvl w:val="5"/>
          <w:numId w:val="9"/>
        </w:numPr>
        <w:spacing w:after="0"/>
      </w:pPr>
      <w:proofErr w:type="gramStart"/>
      <w:r>
        <w:t>Foodservice</w:t>
      </w:r>
      <w:proofErr w:type="gramEnd"/>
      <w:r>
        <w:t xml:space="preserve"> Design: EIS, Inc. </w:t>
      </w:r>
    </w:p>
    <w:p w14:paraId="05914848" w14:textId="736A1F59" w:rsidR="005A2C6B" w:rsidRDefault="00B566EA" w:rsidP="00B566EA">
      <w:pPr>
        <w:pStyle w:val="List"/>
        <w:numPr>
          <w:ilvl w:val="5"/>
          <w:numId w:val="9"/>
        </w:numPr>
        <w:spacing w:after="0"/>
      </w:pPr>
      <w:r>
        <w:t>Parking: Rich &amp; Associates</w:t>
      </w:r>
    </w:p>
    <w:p w14:paraId="5A1F4F3D" w14:textId="2A7889A2" w:rsidR="007445E3" w:rsidRDefault="007445E3" w:rsidP="007445E3">
      <w:pPr>
        <w:pStyle w:val="List"/>
        <w:numPr>
          <w:ilvl w:val="3"/>
          <w:numId w:val="9"/>
        </w:numPr>
        <w:spacing w:after="0"/>
      </w:pPr>
      <w:r>
        <w:t>Location</w:t>
      </w:r>
    </w:p>
    <w:p w14:paraId="5F41FDF6" w14:textId="51C53C6A" w:rsidR="00640477" w:rsidRDefault="00591B65" w:rsidP="00640477">
      <w:pPr>
        <w:pStyle w:val="List"/>
        <w:numPr>
          <w:ilvl w:val="4"/>
          <w:numId w:val="9"/>
        </w:numPr>
        <w:spacing w:after="0"/>
      </w:pPr>
      <w:r w:rsidRPr="00591B65">
        <w:t>Arlington, Virginia</w:t>
      </w:r>
    </w:p>
    <w:p w14:paraId="3C38C49E" w14:textId="36798E21" w:rsidR="007445E3" w:rsidRDefault="00B94DEA" w:rsidP="007445E3">
      <w:pPr>
        <w:pStyle w:val="List"/>
        <w:numPr>
          <w:ilvl w:val="3"/>
          <w:numId w:val="9"/>
        </w:numPr>
        <w:spacing w:after="0"/>
      </w:pPr>
      <w:r>
        <w:t>Size</w:t>
      </w:r>
      <w:r w:rsidR="00F26507">
        <w:t xml:space="preserve"> </w:t>
      </w:r>
    </w:p>
    <w:p w14:paraId="2014B090" w14:textId="178898BB" w:rsidR="00FB6A07" w:rsidRDefault="00FB6A07" w:rsidP="00FB6A07">
      <w:pPr>
        <w:pStyle w:val="List"/>
        <w:numPr>
          <w:ilvl w:val="4"/>
          <w:numId w:val="9"/>
        </w:numPr>
        <w:spacing w:after="0"/>
      </w:pPr>
      <w:r>
        <w:t xml:space="preserve">Total Site Area (gross sq. ft): </w:t>
      </w:r>
      <w:r w:rsidR="00591B65" w:rsidRPr="00591B65">
        <w:t>204,235 sq. ft.</w:t>
      </w:r>
    </w:p>
    <w:p w14:paraId="2296668D" w14:textId="4AAF3C23" w:rsidR="00640477" w:rsidRDefault="005503CD" w:rsidP="00FB6A07">
      <w:pPr>
        <w:pStyle w:val="List"/>
        <w:numPr>
          <w:ilvl w:val="4"/>
          <w:numId w:val="9"/>
        </w:numPr>
        <w:spacing w:after="0"/>
      </w:pPr>
      <w:r w:rsidRPr="005503CD">
        <w:t>Conditioned floor area</w:t>
      </w:r>
      <w:r w:rsidR="00FB6A07">
        <w:t xml:space="preserve">: </w:t>
      </w:r>
      <w:r w:rsidRPr="005503CD">
        <w:t>111,634 sq. ft.</w:t>
      </w:r>
    </w:p>
    <w:p w14:paraId="15AA7DF7" w14:textId="634A92D0" w:rsidR="00AF74FD" w:rsidRPr="005503CD" w:rsidRDefault="00AF74FD" w:rsidP="00FB6A07">
      <w:pPr>
        <w:pStyle w:val="List"/>
        <w:numPr>
          <w:ilvl w:val="4"/>
          <w:numId w:val="9"/>
        </w:numPr>
        <w:spacing w:after="0"/>
      </w:pPr>
      <w:r w:rsidRPr="005503CD">
        <w:t>Stories</w:t>
      </w:r>
      <w:r w:rsidR="005503CD" w:rsidRPr="005503CD">
        <w:t>: 6</w:t>
      </w:r>
    </w:p>
    <w:p w14:paraId="040D32C9" w14:textId="0C557EAA" w:rsidR="00363F8E" w:rsidRPr="00F73CDE" w:rsidRDefault="007445E3" w:rsidP="007445E3">
      <w:pPr>
        <w:pStyle w:val="List"/>
        <w:numPr>
          <w:ilvl w:val="3"/>
          <w:numId w:val="9"/>
        </w:numPr>
        <w:spacing w:after="0"/>
      </w:pPr>
      <w:r>
        <w:t>Building Type</w:t>
      </w:r>
      <w:r w:rsidR="00F26507">
        <w:t xml:space="preserve"> (</w:t>
      </w:r>
      <w:r w:rsidR="00F26507" w:rsidRPr="00F73CDE">
        <w:t>Main structural system</w:t>
      </w:r>
      <w:r w:rsidR="0039494B" w:rsidRPr="00F73CDE">
        <w:t>, envelope, any novel materials)</w:t>
      </w:r>
    </w:p>
    <w:p w14:paraId="474815F6" w14:textId="64286AE4" w:rsidR="00640477" w:rsidRDefault="00A15E83" w:rsidP="00640477">
      <w:pPr>
        <w:pStyle w:val="List"/>
        <w:numPr>
          <w:ilvl w:val="4"/>
          <w:numId w:val="9"/>
        </w:numPr>
        <w:spacing w:after="0"/>
      </w:pPr>
      <w:r>
        <w:t>Added insulation</w:t>
      </w:r>
    </w:p>
    <w:p w14:paraId="096AD648" w14:textId="75E49E81" w:rsidR="00A15E83" w:rsidRDefault="00A15E83" w:rsidP="00640477">
      <w:pPr>
        <w:pStyle w:val="List"/>
        <w:numPr>
          <w:ilvl w:val="4"/>
          <w:numId w:val="9"/>
        </w:numPr>
        <w:spacing w:after="0"/>
      </w:pPr>
      <w:r>
        <w:t>Operable windows</w:t>
      </w:r>
    </w:p>
    <w:p w14:paraId="7A05F5C9" w14:textId="1F6A0B24" w:rsidR="00A15E83" w:rsidRPr="00F73CDE" w:rsidRDefault="00A15E83" w:rsidP="00640477">
      <w:pPr>
        <w:pStyle w:val="List"/>
        <w:numPr>
          <w:ilvl w:val="4"/>
          <w:numId w:val="9"/>
        </w:numPr>
        <w:spacing w:after="0"/>
      </w:pPr>
      <w:r>
        <w:t>Geothermal energy</w:t>
      </w:r>
    </w:p>
    <w:p w14:paraId="7F58B240" w14:textId="1CF276C3" w:rsidR="00B94DEA" w:rsidRDefault="007445E3" w:rsidP="007445E3">
      <w:pPr>
        <w:pStyle w:val="List"/>
        <w:numPr>
          <w:ilvl w:val="3"/>
          <w:numId w:val="9"/>
        </w:numPr>
        <w:spacing w:after="0"/>
      </w:pPr>
      <w:r>
        <w:t>Year</w:t>
      </w:r>
      <w:r w:rsidR="0039494B">
        <w:t xml:space="preserve"> Built</w:t>
      </w:r>
    </w:p>
    <w:p w14:paraId="3739BCFF" w14:textId="72EF3FA6" w:rsidR="00640477" w:rsidRDefault="006D1106" w:rsidP="00640477">
      <w:pPr>
        <w:pStyle w:val="List"/>
        <w:numPr>
          <w:ilvl w:val="4"/>
          <w:numId w:val="9"/>
        </w:numPr>
        <w:spacing w:after="0"/>
      </w:pPr>
      <w:r w:rsidRPr="006D1106">
        <w:t>Project substantial completion date: 8/1/2022</w:t>
      </w:r>
    </w:p>
    <w:p w14:paraId="29168B09" w14:textId="50E08306" w:rsidR="000367D1" w:rsidRDefault="000367D1" w:rsidP="000367D1">
      <w:pPr>
        <w:pStyle w:val="List"/>
        <w:numPr>
          <w:ilvl w:val="3"/>
          <w:numId w:val="9"/>
        </w:numPr>
        <w:spacing w:after="0"/>
      </w:pPr>
      <w:r>
        <w:t>Awards</w:t>
      </w:r>
    </w:p>
    <w:p w14:paraId="0DEEB389" w14:textId="732C19A6" w:rsidR="00640477" w:rsidRDefault="00295586" w:rsidP="00640477">
      <w:pPr>
        <w:pStyle w:val="List"/>
        <w:numPr>
          <w:ilvl w:val="4"/>
          <w:numId w:val="9"/>
        </w:numPr>
        <w:spacing w:after="0"/>
      </w:pPr>
      <w:r>
        <w:t xml:space="preserve">AIA - </w:t>
      </w:r>
      <w:r w:rsidR="00094AD2" w:rsidRPr="00094AD2">
        <w:t>COTE Top Ten</w:t>
      </w:r>
      <w:r w:rsidR="000D2841">
        <w:t>,</w:t>
      </w:r>
      <w:r w:rsidR="005E175A">
        <w:t xml:space="preserve"> 202</w:t>
      </w:r>
      <w:r w:rsidR="00B566EA">
        <w:t>4</w:t>
      </w:r>
    </w:p>
    <w:p w14:paraId="25A412CD" w14:textId="726318CB" w:rsidR="00363F8E" w:rsidRDefault="00363F8E" w:rsidP="007445E3">
      <w:pPr>
        <w:pStyle w:val="List"/>
        <w:numPr>
          <w:ilvl w:val="3"/>
          <w:numId w:val="9"/>
        </w:numPr>
        <w:spacing w:after="0"/>
      </w:pPr>
      <w:r>
        <w:t>Sustainable Massing</w:t>
      </w:r>
      <w:r w:rsidR="00383F44">
        <w:t xml:space="preserve"> or Orientation</w:t>
      </w:r>
      <w:r>
        <w:t xml:space="preserve"> Strategies</w:t>
      </w:r>
    </w:p>
    <w:p w14:paraId="1D2E748B" w14:textId="3A03459F" w:rsidR="00640477" w:rsidRDefault="00EA5C71" w:rsidP="00640477">
      <w:pPr>
        <w:pStyle w:val="List"/>
        <w:numPr>
          <w:ilvl w:val="4"/>
          <w:numId w:val="9"/>
        </w:numPr>
        <w:spacing w:after="0"/>
      </w:pPr>
      <w:r w:rsidRPr="00EA5C71">
        <w:rPr>
          <w:b/>
          <w:bCs/>
        </w:rPr>
        <w:t>Roof Plane and Shape Optimization</w:t>
      </w:r>
      <w:r>
        <w:t xml:space="preserve">: </w:t>
      </w:r>
      <w:r w:rsidR="005F5C1F" w:rsidRPr="005F5C1F">
        <w:t xml:space="preserve">Using roofs that don’t shade each other, concept design options were blocked and stacked with the sun, while keeping the </w:t>
      </w:r>
      <w:r w:rsidR="005B2C42">
        <w:t>principal</w:t>
      </w:r>
      <w:r w:rsidR="005F5C1F" w:rsidRPr="005F5C1F">
        <w:t xml:space="preserve"> parti axis </w:t>
      </w:r>
      <w:proofErr w:type="gramStart"/>
      <w:r w:rsidR="005F5C1F" w:rsidRPr="005F5C1F">
        <w:t>east-west</w:t>
      </w:r>
      <w:proofErr w:type="gramEnd"/>
      <w:r w:rsidR="005F5C1F" w:rsidRPr="005F5C1F">
        <w:t xml:space="preserve"> and minimizing the building footprint. The collection of the sun’s photons became a major driver of form.</w:t>
      </w:r>
    </w:p>
    <w:p w14:paraId="0CE2981E" w14:textId="5AE517DB" w:rsidR="00E53EDB" w:rsidRDefault="00EA5C71" w:rsidP="00640477">
      <w:pPr>
        <w:pStyle w:val="List"/>
        <w:numPr>
          <w:ilvl w:val="4"/>
          <w:numId w:val="9"/>
        </w:numPr>
        <w:spacing w:after="0"/>
      </w:pPr>
      <w:r w:rsidRPr="00EA5C71">
        <w:rPr>
          <w:b/>
          <w:bCs/>
        </w:rPr>
        <w:t>Massing Optimization</w:t>
      </w:r>
      <w:r>
        <w:t xml:space="preserve">: </w:t>
      </w:r>
      <w:r w:rsidR="00E53EDB" w:rsidRPr="00E53EDB">
        <w:t>The two “arms of the Y” each had less than ideal solar orientation. The arm aligned with the street used mass timber with deep overhangs to produce shade, while the other arm fine-tuned the angle and size of its apertures and used custom shading solutions.</w:t>
      </w:r>
    </w:p>
    <w:p w14:paraId="03A0803F" w14:textId="5DFDD36C" w:rsidR="00F64F8D" w:rsidRPr="005F5C1F" w:rsidRDefault="00EA5C71" w:rsidP="00640477">
      <w:pPr>
        <w:pStyle w:val="List"/>
        <w:numPr>
          <w:ilvl w:val="4"/>
          <w:numId w:val="9"/>
        </w:numPr>
        <w:spacing w:after="0"/>
      </w:pPr>
      <w:r w:rsidRPr="00EA5C71">
        <w:rPr>
          <w:b/>
          <w:bCs/>
        </w:rPr>
        <w:t>Vertical Plane Glazing Optimizat</w:t>
      </w:r>
      <w:r>
        <w:t xml:space="preserve">ion: </w:t>
      </w:r>
      <w:r w:rsidR="00F64F8D" w:rsidRPr="00F64F8D">
        <w:t>Each elevation was fine tuned to allow maximum daylight with minimal solar heat gain. Northwest facing classrooms “pushed out”, allowing floor-to-ceiling glass to face due north, while southeast facing classrooms did the opposite.</w:t>
      </w:r>
    </w:p>
    <w:p w14:paraId="5EA603B4" w14:textId="4CF77685" w:rsidR="009C7895" w:rsidRDefault="009C7895" w:rsidP="007445E3">
      <w:pPr>
        <w:pStyle w:val="List"/>
        <w:numPr>
          <w:ilvl w:val="3"/>
          <w:numId w:val="9"/>
        </w:numPr>
        <w:spacing w:after="0"/>
      </w:pPr>
      <w:r>
        <w:t>Image</w:t>
      </w:r>
      <w:r w:rsidR="00640477">
        <w:t>s (in Egnyte folder)</w:t>
      </w:r>
    </w:p>
    <w:p w14:paraId="250C3C19" w14:textId="5CF47D1A" w:rsidR="00734FF8" w:rsidRDefault="00507532" w:rsidP="006045D6">
      <w:pPr>
        <w:pStyle w:val="List"/>
        <w:spacing w:after="0"/>
        <w:ind w:left="2880" w:firstLine="0"/>
      </w:pPr>
      <w:r>
        <w:rPr>
          <w:noProof/>
          <w14:ligatures w14:val="none"/>
        </w:rPr>
        <w:lastRenderedPageBreak/>
        <w:drawing>
          <wp:inline distT="0" distB="0" distL="0" distR="0" wp14:anchorId="2A704655" wp14:editId="07D61B4C">
            <wp:extent cx="2880360" cy="1605446"/>
            <wp:effectExtent l="0" t="0" r="0" b="0"/>
            <wp:docPr id="36008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7545" name="Picture 1"/>
                    <pic:cNvPicPr/>
                  </pic:nvPicPr>
                  <pic:blipFill>
                    <a:blip r:embed="rId14" cstate="print">
                      <a:extLst>
                        <a:ext uri="{28A0092B-C50C-407E-A947-70E740481C1C}">
                          <a14:useLocalDpi xmlns:a14="http://schemas.microsoft.com/office/drawing/2010/main" val="0"/>
                        </a:ext>
                      </a:extLst>
                    </a:blip>
                    <a:srcRect t="438" b="438"/>
                    <a:stretch>
                      <a:fillRect/>
                    </a:stretch>
                  </pic:blipFill>
                  <pic:spPr bwMode="auto">
                    <a:xfrm>
                      <a:off x="0" y="0"/>
                      <a:ext cx="2880360" cy="1605446"/>
                    </a:xfrm>
                    <a:prstGeom prst="rect">
                      <a:avLst/>
                    </a:prstGeom>
                    <a:ln>
                      <a:noFill/>
                    </a:ln>
                    <a:extLst>
                      <a:ext uri="{53640926-AAD7-44D8-BBD7-CCE9431645EC}">
                        <a14:shadowObscured xmlns:a14="http://schemas.microsoft.com/office/drawing/2010/main"/>
                      </a:ext>
                    </a:extLst>
                  </pic:spPr>
                </pic:pic>
              </a:graphicData>
            </a:graphic>
          </wp:inline>
        </w:drawing>
      </w:r>
    </w:p>
    <w:p w14:paraId="034B03F6" w14:textId="0D1ACA98" w:rsidR="006045D6" w:rsidRDefault="006045D6" w:rsidP="006045D6">
      <w:pPr>
        <w:pStyle w:val="List"/>
        <w:spacing w:after="0"/>
        <w:ind w:left="2880" w:firstLine="0"/>
      </w:pPr>
      <w:r>
        <w:rPr>
          <w:noProof/>
          <w14:ligatures w14:val="none"/>
        </w:rPr>
        <w:drawing>
          <wp:inline distT="0" distB="0" distL="0" distR="0" wp14:anchorId="57DAD68D" wp14:editId="0167D800">
            <wp:extent cx="2880360" cy="1577726"/>
            <wp:effectExtent l="0" t="0" r="0" b="3810"/>
            <wp:docPr id="1438986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6628" name="Picture 2"/>
                    <pic:cNvPicPr/>
                  </pic:nvPicPr>
                  <pic:blipFill>
                    <a:blip r:embed="rId15" cstate="print">
                      <a:extLst>
                        <a:ext uri="{28A0092B-C50C-407E-A947-70E740481C1C}">
                          <a14:useLocalDpi xmlns:a14="http://schemas.microsoft.com/office/drawing/2010/main" val="0"/>
                        </a:ext>
                      </a:extLst>
                    </a:blip>
                    <a:srcRect t="1294" b="1294"/>
                    <a:stretch>
                      <a:fillRect/>
                    </a:stretch>
                  </pic:blipFill>
                  <pic:spPr bwMode="auto">
                    <a:xfrm>
                      <a:off x="0" y="0"/>
                      <a:ext cx="2880360" cy="1577726"/>
                    </a:xfrm>
                    <a:prstGeom prst="rect">
                      <a:avLst/>
                    </a:prstGeom>
                    <a:ln>
                      <a:noFill/>
                    </a:ln>
                    <a:extLst>
                      <a:ext uri="{53640926-AAD7-44D8-BBD7-CCE9431645EC}">
                        <a14:shadowObscured xmlns:a14="http://schemas.microsoft.com/office/drawing/2010/main"/>
                      </a:ext>
                    </a:extLst>
                  </pic:spPr>
                </pic:pic>
              </a:graphicData>
            </a:graphic>
          </wp:inline>
        </w:drawing>
      </w:r>
    </w:p>
    <w:p w14:paraId="1DE96A59" w14:textId="527864CC" w:rsidR="00C839E1" w:rsidRDefault="0060730E" w:rsidP="006045D6">
      <w:pPr>
        <w:pStyle w:val="List"/>
        <w:spacing w:after="0"/>
        <w:ind w:left="2880" w:firstLine="0"/>
      </w:pPr>
      <w:r>
        <w:rPr>
          <w:noProof/>
          <w14:ligatures w14:val="none"/>
        </w:rPr>
        <w:drawing>
          <wp:inline distT="0" distB="0" distL="0" distR="0" wp14:anchorId="6FBFB648" wp14:editId="291E1066">
            <wp:extent cx="2880360" cy="1588758"/>
            <wp:effectExtent l="0" t="0" r="0" b="0"/>
            <wp:docPr id="547399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99255" name="Picture 3"/>
                    <pic:cNvPicPr/>
                  </pic:nvPicPr>
                  <pic:blipFill>
                    <a:blip r:embed="rId16" cstate="print">
                      <a:extLst>
                        <a:ext uri="{28A0092B-C50C-407E-A947-70E740481C1C}">
                          <a14:useLocalDpi xmlns:a14="http://schemas.microsoft.com/office/drawing/2010/main" val="0"/>
                        </a:ext>
                      </a:extLst>
                    </a:blip>
                    <a:srcRect t="954" b="954"/>
                    <a:stretch>
                      <a:fillRect/>
                    </a:stretch>
                  </pic:blipFill>
                  <pic:spPr bwMode="auto">
                    <a:xfrm>
                      <a:off x="0" y="0"/>
                      <a:ext cx="2880360" cy="1588758"/>
                    </a:xfrm>
                    <a:prstGeom prst="rect">
                      <a:avLst/>
                    </a:prstGeom>
                    <a:ln>
                      <a:noFill/>
                    </a:ln>
                    <a:extLst>
                      <a:ext uri="{53640926-AAD7-44D8-BBD7-CCE9431645EC}">
                        <a14:shadowObscured xmlns:a14="http://schemas.microsoft.com/office/drawing/2010/main"/>
                      </a:ext>
                    </a:extLst>
                  </pic:spPr>
                </pic:pic>
              </a:graphicData>
            </a:graphic>
          </wp:inline>
        </w:drawing>
      </w:r>
    </w:p>
    <w:p w14:paraId="1156AC56" w14:textId="77777777" w:rsidR="00363F8E" w:rsidRPr="00B94DEA" w:rsidRDefault="00363F8E" w:rsidP="00363F8E">
      <w:pPr>
        <w:pStyle w:val="List"/>
        <w:spacing w:after="0"/>
        <w:ind w:left="2880" w:firstLine="0"/>
      </w:pPr>
    </w:p>
    <w:p w14:paraId="17138624" w14:textId="236AA7DF" w:rsidR="006749D2" w:rsidRDefault="00472220" w:rsidP="00640477">
      <w:pPr>
        <w:pStyle w:val="PflugerOutline"/>
        <w:numPr>
          <w:ilvl w:val="2"/>
          <w:numId w:val="9"/>
        </w:numPr>
        <w:spacing w:after="0"/>
      </w:pPr>
      <w:r>
        <w:t>Project B</w:t>
      </w:r>
      <w:r w:rsidR="00E54448">
        <w:rPr>
          <w:rStyle w:val="FootnoteReference"/>
        </w:rPr>
        <w:footnoteReference w:id="7"/>
      </w:r>
      <w:r w:rsidR="00AD7FD0">
        <w:rPr>
          <w:rStyle w:val="FootnoteReference"/>
        </w:rPr>
        <w:footnoteReference w:id="8"/>
      </w:r>
    </w:p>
    <w:p w14:paraId="67AFB359" w14:textId="7499B2EE" w:rsidR="002210CB" w:rsidRDefault="002210CB" w:rsidP="002210CB">
      <w:pPr>
        <w:pStyle w:val="List"/>
        <w:numPr>
          <w:ilvl w:val="3"/>
          <w:numId w:val="9"/>
        </w:numPr>
        <w:spacing w:after="0"/>
      </w:pPr>
      <w:r>
        <w:t xml:space="preserve">Name: </w:t>
      </w:r>
      <w:r w:rsidR="00CC6260" w:rsidRPr="00CC6260">
        <w:t>John Lewis Elementary School</w:t>
      </w:r>
      <w:r>
        <w:t xml:space="preserve"> </w:t>
      </w:r>
    </w:p>
    <w:p w14:paraId="5A805657" w14:textId="3449D9B7" w:rsidR="002210CB" w:rsidRDefault="002210CB" w:rsidP="002210CB">
      <w:pPr>
        <w:pStyle w:val="List"/>
        <w:numPr>
          <w:ilvl w:val="4"/>
          <w:numId w:val="9"/>
        </w:numPr>
        <w:spacing w:after="0"/>
      </w:pPr>
      <w:r>
        <w:t xml:space="preserve">School District: </w:t>
      </w:r>
      <w:r w:rsidR="00CC6260" w:rsidRPr="00CC6260">
        <w:t>District of Columbia</w:t>
      </w:r>
    </w:p>
    <w:p w14:paraId="61529CDE" w14:textId="4E0CC536" w:rsidR="00376557" w:rsidRPr="00376557" w:rsidRDefault="002210CB" w:rsidP="00376557">
      <w:pPr>
        <w:pStyle w:val="List"/>
        <w:numPr>
          <w:ilvl w:val="4"/>
          <w:numId w:val="9"/>
        </w:numPr>
        <w:spacing w:after="0"/>
      </w:pPr>
      <w:r>
        <w:t xml:space="preserve">Architect: </w:t>
      </w:r>
      <w:r w:rsidR="00376557" w:rsidRPr="00376557">
        <w:t>Perkins Eastman DC</w:t>
      </w:r>
      <w:r w:rsidR="00376557">
        <w:t xml:space="preserve">, </w:t>
      </w:r>
      <w:r w:rsidR="00376557" w:rsidRPr="00376557">
        <w:t>Perkins Eastman Architects</w:t>
      </w:r>
    </w:p>
    <w:p w14:paraId="457B6CF0" w14:textId="77777777" w:rsidR="002210CB" w:rsidRDefault="002210CB" w:rsidP="002210CB">
      <w:pPr>
        <w:pStyle w:val="List"/>
        <w:numPr>
          <w:ilvl w:val="4"/>
          <w:numId w:val="9"/>
        </w:numPr>
        <w:spacing w:after="0"/>
      </w:pPr>
      <w:r>
        <w:t>Design Team:</w:t>
      </w:r>
    </w:p>
    <w:p w14:paraId="2A679577" w14:textId="77777777" w:rsidR="00376557" w:rsidRDefault="00376557" w:rsidP="00376557">
      <w:pPr>
        <w:pStyle w:val="List"/>
        <w:numPr>
          <w:ilvl w:val="5"/>
          <w:numId w:val="9"/>
        </w:numPr>
        <w:spacing w:after="0"/>
      </w:pPr>
      <w:r>
        <w:t>Associate Architect - Interiors, FF&amp;E: Perkins Eastman Architects</w:t>
      </w:r>
    </w:p>
    <w:p w14:paraId="62DDD11E" w14:textId="77777777" w:rsidR="00376557" w:rsidRDefault="00376557" w:rsidP="00376557">
      <w:pPr>
        <w:pStyle w:val="List"/>
        <w:numPr>
          <w:ilvl w:val="5"/>
          <w:numId w:val="9"/>
        </w:numPr>
        <w:spacing w:after="0"/>
      </w:pPr>
      <w:r>
        <w:t>Builder and General Contractor: Gilbane Building Construction Company/Saxon Collaborative Construction Joint Venture</w:t>
      </w:r>
    </w:p>
    <w:p w14:paraId="72AC5266" w14:textId="77777777" w:rsidR="00376557" w:rsidRDefault="00376557" w:rsidP="00376557">
      <w:pPr>
        <w:pStyle w:val="List"/>
        <w:numPr>
          <w:ilvl w:val="5"/>
          <w:numId w:val="9"/>
        </w:numPr>
        <w:spacing w:after="0"/>
      </w:pPr>
      <w:r>
        <w:t xml:space="preserve">Consultant - Acoustics: </w:t>
      </w:r>
      <w:proofErr w:type="spellStart"/>
      <w:r>
        <w:t>Polysonics</w:t>
      </w:r>
      <w:proofErr w:type="spellEnd"/>
    </w:p>
    <w:p w14:paraId="57E1FF7A" w14:textId="77777777" w:rsidR="00376557" w:rsidRDefault="00376557" w:rsidP="00376557">
      <w:pPr>
        <w:pStyle w:val="List"/>
        <w:numPr>
          <w:ilvl w:val="5"/>
          <w:numId w:val="9"/>
        </w:numPr>
        <w:spacing w:after="0"/>
      </w:pPr>
      <w:r>
        <w:t>Consultant - Food Service: Nyikos-Garcia Food Service Design Inc.</w:t>
      </w:r>
    </w:p>
    <w:p w14:paraId="1412BEDE" w14:textId="77777777" w:rsidR="00376557" w:rsidRDefault="00376557" w:rsidP="00376557">
      <w:pPr>
        <w:pStyle w:val="List"/>
        <w:numPr>
          <w:ilvl w:val="5"/>
          <w:numId w:val="9"/>
        </w:numPr>
        <w:spacing w:after="0"/>
      </w:pPr>
      <w:r>
        <w:t>Consultant - Low Voltage: Innovative Systems Design &amp; Training, Inc. dba Educational Systems Planning</w:t>
      </w:r>
    </w:p>
    <w:p w14:paraId="2E31126E" w14:textId="77777777" w:rsidR="00376557" w:rsidRDefault="00376557" w:rsidP="00376557">
      <w:pPr>
        <w:pStyle w:val="List"/>
        <w:numPr>
          <w:ilvl w:val="5"/>
          <w:numId w:val="9"/>
        </w:numPr>
        <w:spacing w:after="0"/>
      </w:pPr>
      <w:r>
        <w:t>Consultant - Sustainability: Perkins Eastman Architects</w:t>
      </w:r>
    </w:p>
    <w:p w14:paraId="2B9CE040" w14:textId="77777777" w:rsidR="00376557" w:rsidRDefault="00376557" w:rsidP="00376557">
      <w:pPr>
        <w:pStyle w:val="List"/>
        <w:numPr>
          <w:ilvl w:val="5"/>
          <w:numId w:val="9"/>
        </w:numPr>
        <w:spacing w:after="0"/>
      </w:pPr>
      <w:r>
        <w:t xml:space="preserve">Consultant, Curriculum Integration: </w:t>
      </w:r>
      <w:proofErr w:type="spellStart"/>
      <w:r>
        <w:t>EcoRise</w:t>
      </w:r>
      <w:proofErr w:type="spellEnd"/>
    </w:p>
    <w:p w14:paraId="3C53CC5E" w14:textId="77777777" w:rsidR="00376557" w:rsidRDefault="00376557" w:rsidP="00376557">
      <w:pPr>
        <w:pStyle w:val="List"/>
        <w:numPr>
          <w:ilvl w:val="5"/>
          <w:numId w:val="9"/>
        </w:numPr>
        <w:spacing w:after="0"/>
      </w:pPr>
      <w:r>
        <w:t>Engineer - Civil: Bowman Consulting</w:t>
      </w:r>
    </w:p>
    <w:p w14:paraId="75D4192C" w14:textId="77777777" w:rsidR="00376557" w:rsidRDefault="00376557" w:rsidP="00376557">
      <w:pPr>
        <w:pStyle w:val="List"/>
        <w:numPr>
          <w:ilvl w:val="5"/>
          <w:numId w:val="9"/>
        </w:numPr>
        <w:spacing w:after="0"/>
      </w:pPr>
      <w:r>
        <w:lastRenderedPageBreak/>
        <w:t>Engineer – ME: CMTA</w:t>
      </w:r>
    </w:p>
    <w:p w14:paraId="64D6A3D2" w14:textId="77777777" w:rsidR="00376557" w:rsidRDefault="00376557" w:rsidP="00376557">
      <w:pPr>
        <w:pStyle w:val="List"/>
        <w:numPr>
          <w:ilvl w:val="5"/>
          <w:numId w:val="9"/>
        </w:numPr>
        <w:spacing w:after="0"/>
      </w:pPr>
      <w:r>
        <w:t>Engineer - Energy Modeling: CMTA</w:t>
      </w:r>
    </w:p>
    <w:p w14:paraId="19578C6D" w14:textId="77777777" w:rsidR="00376557" w:rsidRDefault="00376557" w:rsidP="00376557">
      <w:pPr>
        <w:pStyle w:val="List"/>
        <w:numPr>
          <w:ilvl w:val="5"/>
          <w:numId w:val="9"/>
        </w:numPr>
        <w:spacing w:after="0"/>
      </w:pPr>
      <w:r>
        <w:t xml:space="preserve">Engineer – Plumbing and Fire Protection: </w:t>
      </w:r>
      <w:proofErr w:type="spellStart"/>
      <w:r>
        <w:t>Engenium</w:t>
      </w:r>
      <w:proofErr w:type="spellEnd"/>
      <w:r>
        <w:t xml:space="preserve"> Group</w:t>
      </w:r>
    </w:p>
    <w:p w14:paraId="4EB302F8" w14:textId="77777777" w:rsidR="00376557" w:rsidRDefault="00376557" w:rsidP="00376557">
      <w:pPr>
        <w:pStyle w:val="List"/>
        <w:numPr>
          <w:ilvl w:val="5"/>
          <w:numId w:val="9"/>
        </w:numPr>
        <w:spacing w:after="0"/>
      </w:pPr>
      <w:r>
        <w:t>Engineer - Structural: Yun Associates</w:t>
      </w:r>
    </w:p>
    <w:p w14:paraId="266DE120" w14:textId="4485C7F9" w:rsidR="002210CB" w:rsidRDefault="00376557" w:rsidP="00376557">
      <w:pPr>
        <w:pStyle w:val="List"/>
        <w:numPr>
          <w:ilvl w:val="5"/>
          <w:numId w:val="9"/>
        </w:numPr>
        <w:spacing w:after="0"/>
      </w:pPr>
      <w:r>
        <w:t>Landscape Architect: Natural Resources Design</w:t>
      </w:r>
    </w:p>
    <w:p w14:paraId="60624444" w14:textId="77777777" w:rsidR="002210CB" w:rsidRDefault="002210CB" w:rsidP="002210CB">
      <w:pPr>
        <w:pStyle w:val="List"/>
        <w:numPr>
          <w:ilvl w:val="3"/>
          <w:numId w:val="9"/>
        </w:numPr>
        <w:spacing w:after="0"/>
      </w:pPr>
      <w:r>
        <w:t>Location</w:t>
      </w:r>
    </w:p>
    <w:p w14:paraId="34E1D506" w14:textId="2535624F" w:rsidR="002210CB" w:rsidRDefault="00B25811" w:rsidP="002210CB">
      <w:pPr>
        <w:pStyle w:val="List"/>
        <w:numPr>
          <w:ilvl w:val="4"/>
          <w:numId w:val="9"/>
        </w:numPr>
        <w:spacing w:after="0"/>
      </w:pPr>
      <w:r w:rsidRPr="00B25811">
        <w:t>Washington, District of Columbia, United State</w:t>
      </w:r>
    </w:p>
    <w:p w14:paraId="56B6055E" w14:textId="77777777" w:rsidR="002210CB" w:rsidRDefault="002210CB" w:rsidP="002210CB">
      <w:pPr>
        <w:pStyle w:val="List"/>
        <w:numPr>
          <w:ilvl w:val="3"/>
          <w:numId w:val="9"/>
        </w:numPr>
        <w:spacing w:after="0"/>
      </w:pPr>
      <w:r>
        <w:t xml:space="preserve">Size </w:t>
      </w:r>
    </w:p>
    <w:p w14:paraId="5DCE4F5C" w14:textId="77777777" w:rsidR="00B25811" w:rsidRDefault="00B25811" w:rsidP="00B25811">
      <w:pPr>
        <w:pStyle w:val="List"/>
        <w:numPr>
          <w:ilvl w:val="4"/>
          <w:numId w:val="9"/>
        </w:numPr>
        <w:spacing w:after="0"/>
      </w:pPr>
      <w:r>
        <w:t>Total Site Area (gross sq. ft): 162,948</w:t>
      </w:r>
    </w:p>
    <w:p w14:paraId="29718926" w14:textId="4EC75489" w:rsidR="002210CB" w:rsidRDefault="00B25811" w:rsidP="00B25811">
      <w:pPr>
        <w:pStyle w:val="List"/>
        <w:numPr>
          <w:ilvl w:val="4"/>
          <w:numId w:val="9"/>
        </w:numPr>
        <w:spacing w:after="0"/>
      </w:pPr>
      <w:r>
        <w:t>Total Building Area (gross sq. ft): 88,588</w:t>
      </w:r>
    </w:p>
    <w:p w14:paraId="03A72DE2" w14:textId="5BC0240D" w:rsidR="002210CB" w:rsidRPr="00E04330" w:rsidRDefault="002210CB" w:rsidP="002210CB">
      <w:pPr>
        <w:pStyle w:val="List"/>
        <w:numPr>
          <w:ilvl w:val="4"/>
          <w:numId w:val="9"/>
        </w:numPr>
        <w:spacing w:after="0"/>
      </w:pPr>
      <w:r w:rsidRPr="00E04330">
        <w:t>Stories</w:t>
      </w:r>
      <w:r w:rsidR="00E04330" w:rsidRPr="00E04330">
        <w:t>: 2</w:t>
      </w:r>
    </w:p>
    <w:p w14:paraId="3F97D79F" w14:textId="77777777" w:rsidR="002210CB" w:rsidRDefault="002210CB" w:rsidP="002210CB">
      <w:pPr>
        <w:pStyle w:val="List"/>
        <w:numPr>
          <w:ilvl w:val="3"/>
          <w:numId w:val="9"/>
        </w:numPr>
        <w:spacing w:after="0"/>
      </w:pPr>
      <w:r>
        <w:t>Building Type (Main structural system, envelope, any novel materials)</w:t>
      </w:r>
    </w:p>
    <w:p w14:paraId="3F37C228" w14:textId="7DDB663E" w:rsidR="002210CB" w:rsidRDefault="00523679" w:rsidP="002210CB">
      <w:pPr>
        <w:pStyle w:val="List"/>
        <w:numPr>
          <w:ilvl w:val="4"/>
          <w:numId w:val="9"/>
        </w:numPr>
        <w:spacing w:after="0"/>
      </w:pPr>
      <w:r>
        <w:t>PV Panels on roof</w:t>
      </w:r>
    </w:p>
    <w:p w14:paraId="37B689B8" w14:textId="3AC628BA" w:rsidR="00CE3001" w:rsidRPr="00C24FB7" w:rsidRDefault="00CE3001" w:rsidP="002210CB">
      <w:pPr>
        <w:pStyle w:val="List"/>
        <w:numPr>
          <w:ilvl w:val="4"/>
          <w:numId w:val="9"/>
        </w:numPr>
        <w:spacing w:after="0"/>
      </w:pPr>
      <w:r>
        <w:t>Geothermal well field</w:t>
      </w:r>
    </w:p>
    <w:p w14:paraId="592058BD" w14:textId="77777777" w:rsidR="002210CB" w:rsidRDefault="002210CB" w:rsidP="002210CB">
      <w:pPr>
        <w:pStyle w:val="List"/>
        <w:numPr>
          <w:ilvl w:val="3"/>
          <w:numId w:val="9"/>
        </w:numPr>
        <w:spacing w:after="0"/>
      </w:pPr>
      <w:r>
        <w:t>Year Built</w:t>
      </w:r>
    </w:p>
    <w:p w14:paraId="48F92D31" w14:textId="003F2EAD" w:rsidR="002210CB" w:rsidRDefault="002210CB" w:rsidP="002210CB">
      <w:pPr>
        <w:pStyle w:val="List"/>
        <w:numPr>
          <w:ilvl w:val="4"/>
          <w:numId w:val="9"/>
        </w:numPr>
        <w:spacing w:after="0"/>
      </w:pPr>
      <w:r w:rsidRPr="006D1106">
        <w:t xml:space="preserve">Project substantial completion date: </w:t>
      </w:r>
      <w:r w:rsidR="005E175A" w:rsidRPr="005E175A">
        <w:t>8/27/2021</w:t>
      </w:r>
    </w:p>
    <w:p w14:paraId="1A47852C" w14:textId="77777777" w:rsidR="002210CB" w:rsidRDefault="002210CB" w:rsidP="002210CB">
      <w:pPr>
        <w:pStyle w:val="List"/>
        <w:numPr>
          <w:ilvl w:val="3"/>
          <w:numId w:val="9"/>
        </w:numPr>
        <w:spacing w:after="0"/>
      </w:pPr>
      <w:r>
        <w:t>Awards</w:t>
      </w:r>
    </w:p>
    <w:p w14:paraId="44CCB0B1" w14:textId="266E1600" w:rsidR="002210CB" w:rsidRDefault="00E916E0" w:rsidP="002210CB">
      <w:pPr>
        <w:pStyle w:val="List"/>
        <w:numPr>
          <w:ilvl w:val="4"/>
          <w:numId w:val="9"/>
        </w:numPr>
        <w:spacing w:after="0"/>
      </w:pPr>
      <w:r>
        <w:t xml:space="preserve">AIA </w:t>
      </w:r>
      <w:r w:rsidR="002210CB" w:rsidRPr="00094AD2">
        <w:t>COTE Top Ten</w:t>
      </w:r>
      <w:r w:rsidR="000D2841">
        <w:t>,</w:t>
      </w:r>
      <w:r w:rsidR="005E175A">
        <w:t xml:space="preserve"> 2025</w:t>
      </w:r>
    </w:p>
    <w:p w14:paraId="61698028" w14:textId="3DB1F676" w:rsidR="003973C2" w:rsidRDefault="003973C2" w:rsidP="002210CB">
      <w:pPr>
        <w:pStyle w:val="List"/>
        <w:numPr>
          <w:ilvl w:val="4"/>
          <w:numId w:val="9"/>
        </w:numPr>
        <w:spacing w:after="0"/>
      </w:pPr>
      <w:r w:rsidRPr="003973C2">
        <w:t>2023 American Architecture Award, The Chicago Athenaeum</w:t>
      </w:r>
    </w:p>
    <w:p w14:paraId="1F2D2F23" w14:textId="3F68D55C" w:rsidR="003973C2" w:rsidRDefault="002F223E" w:rsidP="002210CB">
      <w:pPr>
        <w:pStyle w:val="List"/>
        <w:numPr>
          <w:ilvl w:val="4"/>
          <w:numId w:val="9"/>
        </w:numPr>
        <w:spacing w:after="0"/>
      </w:pPr>
      <w:r w:rsidRPr="002F223E">
        <w:t>2023 Education-K-12 Winner: Planet Positive Awards, Metropolis magazine</w:t>
      </w:r>
    </w:p>
    <w:p w14:paraId="7BA3499E" w14:textId="77777777" w:rsidR="002210CB" w:rsidRDefault="002210CB" w:rsidP="002210CB">
      <w:pPr>
        <w:pStyle w:val="List"/>
        <w:numPr>
          <w:ilvl w:val="3"/>
          <w:numId w:val="9"/>
        </w:numPr>
        <w:spacing w:after="0"/>
      </w:pPr>
      <w:r>
        <w:t>Sustainable Massing or Orientation Strategies</w:t>
      </w:r>
    </w:p>
    <w:p w14:paraId="424C3200" w14:textId="3A3BAC34" w:rsidR="002210CB" w:rsidRDefault="0094536B" w:rsidP="002210CB">
      <w:pPr>
        <w:pStyle w:val="List"/>
        <w:numPr>
          <w:ilvl w:val="4"/>
          <w:numId w:val="9"/>
        </w:numPr>
        <w:spacing w:after="0"/>
      </w:pPr>
      <w:r w:rsidRPr="00EA5C71">
        <w:rPr>
          <w:b/>
          <w:bCs/>
        </w:rPr>
        <w:t>Massing Optimization</w:t>
      </w:r>
      <w:r>
        <w:rPr>
          <w:b/>
          <w:bCs/>
        </w:rPr>
        <w:t xml:space="preserve">: </w:t>
      </w:r>
      <w:r w:rsidR="00324C98">
        <w:t>P</w:t>
      </w:r>
      <w:r w:rsidR="00324C98" w:rsidRPr="00324C98">
        <w:t>roject team flipped the design previously done during the feasibility study and rotated it 90 degrees so that the building is oriented along an east-west axis. This decision alone resulted in a 9% reduction in energy consumption.</w:t>
      </w:r>
    </w:p>
    <w:p w14:paraId="002710BB" w14:textId="77777777" w:rsidR="002210CB" w:rsidRDefault="002210CB" w:rsidP="002210CB">
      <w:pPr>
        <w:pStyle w:val="List"/>
        <w:numPr>
          <w:ilvl w:val="3"/>
          <w:numId w:val="9"/>
        </w:numPr>
        <w:spacing w:after="0"/>
      </w:pPr>
      <w:r>
        <w:t>Images (in Egnyte folder)</w:t>
      </w:r>
    </w:p>
    <w:p w14:paraId="2B926396" w14:textId="71533FD4" w:rsidR="00640477" w:rsidRDefault="008510F6" w:rsidP="002210CB">
      <w:pPr>
        <w:pStyle w:val="List"/>
        <w:ind w:left="2880" w:firstLine="0"/>
      </w:pPr>
      <w:r>
        <w:rPr>
          <w:noProof/>
          <w14:ligatures w14:val="none"/>
        </w:rPr>
        <w:drawing>
          <wp:inline distT="0" distB="0" distL="0" distR="0" wp14:anchorId="21C48F45" wp14:editId="762D047D">
            <wp:extent cx="2882900" cy="1885950"/>
            <wp:effectExtent l="0" t="0" r="0" b="0"/>
            <wp:docPr id="504345789" name="Picture 4" descr="A building with a red x in fron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5789" name="Picture 4" descr="A building with a red x in front of it&#10;&#10;AI-generated content may be incorrect."/>
                    <pic:cNvPicPr/>
                  </pic:nvPicPr>
                  <pic:blipFill rotWithShape="1">
                    <a:blip r:embed="rId17">
                      <a:extLst>
                        <a:ext uri="{28A0092B-C50C-407E-A947-70E740481C1C}">
                          <a14:useLocalDpi xmlns:a14="http://schemas.microsoft.com/office/drawing/2010/main" val="0"/>
                        </a:ext>
                      </a:extLst>
                    </a:blip>
                    <a:srcRect t="6167" b="6609"/>
                    <a:stretch>
                      <a:fillRect/>
                    </a:stretch>
                  </pic:blipFill>
                  <pic:spPr bwMode="auto">
                    <a:xfrm>
                      <a:off x="0" y="0"/>
                      <a:ext cx="2883007" cy="1886020"/>
                    </a:xfrm>
                    <a:prstGeom prst="rect">
                      <a:avLst/>
                    </a:prstGeom>
                    <a:ln>
                      <a:noFill/>
                    </a:ln>
                    <a:extLst>
                      <a:ext uri="{53640926-AAD7-44D8-BBD7-CCE9431645EC}">
                        <a14:shadowObscured xmlns:a14="http://schemas.microsoft.com/office/drawing/2010/main"/>
                      </a:ext>
                    </a:extLst>
                  </pic:spPr>
                </pic:pic>
              </a:graphicData>
            </a:graphic>
          </wp:inline>
        </w:drawing>
      </w:r>
    </w:p>
    <w:p w14:paraId="2AAE4352" w14:textId="542736A7" w:rsidR="0009268D" w:rsidRDefault="0009268D" w:rsidP="002210CB">
      <w:pPr>
        <w:pStyle w:val="List"/>
        <w:ind w:left="2880" w:firstLine="0"/>
      </w:pPr>
      <w:r>
        <w:rPr>
          <w:noProof/>
          <w14:ligatures w14:val="none"/>
        </w:rPr>
        <w:lastRenderedPageBreak/>
        <w:drawing>
          <wp:inline distT="0" distB="0" distL="0" distR="0" wp14:anchorId="7F688BFE" wp14:editId="529D9FCA">
            <wp:extent cx="2880360" cy="1910639"/>
            <wp:effectExtent l="0" t="0" r="0" b="0"/>
            <wp:docPr id="295065280" name="Picture 5" descr="A group of people outside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65280" name="Picture 5" descr="A group of people outside of a building&#10;&#10;AI-generated content may be incorrect."/>
                    <pic:cNvPicPr/>
                  </pic:nvPicPr>
                  <pic:blipFill rotWithShape="1">
                    <a:blip r:embed="rId18">
                      <a:extLst>
                        <a:ext uri="{28A0092B-C50C-407E-A947-70E740481C1C}">
                          <a14:useLocalDpi xmlns:a14="http://schemas.microsoft.com/office/drawing/2010/main" val="0"/>
                        </a:ext>
                      </a:extLst>
                    </a:blip>
                    <a:srcRect t="5778" b="5778"/>
                    <a:stretch>
                      <a:fillRect/>
                    </a:stretch>
                  </pic:blipFill>
                  <pic:spPr bwMode="auto">
                    <a:xfrm>
                      <a:off x="0" y="0"/>
                      <a:ext cx="2880360" cy="1910639"/>
                    </a:xfrm>
                    <a:prstGeom prst="rect">
                      <a:avLst/>
                    </a:prstGeom>
                    <a:ln>
                      <a:noFill/>
                    </a:ln>
                    <a:extLst>
                      <a:ext uri="{53640926-AAD7-44D8-BBD7-CCE9431645EC}">
                        <a14:shadowObscured xmlns:a14="http://schemas.microsoft.com/office/drawing/2010/main"/>
                      </a:ext>
                    </a:extLst>
                  </pic:spPr>
                </pic:pic>
              </a:graphicData>
            </a:graphic>
          </wp:inline>
        </w:drawing>
      </w:r>
    </w:p>
    <w:p w14:paraId="12F50ADD" w14:textId="08F7CD60" w:rsidR="0009268D" w:rsidRDefault="0009268D" w:rsidP="002210CB">
      <w:pPr>
        <w:pStyle w:val="List"/>
        <w:ind w:left="2880" w:firstLine="0"/>
      </w:pPr>
      <w:r>
        <w:rPr>
          <w:noProof/>
          <w14:ligatures w14:val="none"/>
        </w:rPr>
        <w:drawing>
          <wp:inline distT="0" distB="0" distL="0" distR="0" wp14:anchorId="258EA47C" wp14:editId="5DADAF6C">
            <wp:extent cx="2880360" cy="1887192"/>
            <wp:effectExtent l="0" t="0" r="0" b="0"/>
            <wp:docPr id="1591849956" name="Picture 6" descr="A library with many bookshelves and st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49956" name="Picture 6" descr="A library with many bookshelves and stairs&#10;&#10;AI-generated content may be incorrect."/>
                    <pic:cNvPicPr/>
                  </pic:nvPicPr>
                  <pic:blipFill rotWithShape="1">
                    <a:blip r:embed="rId19">
                      <a:extLst>
                        <a:ext uri="{28A0092B-C50C-407E-A947-70E740481C1C}">
                          <a14:useLocalDpi xmlns:a14="http://schemas.microsoft.com/office/drawing/2010/main" val="0"/>
                        </a:ext>
                      </a:extLst>
                    </a:blip>
                    <a:srcRect t="6039" b="6601"/>
                    <a:stretch>
                      <a:fillRect/>
                    </a:stretch>
                  </pic:blipFill>
                  <pic:spPr bwMode="auto">
                    <a:xfrm>
                      <a:off x="0" y="0"/>
                      <a:ext cx="2880360" cy="1887192"/>
                    </a:xfrm>
                    <a:prstGeom prst="rect">
                      <a:avLst/>
                    </a:prstGeom>
                    <a:ln>
                      <a:noFill/>
                    </a:ln>
                    <a:extLst>
                      <a:ext uri="{53640926-AAD7-44D8-BBD7-CCE9431645EC}">
                        <a14:shadowObscured xmlns:a14="http://schemas.microsoft.com/office/drawing/2010/main"/>
                      </a:ext>
                    </a:extLst>
                  </pic:spPr>
                </pic:pic>
              </a:graphicData>
            </a:graphic>
          </wp:inline>
        </w:drawing>
      </w:r>
    </w:p>
    <w:p w14:paraId="2D8202B4" w14:textId="77777777" w:rsidR="0009268D" w:rsidRPr="00640477" w:rsidRDefault="0009268D" w:rsidP="002210CB">
      <w:pPr>
        <w:pStyle w:val="List"/>
        <w:ind w:left="2880" w:firstLine="0"/>
      </w:pPr>
    </w:p>
    <w:p w14:paraId="43C7BFAC" w14:textId="131C0CC5" w:rsidR="00472220" w:rsidRDefault="00472220" w:rsidP="007445E3">
      <w:pPr>
        <w:pStyle w:val="PflugerOutline"/>
        <w:numPr>
          <w:ilvl w:val="2"/>
          <w:numId w:val="9"/>
        </w:numPr>
        <w:spacing w:after="0"/>
      </w:pPr>
      <w:r>
        <w:t>Project C</w:t>
      </w:r>
      <w:r w:rsidR="000367D1">
        <w:t xml:space="preserve"> (Pfluger Project)</w:t>
      </w:r>
      <w:r w:rsidR="00E54448">
        <w:rPr>
          <w:rStyle w:val="FootnoteReference"/>
        </w:rPr>
        <w:footnoteReference w:id="9"/>
      </w:r>
    </w:p>
    <w:p w14:paraId="56AAA02E" w14:textId="7A48B651" w:rsidR="00640477" w:rsidRPr="00640477" w:rsidRDefault="008E736F" w:rsidP="00640477">
      <w:pPr>
        <w:pStyle w:val="List"/>
        <w:numPr>
          <w:ilvl w:val="3"/>
          <w:numId w:val="9"/>
        </w:numPr>
      </w:pPr>
      <w:r>
        <w:t>Ask Frances</w:t>
      </w:r>
    </w:p>
    <w:p w14:paraId="1450F762" w14:textId="77777777" w:rsidR="006749D2" w:rsidRPr="006749D2" w:rsidRDefault="006749D2" w:rsidP="006749D2">
      <w:pPr>
        <w:pStyle w:val="List"/>
      </w:pPr>
    </w:p>
    <w:p w14:paraId="6B916C8D" w14:textId="2DC4F9C3" w:rsidR="00E54448" w:rsidRDefault="00E54448">
      <w:pPr>
        <w:widowControl w:val="0"/>
        <w:autoSpaceDE w:val="0"/>
        <w:autoSpaceDN w:val="0"/>
      </w:pPr>
      <w:r>
        <w:br w:type="page"/>
      </w:r>
    </w:p>
    <w:p w14:paraId="00E96849" w14:textId="3F7918AC" w:rsidR="009F58F7" w:rsidRDefault="009F58F7" w:rsidP="007E05D0">
      <w:pPr>
        <w:pStyle w:val="PflugerOutline"/>
        <w:numPr>
          <w:ilvl w:val="1"/>
          <w:numId w:val="9"/>
        </w:numPr>
      </w:pPr>
      <w:r w:rsidRPr="00275B3B">
        <w:lastRenderedPageBreak/>
        <w:t xml:space="preserve">Summarize data on at least three </w:t>
      </w:r>
      <w:r w:rsidR="00B92BF9" w:rsidRPr="00275B3B">
        <w:t xml:space="preserve">CAE/COTE award-winning sustainable </w:t>
      </w:r>
      <w:r w:rsidRPr="00275B3B">
        <w:t>documented massing changes and their measured impacts</w:t>
      </w:r>
      <w:r w:rsidR="009E478E">
        <w:t>,</w:t>
      </w:r>
      <w:r w:rsidRPr="00275B3B">
        <w:t xml:space="preserve"> </w:t>
      </w:r>
      <w:r w:rsidR="00C7007B">
        <w:t xml:space="preserve">focusing on projects </w:t>
      </w:r>
      <w:r w:rsidR="00C7007B" w:rsidRPr="00472E74">
        <w:rPr>
          <w:b/>
          <w:bCs w:val="0"/>
        </w:rPr>
        <w:t>outside of the Educational Sector</w:t>
      </w:r>
      <w:r w:rsidR="00E033B7">
        <w:t>.</w:t>
      </w:r>
    </w:p>
    <w:p w14:paraId="5233AA54" w14:textId="3C900CB2" w:rsidR="00D1663C" w:rsidRDefault="00D1663C" w:rsidP="00134B36">
      <w:pPr>
        <w:pStyle w:val="PflugerOutline"/>
        <w:numPr>
          <w:ilvl w:val="2"/>
          <w:numId w:val="9"/>
        </w:numPr>
        <w:spacing w:after="0"/>
      </w:pPr>
      <w:r>
        <w:t xml:space="preserve">Massing Strategy </w:t>
      </w:r>
      <w:r w:rsidR="00B575C1" w:rsidRPr="00B575C1">
        <w:t>Coliseum Place Affordable Family Housing</w:t>
      </w:r>
      <w:r w:rsidR="00B575C1">
        <w:t xml:space="preserve"> </w:t>
      </w:r>
      <w:r w:rsidR="00E54448">
        <w:rPr>
          <w:rStyle w:val="FootnoteReference"/>
        </w:rPr>
        <w:footnoteReference w:id="10"/>
      </w:r>
      <w:r w:rsidR="00B575C1">
        <w:t>,</w:t>
      </w:r>
      <w:r w:rsidR="00535696">
        <w:rPr>
          <w:rStyle w:val="FootnoteReference"/>
        </w:rPr>
        <w:footnoteReference w:id="11"/>
      </w:r>
    </w:p>
    <w:p w14:paraId="371EC2C0" w14:textId="677DB20C" w:rsidR="00E36818" w:rsidRDefault="004F130F" w:rsidP="00F50BF6">
      <w:pPr>
        <w:pStyle w:val="List"/>
        <w:numPr>
          <w:ilvl w:val="3"/>
          <w:numId w:val="9"/>
        </w:numPr>
      </w:pPr>
      <w:r w:rsidRPr="004F130F">
        <w:t>The design combines simple massing and solar orientation response as the basis for ambitious energy-consumption-reduction goals. </w:t>
      </w:r>
    </w:p>
    <w:p w14:paraId="3319554B" w14:textId="2B64254C" w:rsidR="004F130F" w:rsidRDefault="004F130F" w:rsidP="004F130F">
      <w:pPr>
        <w:pStyle w:val="List"/>
        <w:numPr>
          <w:ilvl w:val="4"/>
          <w:numId w:val="9"/>
        </w:numPr>
      </w:pPr>
      <w:r>
        <w:t>Simple Massing</w:t>
      </w:r>
    </w:p>
    <w:p w14:paraId="269912B6" w14:textId="43F55143" w:rsidR="004F130F" w:rsidRDefault="004F130F" w:rsidP="004F130F">
      <w:pPr>
        <w:pStyle w:val="List"/>
        <w:numPr>
          <w:ilvl w:val="4"/>
          <w:numId w:val="9"/>
        </w:numPr>
      </w:pPr>
      <w:r>
        <w:t>Protective Solar Screen</w:t>
      </w:r>
      <w:r w:rsidR="00095278">
        <w:t xml:space="preserve"> along south </w:t>
      </w:r>
      <w:proofErr w:type="gramStart"/>
      <w:r w:rsidR="00095278">
        <w:t>façade</w:t>
      </w:r>
      <w:proofErr w:type="gramEnd"/>
    </w:p>
    <w:p w14:paraId="0A79E1D9" w14:textId="0790C101" w:rsidR="00095278" w:rsidRDefault="00095278" w:rsidP="004F130F">
      <w:pPr>
        <w:pStyle w:val="List"/>
        <w:numPr>
          <w:ilvl w:val="4"/>
          <w:numId w:val="9"/>
        </w:numPr>
      </w:pPr>
      <w:r>
        <w:t>PV Canopy</w:t>
      </w:r>
    </w:p>
    <w:p w14:paraId="0C566D62" w14:textId="65C336EA" w:rsidR="00F0328F" w:rsidRDefault="00F0328F" w:rsidP="00F0328F">
      <w:pPr>
        <w:pStyle w:val="List"/>
        <w:ind w:left="3600" w:firstLine="0"/>
      </w:pPr>
      <w:r>
        <w:rPr>
          <w:noProof/>
          <w14:ligatures w14:val="none"/>
        </w:rPr>
        <w:drawing>
          <wp:inline distT="0" distB="0" distL="0" distR="0" wp14:anchorId="0D1EA1E0" wp14:editId="5C3395D1">
            <wp:extent cx="2943225" cy="2239275"/>
            <wp:effectExtent l="0" t="0" r="0" b="8890"/>
            <wp:docPr id="2036196041" name="Picture 7" descr="A diagram of a solar pa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6041" name="Picture 7" descr="A diagram of a solar panel&#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48972" cy="2243648"/>
                    </a:xfrm>
                    <a:prstGeom prst="rect">
                      <a:avLst/>
                    </a:prstGeom>
                  </pic:spPr>
                </pic:pic>
              </a:graphicData>
            </a:graphic>
          </wp:inline>
        </w:drawing>
      </w:r>
    </w:p>
    <w:p w14:paraId="4181D843" w14:textId="3B93FB5C" w:rsidR="00F50BF6" w:rsidRDefault="00F50BF6" w:rsidP="00F50BF6">
      <w:pPr>
        <w:pStyle w:val="List"/>
        <w:numPr>
          <w:ilvl w:val="3"/>
          <w:numId w:val="9"/>
        </w:numPr>
      </w:pPr>
      <w:r>
        <w:t xml:space="preserve">Project </w:t>
      </w:r>
      <w:r w:rsidR="00461EF4">
        <w:t>information</w:t>
      </w:r>
    </w:p>
    <w:p w14:paraId="0C4C61A5" w14:textId="03B3D797" w:rsidR="00640477" w:rsidRDefault="00461EF4" w:rsidP="00640477">
      <w:pPr>
        <w:pStyle w:val="List"/>
        <w:numPr>
          <w:ilvl w:val="4"/>
          <w:numId w:val="9"/>
        </w:numPr>
      </w:pPr>
      <w:r>
        <w:t xml:space="preserve">Name: </w:t>
      </w:r>
      <w:r w:rsidRPr="00461EF4">
        <w:t>Coliseum Place Affordable Family Housing</w:t>
      </w:r>
    </w:p>
    <w:p w14:paraId="17BDD1AF" w14:textId="1DC4CE74" w:rsidR="00461EF4" w:rsidRDefault="00461EF4" w:rsidP="00640477">
      <w:pPr>
        <w:pStyle w:val="List"/>
        <w:numPr>
          <w:ilvl w:val="4"/>
          <w:numId w:val="9"/>
        </w:numPr>
      </w:pPr>
      <w:r>
        <w:t>Location:</w:t>
      </w:r>
      <w:r w:rsidR="00CB4C84">
        <w:t xml:space="preserve"> </w:t>
      </w:r>
      <w:r w:rsidR="00CB4C84" w:rsidRPr="00CB4C84">
        <w:t>Oakland, California</w:t>
      </w:r>
    </w:p>
    <w:p w14:paraId="63D3AC8E" w14:textId="06E01BBD" w:rsidR="00CB4C84" w:rsidRDefault="00CB4C84" w:rsidP="00CB4C84">
      <w:pPr>
        <w:pStyle w:val="List"/>
        <w:numPr>
          <w:ilvl w:val="4"/>
          <w:numId w:val="9"/>
        </w:numPr>
      </w:pPr>
      <w:r>
        <w:t>Total Site Area (gross sq. ft): 20</w:t>
      </w:r>
      <w:r w:rsidR="005348B9">
        <w:t>,</w:t>
      </w:r>
      <w:r>
        <w:t>290</w:t>
      </w:r>
    </w:p>
    <w:p w14:paraId="774DF893" w14:textId="5E94CDB7" w:rsidR="00CB4C84" w:rsidRDefault="00CB4C84" w:rsidP="00CB4C84">
      <w:pPr>
        <w:pStyle w:val="List"/>
        <w:numPr>
          <w:ilvl w:val="4"/>
          <w:numId w:val="9"/>
        </w:numPr>
      </w:pPr>
      <w:r>
        <w:t>Total Building Area (gross sq. ft): 71</w:t>
      </w:r>
      <w:r w:rsidR="005348B9">
        <w:t>,</w:t>
      </w:r>
      <w:r>
        <w:t>512</w:t>
      </w:r>
    </w:p>
    <w:p w14:paraId="2389F754" w14:textId="72269824" w:rsidR="00461EF4" w:rsidRDefault="00461EF4" w:rsidP="00CB4C84">
      <w:pPr>
        <w:pStyle w:val="List"/>
        <w:numPr>
          <w:ilvl w:val="4"/>
          <w:numId w:val="9"/>
        </w:numPr>
      </w:pPr>
      <w:r>
        <w:t>Building Type:</w:t>
      </w:r>
      <w:r w:rsidR="00D369D8">
        <w:t xml:space="preserve"> IIIA, IA</w:t>
      </w:r>
    </w:p>
    <w:p w14:paraId="35C35AF7" w14:textId="70CC34D3" w:rsidR="00461EF4" w:rsidRDefault="00461EF4" w:rsidP="00640477">
      <w:pPr>
        <w:pStyle w:val="List"/>
        <w:numPr>
          <w:ilvl w:val="4"/>
          <w:numId w:val="9"/>
        </w:numPr>
      </w:pPr>
      <w:r>
        <w:t>Sector:</w:t>
      </w:r>
      <w:r w:rsidR="005E21ED">
        <w:t xml:space="preserve"> </w:t>
      </w:r>
      <w:r w:rsidR="005E21ED" w:rsidRPr="005E21ED">
        <w:t xml:space="preserve">Residential - </w:t>
      </w:r>
      <w:proofErr w:type="gramStart"/>
      <w:r w:rsidR="005E21ED" w:rsidRPr="005E21ED">
        <w:t>Multi-Family</w:t>
      </w:r>
      <w:proofErr w:type="gramEnd"/>
      <w:r w:rsidR="005E21ED" w:rsidRPr="005E21ED">
        <w:t>, 5 or more units, Residential - Mid-Rise/</w:t>
      </w:r>
      <w:proofErr w:type="spellStart"/>
      <w:r w:rsidR="005E21ED" w:rsidRPr="005E21ED">
        <w:t>HIgh-Rise</w:t>
      </w:r>
      <w:proofErr w:type="spellEnd"/>
    </w:p>
    <w:p w14:paraId="2E689FB0" w14:textId="56A39546" w:rsidR="00461EF4" w:rsidRDefault="00F91FB6" w:rsidP="00640477">
      <w:pPr>
        <w:pStyle w:val="List"/>
        <w:numPr>
          <w:ilvl w:val="4"/>
          <w:numId w:val="9"/>
        </w:numPr>
      </w:pPr>
      <w:r w:rsidRPr="00F91FB6">
        <w:t>Project Substantial Completion Date: 12/8/2021</w:t>
      </w:r>
    </w:p>
    <w:p w14:paraId="5B624A95" w14:textId="5FE2CF75" w:rsidR="00461EF4" w:rsidRPr="003E25B4" w:rsidRDefault="00461EF4" w:rsidP="00640477">
      <w:pPr>
        <w:pStyle w:val="List"/>
        <w:numPr>
          <w:ilvl w:val="4"/>
          <w:numId w:val="9"/>
        </w:numPr>
      </w:pPr>
      <w:r w:rsidRPr="003E25B4">
        <w:t>Estimated Occupancy</w:t>
      </w:r>
      <w:r w:rsidR="00F91FB6" w:rsidRPr="003E25B4">
        <w:t xml:space="preserve">: </w:t>
      </w:r>
      <w:r w:rsidR="00E30DAA" w:rsidRPr="003E25B4">
        <w:t>59 apartment units</w:t>
      </w:r>
    </w:p>
    <w:p w14:paraId="555B1A56" w14:textId="6DF4EB25" w:rsidR="00BB5E0A" w:rsidRDefault="006F025E" w:rsidP="00F50BF6">
      <w:pPr>
        <w:pStyle w:val="List"/>
        <w:numPr>
          <w:ilvl w:val="3"/>
          <w:numId w:val="9"/>
        </w:numPr>
      </w:pPr>
      <w:r w:rsidRPr="006F025E">
        <w:t xml:space="preserve">Building </w:t>
      </w:r>
      <w:r w:rsidR="00BB5E0A" w:rsidRPr="006F025E">
        <w:t xml:space="preserve">Performance </w:t>
      </w:r>
      <w:r>
        <w:t>Metrics</w:t>
      </w:r>
      <w:r w:rsidR="00461642" w:rsidRPr="006F025E">
        <w:t xml:space="preserve"> (EUI, Embodied Carbon</w:t>
      </w:r>
      <w:r w:rsidR="0028166A">
        <w:t>)</w:t>
      </w:r>
    </w:p>
    <w:p w14:paraId="6F5EE937" w14:textId="3E361A7F" w:rsidR="00640477" w:rsidRPr="006F025E" w:rsidRDefault="00F91FB6" w:rsidP="00640477">
      <w:pPr>
        <w:pStyle w:val="List"/>
        <w:numPr>
          <w:ilvl w:val="4"/>
          <w:numId w:val="9"/>
        </w:numPr>
      </w:pPr>
      <w:r>
        <w:t xml:space="preserve">Measured EUI: 15 </w:t>
      </w:r>
      <w:proofErr w:type="spellStart"/>
      <w:r>
        <w:t>kbtu</w:t>
      </w:r>
      <w:proofErr w:type="spellEnd"/>
      <w:r w:rsidR="007D1BC0">
        <w:t>/sf-yr</w:t>
      </w:r>
    </w:p>
    <w:p w14:paraId="5CE34AE4" w14:textId="70C073E4" w:rsidR="003B68B5" w:rsidRDefault="003B68B5" w:rsidP="00F50BF6">
      <w:pPr>
        <w:pStyle w:val="List"/>
        <w:numPr>
          <w:ilvl w:val="3"/>
          <w:numId w:val="9"/>
        </w:numPr>
      </w:pPr>
      <w:r>
        <w:t>Cost metrics</w:t>
      </w:r>
      <w:r w:rsidR="00461642">
        <w:t xml:space="preserve"> (</w:t>
      </w:r>
      <w:r w:rsidR="003957F6">
        <w:t>Energy reduction, A</w:t>
      </w:r>
      <w:r w:rsidR="0069107F">
        <w:t xml:space="preserve">rtificial </w:t>
      </w:r>
      <w:r w:rsidR="003957F6">
        <w:t>L</w:t>
      </w:r>
      <w:r w:rsidR="0069107F">
        <w:t>ighting</w:t>
      </w:r>
      <w:r w:rsidR="00461642">
        <w:t xml:space="preserve"> </w:t>
      </w:r>
      <w:r w:rsidR="003957F6">
        <w:t>C</w:t>
      </w:r>
      <w:r w:rsidR="00461642">
        <w:t xml:space="preserve">onsumption </w:t>
      </w:r>
      <w:r w:rsidR="003957F6">
        <w:t>R</w:t>
      </w:r>
      <w:r w:rsidR="00461642">
        <w:t>eduction, water reuse/re</w:t>
      </w:r>
      <w:r w:rsidR="0069107F">
        <w:t>duction)</w:t>
      </w:r>
    </w:p>
    <w:p w14:paraId="03E46F2B" w14:textId="5C15F77E" w:rsidR="003C2E40" w:rsidRDefault="001A42F6" w:rsidP="00640477">
      <w:pPr>
        <w:pStyle w:val="List"/>
        <w:numPr>
          <w:ilvl w:val="4"/>
          <w:numId w:val="9"/>
        </w:numPr>
      </w:pPr>
      <w:r>
        <w:t>9</w:t>
      </w:r>
      <w:r w:rsidRPr="001A42F6">
        <w:t>8 kW PV array offsetting 100% of common loads</w:t>
      </w:r>
    </w:p>
    <w:p w14:paraId="637D1B45" w14:textId="788AE79D" w:rsidR="00640477" w:rsidRDefault="003C2E40" w:rsidP="00640477">
      <w:pPr>
        <w:pStyle w:val="List"/>
        <w:numPr>
          <w:ilvl w:val="4"/>
          <w:numId w:val="9"/>
        </w:numPr>
      </w:pPr>
      <w:r>
        <w:t>D</w:t>
      </w:r>
      <w:r w:rsidRPr="003C2E40">
        <w:t>ecentralized water heating system</w:t>
      </w:r>
    </w:p>
    <w:p w14:paraId="51C83DA3" w14:textId="75712ABE" w:rsidR="003B68B5" w:rsidRDefault="003B68B5" w:rsidP="00F50BF6">
      <w:pPr>
        <w:pStyle w:val="List"/>
        <w:numPr>
          <w:ilvl w:val="3"/>
          <w:numId w:val="9"/>
        </w:numPr>
      </w:pPr>
      <w:r>
        <w:t xml:space="preserve">Material </w:t>
      </w:r>
      <w:r w:rsidR="00461642">
        <w:t>Consideration &amp; M</w:t>
      </w:r>
      <w:r>
        <w:t>etrics</w:t>
      </w:r>
      <w:r w:rsidR="00461642">
        <w:t xml:space="preserve"> (</w:t>
      </w:r>
      <w:r w:rsidR="00D95E7B">
        <w:t>Envelope &amp;</w:t>
      </w:r>
      <w:r w:rsidR="00461642">
        <w:t xml:space="preserve"> interior </w:t>
      </w:r>
      <w:r w:rsidR="00D95E7B" w:rsidRPr="006F025E">
        <w:t xml:space="preserve">Material </w:t>
      </w:r>
      <w:r w:rsidR="00D95E7B">
        <w:t xml:space="preserve">Diversion/ Reduction/ </w:t>
      </w:r>
      <w:r w:rsidR="00D95E7B" w:rsidRPr="006F025E">
        <w:t>Re</w:t>
      </w:r>
      <w:r w:rsidR="00D95E7B">
        <w:t>-</w:t>
      </w:r>
      <w:r w:rsidR="00D95E7B" w:rsidRPr="006F025E">
        <w:t>use</w:t>
      </w:r>
      <w:r w:rsidR="00D95E7B">
        <w:t>,</w:t>
      </w:r>
      <w:r w:rsidR="00D95E7B" w:rsidRPr="006F025E">
        <w:t xml:space="preserve"> </w:t>
      </w:r>
      <w:proofErr w:type="spellStart"/>
      <w:r w:rsidR="00D95E7B" w:rsidRPr="006F025E">
        <w:t>etc</w:t>
      </w:r>
      <w:proofErr w:type="spellEnd"/>
      <w:r w:rsidR="00D95E7B" w:rsidRPr="006F025E">
        <w:t>)</w:t>
      </w:r>
    </w:p>
    <w:p w14:paraId="0754A5E0" w14:textId="29909CD8" w:rsidR="00640477" w:rsidRDefault="00B424B5" w:rsidP="00B424B5">
      <w:pPr>
        <w:pStyle w:val="List"/>
        <w:numPr>
          <w:ilvl w:val="4"/>
          <w:numId w:val="9"/>
        </w:numPr>
      </w:pPr>
      <w:r w:rsidRPr="00B424B5">
        <w:t>81% construction waste diversion</w:t>
      </w:r>
    </w:p>
    <w:p w14:paraId="78227BD6" w14:textId="5A95351B" w:rsidR="003B68B5" w:rsidRDefault="003B68B5" w:rsidP="00F50BF6">
      <w:pPr>
        <w:pStyle w:val="List"/>
        <w:numPr>
          <w:ilvl w:val="3"/>
          <w:numId w:val="9"/>
        </w:numPr>
      </w:pPr>
      <w:r>
        <w:t>ME</w:t>
      </w:r>
      <w:r w:rsidR="00D95E7B">
        <w:t>P</w:t>
      </w:r>
      <w:r>
        <w:t xml:space="preserve"> Cons</w:t>
      </w:r>
      <w:r w:rsidR="00461642">
        <w:t xml:space="preserve">ideration &amp; </w:t>
      </w:r>
      <w:r>
        <w:t>Metrics (</w:t>
      </w:r>
      <w:r w:rsidR="00D95E7B">
        <w:t>Required S</w:t>
      </w:r>
      <w:r>
        <w:t xml:space="preserve">pecialty </w:t>
      </w:r>
      <w:r w:rsidR="00D95E7B">
        <w:t>S</w:t>
      </w:r>
      <w:r>
        <w:t>ystems</w:t>
      </w:r>
      <w:r w:rsidR="005769F1">
        <w:t>, specialty consultants</w:t>
      </w:r>
      <w:r>
        <w:t>)</w:t>
      </w:r>
    </w:p>
    <w:p w14:paraId="53F63BB6" w14:textId="77777777" w:rsidR="00071514" w:rsidRDefault="00071514" w:rsidP="00071514">
      <w:pPr>
        <w:pStyle w:val="List"/>
        <w:numPr>
          <w:ilvl w:val="4"/>
          <w:numId w:val="9"/>
        </w:numPr>
      </w:pPr>
      <w:r>
        <w:t xml:space="preserve">The design uses a decentralized hot water system with residential </w:t>
      </w:r>
    </w:p>
    <w:p w14:paraId="285DA151" w14:textId="77777777" w:rsidR="00071514" w:rsidRDefault="00071514" w:rsidP="00071514">
      <w:pPr>
        <w:pStyle w:val="List"/>
        <w:ind w:left="3600" w:firstLine="0"/>
      </w:pPr>
      <w:r>
        <w:t xml:space="preserve">heat pump water heaters to remove one of the biggest inefficiencies of </w:t>
      </w:r>
    </w:p>
    <w:p w14:paraId="30CE3B3A" w14:textId="2B025EFE" w:rsidR="00640477" w:rsidRDefault="00071514" w:rsidP="00071514">
      <w:pPr>
        <w:pStyle w:val="List"/>
        <w:ind w:left="3600" w:firstLine="0"/>
      </w:pPr>
      <w:r>
        <w:t>multifamily buildings.</w:t>
      </w:r>
    </w:p>
    <w:p w14:paraId="5E9A78DC" w14:textId="308CFC27" w:rsidR="003B68B5" w:rsidRDefault="003B68B5" w:rsidP="00F50BF6">
      <w:pPr>
        <w:pStyle w:val="List"/>
        <w:numPr>
          <w:ilvl w:val="3"/>
          <w:numId w:val="9"/>
        </w:numPr>
      </w:pPr>
      <w:r>
        <w:lastRenderedPageBreak/>
        <w:t>Structural Consideration</w:t>
      </w:r>
      <w:r w:rsidR="00461642">
        <w:t xml:space="preserve">s &amp; </w:t>
      </w:r>
      <w:r w:rsidR="00672F1A">
        <w:t>Metrics</w:t>
      </w:r>
      <w:r w:rsidR="00461642">
        <w:t xml:space="preserve"> (Slab</w:t>
      </w:r>
      <w:r w:rsidR="005769F1">
        <w:t>/foundation</w:t>
      </w:r>
      <w:r w:rsidR="00461642">
        <w:t xml:space="preserve">, stick </w:t>
      </w:r>
      <w:r w:rsidR="009140F1">
        <w:t>vs</w:t>
      </w:r>
      <w:r w:rsidR="00461642">
        <w:t xml:space="preserve"> </w:t>
      </w:r>
      <w:proofErr w:type="spellStart"/>
      <w:r w:rsidR="000429B8">
        <w:t>C</w:t>
      </w:r>
      <w:r w:rsidR="00461642">
        <w:t>ore&amp;</w:t>
      </w:r>
      <w:r w:rsidR="000429B8">
        <w:t>S</w:t>
      </w:r>
      <w:r w:rsidR="00461642">
        <w:t>hell</w:t>
      </w:r>
      <w:proofErr w:type="spellEnd"/>
      <w:r w:rsidR="00461642">
        <w:t xml:space="preserve"> </w:t>
      </w:r>
      <w:proofErr w:type="spellStart"/>
      <w:r w:rsidR="00461642">
        <w:t>et</w:t>
      </w:r>
      <w:r w:rsidR="009140F1">
        <w:t>c</w:t>
      </w:r>
      <w:proofErr w:type="spellEnd"/>
      <w:r w:rsidR="00461642">
        <w:t>)</w:t>
      </w:r>
    </w:p>
    <w:p w14:paraId="395F7AD5" w14:textId="77F46E40" w:rsidR="00640477" w:rsidRDefault="00073F03" w:rsidP="00640477">
      <w:pPr>
        <w:pStyle w:val="List"/>
        <w:numPr>
          <w:ilvl w:val="4"/>
          <w:numId w:val="9"/>
        </w:numPr>
      </w:pPr>
      <w:r>
        <w:t>N/A</w:t>
      </w:r>
    </w:p>
    <w:p w14:paraId="0A584836" w14:textId="1BDC4A80" w:rsidR="00BB5E0A" w:rsidRDefault="00BB5E0A" w:rsidP="00F50BF6">
      <w:pPr>
        <w:pStyle w:val="List"/>
        <w:numPr>
          <w:ilvl w:val="3"/>
          <w:numId w:val="9"/>
        </w:numPr>
      </w:pPr>
      <w:r>
        <w:t>Any surveys or post occupancy information</w:t>
      </w:r>
      <w:r w:rsidR="00672F1A">
        <w:t xml:space="preserve"> (psychological </w:t>
      </w:r>
      <w:r w:rsidR="000429B8">
        <w:t>responses</w:t>
      </w:r>
      <w:r w:rsidR="009E478E">
        <w:t>)</w:t>
      </w:r>
    </w:p>
    <w:p w14:paraId="2B9773EF" w14:textId="2999E2D8" w:rsidR="00640477" w:rsidRDefault="00073F03" w:rsidP="00640477">
      <w:pPr>
        <w:pStyle w:val="List"/>
        <w:numPr>
          <w:ilvl w:val="4"/>
          <w:numId w:val="9"/>
        </w:numPr>
      </w:pPr>
      <w:r>
        <w:t>N/A</w:t>
      </w:r>
    </w:p>
    <w:p w14:paraId="62D70CDF" w14:textId="77777777" w:rsidR="00BB5E0A" w:rsidRPr="00F50BF6" w:rsidRDefault="00BB5E0A" w:rsidP="00C7007B">
      <w:pPr>
        <w:pStyle w:val="List"/>
        <w:ind w:left="2880" w:firstLine="0"/>
      </w:pPr>
    </w:p>
    <w:p w14:paraId="231A2BB0" w14:textId="2F3E6D15" w:rsidR="00D1663C" w:rsidRPr="00B575C1" w:rsidRDefault="00D1663C" w:rsidP="00B575C1">
      <w:pPr>
        <w:pStyle w:val="ListParagraph"/>
        <w:numPr>
          <w:ilvl w:val="2"/>
          <w:numId w:val="9"/>
        </w:numPr>
        <w:rPr>
          <w:bCs/>
          <w:color w:val="000000" w:themeColor="text1"/>
          <w:szCs w:val="42"/>
          <w:shd w:val="clear" w:color="auto" w:fill="FFFFFF"/>
        </w:rPr>
      </w:pPr>
      <w:r>
        <w:t>Massing Strate</w:t>
      </w:r>
      <w:r w:rsidR="00B575C1">
        <w:t xml:space="preserve">gy: </w:t>
      </w:r>
      <w:r w:rsidR="00B575C1" w:rsidRPr="00B575C1">
        <w:rPr>
          <w:bCs/>
          <w:color w:val="000000" w:themeColor="text1"/>
          <w:szCs w:val="42"/>
          <w:shd w:val="clear" w:color="auto" w:fill="FFFFFF"/>
        </w:rPr>
        <w:t>John W. Olver Transit Center</w:t>
      </w:r>
      <w:r w:rsidR="00B575C1">
        <w:rPr>
          <w:bCs/>
          <w:color w:val="000000" w:themeColor="text1"/>
          <w:szCs w:val="42"/>
          <w:shd w:val="clear" w:color="auto" w:fill="FFFFFF"/>
        </w:rPr>
        <w:t xml:space="preserve"> </w:t>
      </w:r>
      <w:r w:rsidR="00E54448">
        <w:rPr>
          <w:rStyle w:val="FootnoteReference"/>
        </w:rPr>
        <w:footnoteReference w:id="12"/>
      </w:r>
      <w:r w:rsidR="00B575C1">
        <w:rPr>
          <w:bCs/>
          <w:color w:val="000000" w:themeColor="text1"/>
          <w:szCs w:val="42"/>
          <w:shd w:val="clear" w:color="auto" w:fill="FFFFFF"/>
        </w:rPr>
        <w:t>,</w:t>
      </w:r>
      <w:r w:rsidR="004C33F1">
        <w:rPr>
          <w:rStyle w:val="FootnoteReference"/>
        </w:rPr>
        <w:footnoteReference w:id="13"/>
      </w:r>
    </w:p>
    <w:p w14:paraId="39B5BF1D" w14:textId="70D8487C" w:rsidR="005F5587" w:rsidRDefault="00E82F76" w:rsidP="005F5587">
      <w:pPr>
        <w:pStyle w:val="List"/>
        <w:numPr>
          <w:ilvl w:val="3"/>
          <w:numId w:val="9"/>
        </w:numPr>
      </w:pPr>
      <w:r w:rsidRPr="00E82F76">
        <w:t xml:space="preserve">The design strategy utilized energy modeling, including </w:t>
      </w:r>
      <w:proofErr w:type="spellStart"/>
      <w:r w:rsidRPr="00E82F76">
        <w:t>sunpath</w:t>
      </w:r>
      <w:proofErr w:type="spellEnd"/>
      <w:r w:rsidRPr="00E82F76">
        <w:t xml:space="preserve"> diagrams to develop the building form. The second story cantilevers over the waiting area, providing shade and reducing summer solar heat gains.</w:t>
      </w:r>
      <w:r w:rsidR="005F5587" w:rsidRPr="004F130F">
        <w:t> </w:t>
      </w:r>
    </w:p>
    <w:p w14:paraId="0C719514" w14:textId="1D30366A" w:rsidR="005F5587" w:rsidRDefault="00BE76BA" w:rsidP="005F5587">
      <w:pPr>
        <w:pStyle w:val="List"/>
        <w:numPr>
          <w:ilvl w:val="4"/>
          <w:numId w:val="9"/>
        </w:numPr>
      </w:pPr>
      <w:r w:rsidRPr="00BE76BA">
        <w:t>7,300 SF photovoltaic array</w:t>
      </w:r>
    </w:p>
    <w:p w14:paraId="7C70D610" w14:textId="6F0455D4" w:rsidR="005F5587" w:rsidRDefault="00BE76BA" w:rsidP="005F5587">
      <w:pPr>
        <w:pStyle w:val="List"/>
        <w:numPr>
          <w:ilvl w:val="4"/>
          <w:numId w:val="9"/>
        </w:numPr>
      </w:pPr>
      <w:r w:rsidRPr="00BE76BA">
        <w:t>22 geothermal wells</w:t>
      </w:r>
    </w:p>
    <w:p w14:paraId="0FD10DB0" w14:textId="7FB548D3" w:rsidR="005F5587" w:rsidRDefault="00AD3592" w:rsidP="005F5587">
      <w:pPr>
        <w:pStyle w:val="List"/>
        <w:numPr>
          <w:ilvl w:val="4"/>
          <w:numId w:val="9"/>
        </w:numPr>
      </w:pPr>
      <w:r>
        <w:t>O</w:t>
      </w:r>
      <w:r w:rsidRPr="00AD3592">
        <w:t>n-site wood-pellet boiler</w:t>
      </w:r>
    </w:p>
    <w:p w14:paraId="6206E5BD" w14:textId="4E54D446" w:rsidR="005F5587" w:rsidRDefault="005F5587" w:rsidP="005F5587">
      <w:pPr>
        <w:pStyle w:val="List"/>
        <w:ind w:left="3600" w:firstLine="0"/>
      </w:pPr>
      <w:r>
        <w:rPr>
          <w:noProof/>
          <w14:ligatures w14:val="none"/>
        </w:rPr>
        <w:drawing>
          <wp:inline distT="0" distB="0" distL="0" distR="0" wp14:anchorId="0BADFFAD" wp14:editId="61D299D3">
            <wp:extent cx="2011680" cy="2192732"/>
            <wp:effectExtent l="0" t="0" r="7620" b="0"/>
            <wp:docPr id="1788288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88365"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1680" cy="2192732"/>
                    </a:xfrm>
                    <a:prstGeom prst="rect">
                      <a:avLst/>
                    </a:prstGeom>
                  </pic:spPr>
                </pic:pic>
              </a:graphicData>
            </a:graphic>
          </wp:inline>
        </w:drawing>
      </w:r>
      <w:r w:rsidR="00CB4B9E">
        <w:t xml:space="preserve"> </w:t>
      </w:r>
      <w:r w:rsidR="00060E8C">
        <w:rPr>
          <w:noProof/>
          <w14:ligatures w14:val="none"/>
        </w:rPr>
        <w:drawing>
          <wp:inline distT="0" distB="0" distL="0" distR="0" wp14:anchorId="27606FE0" wp14:editId="3261825B">
            <wp:extent cx="2011680" cy="1971446"/>
            <wp:effectExtent l="0" t="0" r="7620" b="0"/>
            <wp:docPr id="1290613610" name="Picture 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13610" name="Picture 1" descr="A diagram of a building&#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11680" cy="1971446"/>
                    </a:xfrm>
                    <a:prstGeom prst="rect">
                      <a:avLst/>
                    </a:prstGeom>
                  </pic:spPr>
                </pic:pic>
              </a:graphicData>
            </a:graphic>
          </wp:inline>
        </w:drawing>
      </w:r>
    </w:p>
    <w:p w14:paraId="3DA86478" w14:textId="77777777" w:rsidR="005F5587" w:rsidRDefault="005F5587" w:rsidP="005F5587">
      <w:pPr>
        <w:pStyle w:val="List"/>
        <w:numPr>
          <w:ilvl w:val="3"/>
          <w:numId w:val="9"/>
        </w:numPr>
      </w:pPr>
      <w:r>
        <w:t>Project information</w:t>
      </w:r>
    </w:p>
    <w:p w14:paraId="2CFCF91E" w14:textId="77777777" w:rsidR="00AD3592" w:rsidRPr="00AD3592" w:rsidRDefault="005F5587" w:rsidP="00AD3592">
      <w:pPr>
        <w:pStyle w:val="List"/>
        <w:numPr>
          <w:ilvl w:val="4"/>
          <w:numId w:val="9"/>
        </w:numPr>
      </w:pPr>
      <w:r>
        <w:t xml:space="preserve">Name: </w:t>
      </w:r>
      <w:r w:rsidR="00AD3592" w:rsidRPr="00AD3592">
        <w:t>John W. Olver Transit Center</w:t>
      </w:r>
    </w:p>
    <w:p w14:paraId="5E21EE34" w14:textId="720BA641" w:rsidR="005F5587" w:rsidRDefault="005F5587" w:rsidP="005F5587">
      <w:pPr>
        <w:pStyle w:val="List"/>
        <w:numPr>
          <w:ilvl w:val="4"/>
          <w:numId w:val="9"/>
        </w:numPr>
      </w:pPr>
      <w:r>
        <w:t xml:space="preserve">Location: </w:t>
      </w:r>
      <w:r w:rsidR="0055218C" w:rsidRPr="0055218C">
        <w:t>Greenfield, Mass</w:t>
      </w:r>
      <w:r w:rsidR="0055218C">
        <w:t>achusetts</w:t>
      </w:r>
    </w:p>
    <w:p w14:paraId="56BC31F5" w14:textId="119897C5" w:rsidR="005F5587" w:rsidRDefault="005F5587" w:rsidP="005F5587">
      <w:pPr>
        <w:pStyle w:val="List"/>
        <w:numPr>
          <w:ilvl w:val="4"/>
          <w:numId w:val="9"/>
        </w:numPr>
      </w:pPr>
      <w:r>
        <w:t xml:space="preserve">Total Site Area (gross sq. ft): </w:t>
      </w:r>
      <w:r w:rsidR="005348B9" w:rsidRPr="005348B9">
        <w:t>81,400</w:t>
      </w:r>
    </w:p>
    <w:p w14:paraId="0CD56FE7" w14:textId="1E4B3E7A" w:rsidR="005F5587" w:rsidRDefault="005F5587" w:rsidP="005F5587">
      <w:pPr>
        <w:pStyle w:val="List"/>
        <w:numPr>
          <w:ilvl w:val="4"/>
          <w:numId w:val="9"/>
        </w:numPr>
      </w:pPr>
      <w:r>
        <w:t xml:space="preserve">Total Building Area (gross sq. ft): </w:t>
      </w:r>
      <w:r w:rsidR="00D1593E" w:rsidRPr="00D1593E">
        <w:t>24,00</w:t>
      </w:r>
      <w:r w:rsidR="00D1593E">
        <w:t>0</w:t>
      </w:r>
    </w:p>
    <w:p w14:paraId="7332B9F8" w14:textId="5E36A060" w:rsidR="005F5587" w:rsidRDefault="005F5587" w:rsidP="005F5587">
      <w:pPr>
        <w:pStyle w:val="List"/>
        <w:numPr>
          <w:ilvl w:val="4"/>
          <w:numId w:val="9"/>
        </w:numPr>
      </w:pPr>
      <w:r>
        <w:t xml:space="preserve">Building Type: </w:t>
      </w:r>
      <w:r w:rsidR="00BA6B2A">
        <w:t>Unknown</w:t>
      </w:r>
    </w:p>
    <w:p w14:paraId="7C15631D" w14:textId="70B36BEC" w:rsidR="005F5587" w:rsidRDefault="005F5587" w:rsidP="005F5587">
      <w:pPr>
        <w:pStyle w:val="List"/>
        <w:numPr>
          <w:ilvl w:val="4"/>
          <w:numId w:val="9"/>
        </w:numPr>
      </w:pPr>
      <w:r>
        <w:t xml:space="preserve">Sector: </w:t>
      </w:r>
      <w:r w:rsidR="00E32734">
        <w:t>Civic/Cultura</w:t>
      </w:r>
      <w:r w:rsidR="00BA6B2A">
        <w:t>l</w:t>
      </w:r>
    </w:p>
    <w:p w14:paraId="5B8851D6" w14:textId="13858B96" w:rsidR="005F5587" w:rsidRDefault="005F5587" w:rsidP="005F5587">
      <w:pPr>
        <w:pStyle w:val="List"/>
        <w:numPr>
          <w:ilvl w:val="4"/>
          <w:numId w:val="9"/>
        </w:numPr>
      </w:pPr>
      <w:r w:rsidRPr="00F91FB6">
        <w:t xml:space="preserve">Project Substantial Completion Date: </w:t>
      </w:r>
      <w:r w:rsidR="00E32734">
        <w:t>2014</w:t>
      </w:r>
    </w:p>
    <w:p w14:paraId="17B853CA" w14:textId="7DB772FB" w:rsidR="005F5587" w:rsidRPr="00E216CE" w:rsidRDefault="005F5587" w:rsidP="005F5587">
      <w:pPr>
        <w:pStyle w:val="List"/>
        <w:numPr>
          <w:ilvl w:val="4"/>
          <w:numId w:val="9"/>
        </w:numPr>
      </w:pPr>
      <w:r w:rsidRPr="00E216CE">
        <w:t xml:space="preserve">Estimated Occupancy: </w:t>
      </w:r>
      <w:r w:rsidR="00E216CE" w:rsidRPr="00E216CE">
        <w:t>3,750</w:t>
      </w:r>
    </w:p>
    <w:p w14:paraId="15732615" w14:textId="77777777" w:rsidR="005F5587" w:rsidRDefault="005F5587" w:rsidP="005F5587">
      <w:pPr>
        <w:pStyle w:val="List"/>
        <w:numPr>
          <w:ilvl w:val="3"/>
          <w:numId w:val="9"/>
        </w:numPr>
      </w:pPr>
      <w:r w:rsidRPr="006F025E">
        <w:t xml:space="preserve">Building Performance </w:t>
      </w:r>
      <w:r>
        <w:t>Metrics</w:t>
      </w:r>
      <w:r w:rsidRPr="006F025E">
        <w:t xml:space="preserve"> (EUI, Embodied Carbon</w:t>
      </w:r>
      <w:r>
        <w:t>)</w:t>
      </w:r>
    </w:p>
    <w:p w14:paraId="7D88A1DB" w14:textId="3304CA09" w:rsidR="005F5587" w:rsidRDefault="00780AD8" w:rsidP="00381241">
      <w:pPr>
        <w:pStyle w:val="List"/>
        <w:numPr>
          <w:ilvl w:val="4"/>
          <w:numId w:val="9"/>
        </w:numPr>
      </w:pPr>
      <w:r>
        <w:t xml:space="preserve">Measured </w:t>
      </w:r>
      <w:r w:rsidR="00381241">
        <w:t>EUI</w:t>
      </w:r>
      <w:r>
        <w:t>:</w:t>
      </w:r>
      <w:r w:rsidRPr="00780AD8">
        <w:t xml:space="preserve"> 21.3 </w:t>
      </w:r>
      <w:proofErr w:type="spellStart"/>
      <w:r w:rsidRPr="00780AD8">
        <w:t>kBtu</w:t>
      </w:r>
      <w:proofErr w:type="spellEnd"/>
      <w:r w:rsidRPr="00780AD8">
        <w:t>/sf/yr.</w:t>
      </w:r>
    </w:p>
    <w:p w14:paraId="7DB65188" w14:textId="77777777" w:rsidR="005F5587" w:rsidRDefault="005F5587" w:rsidP="005F5587">
      <w:pPr>
        <w:pStyle w:val="List"/>
        <w:numPr>
          <w:ilvl w:val="3"/>
          <w:numId w:val="9"/>
        </w:numPr>
      </w:pPr>
      <w:r>
        <w:t>Cost metrics (Energy reduction, Artificial Lighting Consumption Reduction, water reuse/reduction)</w:t>
      </w:r>
    </w:p>
    <w:p w14:paraId="337F10E8" w14:textId="77777777" w:rsidR="00577681" w:rsidRDefault="00577681" w:rsidP="00577681">
      <w:pPr>
        <w:pStyle w:val="List"/>
        <w:numPr>
          <w:ilvl w:val="4"/>
          <w:numId w:val="9"/>
        </w:numPr>
      </w:pPr>
      <w:r w:rsidRPr="00737A8C">
        <w:t>98 kW photovoltaic array</w:t>
      </w:r>
    </w:p>
    <w:p w14:paraId="33E526F0" w14:textId="3CF7B24B" w:rsidR="00723C37" w:rsidRDefault="00723C37" w:rsidP="00577681">
      <w:pPr>
        <w:pStyle w:val="List"/>
        <w:numPr>
          <w:ilvl w:val="4"/>
          <w:numId w:val="9"/>
        </w:numPr>
      </w:pPr>
      <w:r w:rsidRPr="00723C37">
        <w:t>100% of total energy is derived from renewable sources</w:t>
      </w:r>
    </w:p>
    <w:p w14:paraId="5C8FF0ED" w14:textId="63BE4397" w:rsidR="00723C37" w:rsidRPr="006F025E" w:rsidRDefault="00723C37" w:rsidP="00577681">
      <w:pPr>
        <w:pStyle w:val="List"/>
        <w:numPr>
          <w:ilvl w:val="4"/>
          <w:numId w:val="9"/>
        </w:numPr>
      </w:pPr>
      <w:r w:rsidRPr="00723C37">
        <w:t>There is a 95.5% reduction (inclusive of renewables) in operational carbon from benchmark, measured.</w:t>
      </w:r>
    </w:p>
    <w:p w14:paraId="7559859C" w14:textId="5A672DFB" w:rsidR="009B554C" w:rsidRDefault="009B554C" w:rsidP="009B554C">
      <w:pPr>
        <w:pStyle w:val="List"/>
        <w:numPr>
          <w:ilvl w:val="4"/>
          <w:numId w:val="9"/>
        </w:numPr>
      </w:pPr>
      <w:r>
        <w:t>Water use intensity (gal/sf/year)</w:t>
      </w:r>
    </w:p>
    <w:p w14:paraId="52EED265" w14:textId="77777777" w:rsidR="009B554C" w:rsidRDefault="009B554C" w:rsidP="009B554C">
      <w:pPr>
        <w:pStyle w:val="List"/>
        <w:numPr>
          <w:ilvl w:val="5"/>
          <w:numId w:val="9"/>
        </w:numPr>
      </w:pPr>
      <w:r>
        <w:lastRenderedPageBreak/>
        <w:t>Benchmark: 20.9</w:t>
      </w:r>
    </w:p>
    <w:p w14:paraId="3946354F" w14:textId="77777777" w:rsidR="009B554C" w:rsidRDefault="009B554C" w:rsidP="00E03F61">
      <w:pPr>
        <w:pStyle w:val="List"/>
        <w:numPr>
          <w:ilvl w:val="5"/>
          <w:numId w:val="9"/>
        </w:numPr>
      </w:pPr>
      <w:r>
        <w:t>Predicted: 4.3</w:t>
      </w:r>
    </w:p>
    <w:p w14:paraId="76B35EB5" w14:textId="77777777" w:rsidR="009B554C" w:rsidRDefault="009B554C" w:rsidP="00E03F61">
      <w:pPr>
        <w:pStyle w:val="List"/>
        <w:numPr>
          <w:ilvl w:val="5"/>
          <w:numId w:val="9"/>
        </w:numPr>
      </w:pPr>
      <w:r>
        <w:t>Measured: 3.1</w:t>
      </w:r>
    </w:p>
    <w:p w14:paraId="2A74E98C" w14:textId="77777777" w:rsidR="009B554C" w:rsidRDefault="009B554C" w:rsidP="009B554C">
      <w:pPr>
        <w:pStyle w:val="List"/>
        <w:numPr>
          <w:ilvl w:val="4"/>
          <w:numId w:val="9"/>
        </w:numPr>
      </w:pPr>
      <w:r>
        <w:t>Reduction in potable water use (from benchmark)</w:t>
      </w:r>
    </w:p>
    <w:p w14:paraId="78AB3A58" w14:textId="77777777" w:rsidR="009B554C" w:rsidRDefault="009B554C" w:rsidP="00E03F61">
      <w:pPr>
        <w:pStyle w:val="List"/>
        <w:numPr>
          <w:ilvl w:val="5"/>
          <w:numId w:val="9"/>
        </w:numPr>
      </w:pPr>
      <w:r>
        <w:t>Predicted: 79.5%</w:t>
      </w:r>
    </w:p>
    <w:p w14:paraId="423EE315" w14:textId="77777777" w:rsidR="009B554C" w:rsidRDefault="009B554C" w:rsidP="00E03F61">
      <w:pPr>
        <w:pStyle w:val="List"/>
        <w:numPr>
          <w:ilvl w:val="5"/>
          <w:numId w:val="9"/>
        </w:numPr>
      </w:pPr>
      <w:r>
        <w:t>Measured: 85%</w:t>
      </w:r>
    </w:p>
    <w:p w14:paraId="1E46C531" w14:textId="77777777" w:rsidR="009B554C" w:rsidRDefault="009B554C" w:rsidP="009B554C">
      <w:pPr>
        <w:pStyle w:val="List"/>
        <w:numPr>
          <w:ilvl w:val="4"/>
          <w:numId w:val="9"/>
        </w:numPr>
      </w:pPr>
      <w:r>
        <w:t>Total annual water demand met using potable sources</w:t>
      </w:r>
    </w:p>
    <w:p w14:paraId="6AAA10F9" w14:textId="77777777" w:rsidR="009B554C" w:rsidRDefault="009B554C" w:rsidP="00E03F61">
      <w:pPr>
        <w:pStyle w:val="List"/>
        <w:numPr>
          <w:ilvl w:val="5"/>
          <w:numId w:val="9"/>
        </w:numPr>
      </w:pPr>
      <w:r>
        <w:t>Predicted: 100%</w:t>
      </w:r>
    </w:p>
    <w:p w14:paraId="2FEA88E2" w14:textId="77777777" w:rsidR="009B554C" w:rsidRDefault="009B554C" w:rsidP="00E03F61">
      <w:pPr>
        <w:pStyle w:val="List"/>
        <w:numPr>
          <w:ilvl w:val="5"/>
          <w:numId w:val="9"/>
        </w:numPr>
      </w:pPr>
      <w:r>
        <w:t>Measured: 100%</w:t>
      </w:r>
    </w:p>
    <w:p w14:paraId="24C8A903" w14:textId="24599AD5" w:rsidR="005F5587" w:rsidRDefault="009B554C" w:rsidP="009B554C">
      <w:pPr>
        <w:pStyle w:val="List"/>
        <w:numPr>
          <w:ilvl w:val="4"/>
          <w:numId w:val="9"/>
        </w:numPr>
      </w:pPr>
      <w:r>
        <w:t>100% of stormwater is managed on-site.</w:t>
      </w:r>
    </w:p>
    <w:p w14:paraId="410894C8" w14:textId="77777777" w:rsidR="005F5587" w:rsidRDefault="005F5587" w:rsidP="005F5587">
      <w:pPr>
        <w:pStyle w:val="List"/>
        <w:numPr>
          <w:ilvl w:val="3"/>
          <w:numId w:val="9"/>
        </w:numPr>
      </w:pPr>
      <w:r>
        <w:t xml:space="preserve">Material Consideration &amp; Metrics (Envelope &amp; interior </w:t>
      </w:r>
      <w:r w:rsidRPr="006F025E">
        <w:t xml:space="preserve">Material </w:t>
      </w:r>
      <w:r>
        <w:t xml:space="preserve">Diversion/ Reduction/ </w:t>
      </w:r>
      <w:r w:rsidRPr="006F025E">
        <w:t>Re</w:t>
      </w:r>
      <w:r>
        <w:t>-</w:t>
      </w:r>
      <w:r w:rsidRPr="006F025E">
        <w:t>use</w:t>
      </w:r>
      <w:r>
        <w:t>,</w:t>
      </w:r>
      <w:r w:rsidRPr="006F025E">
        <w:t xml:space="preserve"> </w:t>
      </w:r>
      <w:proofErr w:type="spellStart"/>
      <w:r w:rsidRPr="006F025E">
        <w:t>etc</w:t>
      </w:r>
      <w:proofErr w:type="spellEnd"/>
      <w:r w:rsidRPr="006F025E">
        <w:t>)</w:t>
      </w:r>
    </w:p>
    <w:p w14:paraId="01409B72" w14:textId="2D12136A" w:rsidR="005F5587" w:rsidRDefault="00500004" w:rsidP="005F5587">
      <w:pPr>
        <w:pStyle w:val="List"/>
        <w:numPr>
          <w:ilvl w:val="4"/>
          <w:numId w:val="9"/>
        </w:numPr>
      </w:pPr>
      <w:r w:rsidRPr="00500004">
        <w:t>The materials for the exterior—brick, copper and locally sourced stone</w:t>
      </w:r>
    </w:p>
    <w:p w14:paraId="3FD5AC30" w14:textId="1EA814D9" w:rsidR="00A7193E" w:rsidRDefault="00A7193E" w:rsidP="005F5587">
      <w:pPr>
        <w:pStyle w:val="List"/>
        <w:numPr>
          <w:ilvl w:val="4"/>
          <w:numId w:val="9"/>
        </w:numPr>
      </w:pPr>
      <w:r w:rsidRPr="00A7193E">
        <w:t>100% of the installed wood is FSC certified</w:t>
      </w:r>
    </w:p>
    <w:p w14:paraId="26980F46" w14:textId="77777777" w:rsidR="005F5587" w:rsidRDefault="005F5587" w:rsidP="005F5587">
      <w:pPr>
        <w:pStyle w:val="List"/>
        <w:numPr>
          <w:ilvl w:val="3"/>
          <w:numId w:val="9"/>
        </w:numPr>
      </w:pPr>
      <w:r>
        <w:t>MEP Consideration &amp; Metrics (Required Specialty Systems, specialty consultants)</w:t>
      </w:r>
    </w:p>
    <w:p w14:paraId="328EC660" w14:textId="77777777" w:rsidR="005F5587" w:rsidRDefault="005F5587" w:rsidP="005F5587">
      <w:pPr>
        <w:pStyle w:val="List"/>
        <w:numPr>
          <w:ilvl w:val="4"/>
          <w:numId w:val="9"/>
        </w:numPr>
      </w:pPr>
      <w:r>
        <w:t xml:space="preserve">The design uses a decentralized hot water system with residential </w:t>
      </w:r>
    </w:p>
    <w:p w14:paraId="2A5D1CF7" w14:textId="77777777" w:rsidR="005F5587" w:rsidRDefault="005F5587" w:rsidP="005F5587">
      <w:pPr>
        <w:pStyle w:val="List"/>
        <w:ind w:left="3600" w:firstLine="0"/>
      </w:pPr>
      <w:r>
        <w:t xml:space="preserve">heat pump water heaters to remove one of the biggest inefficiencies of </w:t>
      </w:r>
    </w:p>
    <w:p w14:paraId="512D07E2" w14:textId="77777777" w:rsidR="005F5587" w:rsidRDefault="005F5587" w:rsidP="005F5587">
      <w:pPr>
        <w:pStyle w:val="List"/>
        <w:ind w:left="3600" w:firstLine="0"/>
      </w:pPr>
      <w:r>
        <w:t>multifamily buildings.</w:t>
      </w:r>
    </w:p>
    <w:p w14:paraId="47944A9F" w14:textId="77777777" w:rsidR="005F5587" w:rsidRDefault="005F5587" w:rsidP="005F5587">
      <w:pPr>
        <w:pStyle w:val="List"/>
        <w:numPr>
          <w:ilvl w:val="3"/>
          <w:numId w:val="9"/>
        </w:numPr>
      </w:pPr>
      <w:r>
        <w:t xml:space="preserve">Structural Considerations &amp; Metrics (Slab/foundation, stick vs </w:t>
      </w:r>
      <w:proofErr w:type="spellStart"/>
      <w:r>
        <w:t>Core&amp;Shell</w:t>
      </w:r>
      <w:proofErr w:type="spellEnd"/>
      <w:r>
        <w:t xml:space="preserve"> </w:t>
      </w:r>
      <w:proofErr w:type="spellStart"/>
      <w:r>
        <w:t>etc</w:t>
      </w:r>
      <w:proofErr w:type="spellEnd"/>
      <w:r>
        <w:t>)</w:t>
      </w:r>
    </w:p>
    <w:p w14:paraId="1EFF8BEE" w14:textId="77777777" w:rsidR="005F5587" w:rsidRDefault="005F5587" w:rsidP="005F5587">
      <w:pPr>
        <w:pStyle w:val="List"/>
        <w:numPr>
          <w:ilvl w:val="4"/>
          <w:numId w:val="9"/>
        </w:numPr>
      </w:pPr>
      <w:r>
        <w:t>N/A</w:t>
      </w:r>
    </w:p>
    <w:p w14:paraId="4CA7FEF4" w14:textId="77777777" w:rsidR="005F5587" w:rsidRDefault="005F5587" w:rsidP="005F5587">
      <w:pPr>
        <w:pStyle w:val="List"/>
        <w:numPr>
          <w:ilvl w:val="3"/>
          <w:numId w:val="9"/>
        </w:numPr>
      </w:pPr>
      <w:r>
        <w:t>Any surveys or post occupancy information (psychological responses)</w:t>
      </w:r>
    </w:p>
    <w:p w14:paraId="63ECBA25" w14:textId="431E2AF3" w:rsidR="005F5587" w:rsidRDefault="00C965F7" w:rsidP="005F5587">
      <w:pPr>
        <w:pStyle w:val="List"/>
        <w:numPr>
          <w:ilvl w:val="4"/>
          <w:numId w:val="9"/>
        </w:numPr>
      </w:pPr>
      <w:r w:rsidRPr="00C965F7">
        <w:t>The post-occupancy report analyzed the following aspects of the project: overall building energy use, lighting energy use, PV generation, receptacle use, mechanical system use, air handling systems, water source heat pumps, office temperature and humidity, domestic hot water, and building management systems. The building was performing well but energy consumption was slightly higher than projected. The analysis led to a second round of commissioning, which improved the efficiency of the building.  Some meters were inaccurate and were replaced. Some lighting controls were incompatible with some fixtures and were replaced. Building operations staff were given additional training in monitoring the systems.</w:t>
      </w:r>
    </w:p>
    <w:p w14:paraId="43D4F2E3" w14:textId="77777777" w:rsidR="00C74CEE" w:rsidRDefault="00C74CEE" w:rsidP="00C74CEE">
      <w:pPr>
        <w:pStyle w:val="List"/>
        <w:numPr>
          <w:ilvl w:val="5"/>
          <w:numId w:val="9"/>
        </w:numPr>
      </w:pPr>
      <w:r>
        <w:t>Post-occupancy evaluation score: 100</w:t>
      </w:r>
    </w:p>
    <w:p w14:paraId="747C8633" w14:textId="77777777" w:rsidR="00C74CEE" w:rsidRDefault="00C74CEE" w:rsidP="00C74CEE">
      <w:pPr>
        <w:pStyle w:val="List"/>
        <w:numPr>
          <w:ilvl w:val="5"/>
          <w:numId w:val="9"/>
        </w:numPr>
      </w:pPr>
      <w:r>
        <w:t>Transparency score: 100</w:t>
      </w:r>
    </w:p>
    <w:p w14:paraId="5D49C8FE" w14:textId="77777777" w:rsidR="00C74CEE" w:rsidRDefault="00C74CEE" w:rsidP="00C74CEE">
      <w:pPr>
        <w:pStyle w:val="List"/>
        <w:numPr>
          <w:ilvl w:val="5"/>
          <w:numId w:val="9"/>
        </w:numPr>
      </w:pPr>
      <w:r>
        <w:t>Commissioning score: 80</w:t>
      </w:r>
    </w:p>
    <w:p w14:paraId="2DA25B4B" w14:textId="7FA21D80" w:rsidR="00C74CEE" w:rsidRDefault="00C74CEE" w:rsidP="00C74CEE">
      <w:pPr>
        <w:pStyle w:val="List"/>
        <w:numPr>
          <w:ilvl w:val="5"/>
          <w:numId w:val="9"/>
        </w:numPr>
      </w:pPr>
      <w:r>
        <w:t>Feedback score: 100</w:t>
      </w:r>
    </w:p>
    <w:p w14:paraId="5EC1BC40" w14:textId="77777777" w:rsidR="00640477" w:rsidRPr="00640477" w:rsidRDefault="00640477" w:rsidP="005C4915">
      <w:pPr>
        <w:pStyle w:val="List"/>
        <w:ind w:left="2880" w:firstLine="0"/>
      </w:pPr>
    </w:p>
    <w:p w14:paraId="3E0ACA3E" w14:textId="2F31B4BC" w:rsidR="00D1663C" w:rsidRDefault="00D1663C" w:rsidP="00D1663C">
      <w:pPr>
        <w:pStyle w:val="PflugerOutline"/>
        <w:numPr>
          <w:ilvl w:val="2"/>
          <w:numId w:val="9"/>
        </w:numPr>
      </w:pPr>
      <w:r>
        <w:t xml:space="preserve">Massing Strategy </w:t>
      </w:r>
      <w:r w:rsidR="001B5870" w:rsidRPr="001B5870">
        <w:t xml:space="preserve">Westwood Hills Nature </w:t>
      </w:r>
      <w:proofErr w:type="spellStart"/>
      <w:r w:rsidR="001B5870" w:rsidRPr="001B5870">
        <w:t>Center</w:t>
      </w:r>
      <w:r w:rsidR="001B5870">
        <w:t>m</w:t>
      </w:r>
      <w:proofErr w:type="spellEnd"/>
      <w:r w:rsidR="00E54448">
        <w:rPr>
          <w:rStyle w:val="FootnoteReference"/>
        </w:rPr>
        <w:footnoteReference w:id="14"/>
      </w:r>
      <w:r w:rsidR="001B5870">
        <w:t>,</w:t>
      </w:r>
      <w:r w:rsidR="00CE27DC">
        <w:rPr>
          <w:rStyle w:val="FootnoteReference"/>
        </w:rPr>
        <w:footnoteReference w:id="15"/>
      </w:r>
    </w:p>
    <w:p w14:paraId="48AA8D48" w14:textId="5ED6E500" w:rsidR="00E774C4" w:rsidRDefault="005A3911" w:rsidP="00E774C4">
      <w:pPr>
        <w:pStyle w:val="List"/>
        <w:numPr>
          <w:ilvl w:val="3"/>
          <w:numId w:val="9"/>
        </w:numPr>
      </w:pPr>
      <w:r w:rsidRPr="005A3911">
        <w:t>The envelope, orientation, and shading were optimized for efficiency to take advantage of existing site resources—sun and wind—and maximize use of passive heating, cooling, and daylighting. </w:t>
      </w:r>
      <w:r w:rsidR="00E774C4" w:rsidRPr="004F130F">
        <w:t> </w:t>
      </w:r>
    </w:p>
    <w:p w14:paraId="51FACC9F" w14:textId="74A5145B" w:rsidR="00E774C4" w:rsidRDefault="002F5B94" w:rsidP="00E774C4">
      <w:pPr>
        <w:pStyle w:val="List"/>
        <w:numPr>
          <w:ilvl w:val="4"/>
          <w:numId w:val="9"/>
        </w:numPr>
      </w:pPr>
      <w:r>
        <w:t>P</w:t>
      </w:r>
      <w:r w:rsidR="00E774C4" w:rsidRPr="00BE76BA">
        <w:t>hotovoltaic array</w:t>
      </w:r>
    </w:p>
    <w:p w14:paraId="1D88E09B" w14:textId="0DD2DC98" w:rsidR="00E774C4" w:rsidRDefault="002F5B94" w:rsidP="00E774C4">
      <w:pPr>
        <w:pStyle w:val="List"/>
        <w:numPr>
          <w:ilvl w:val="4"/>
          <w:numId w:val="9"/>
        </w:numPr>
      </w:pPr>
      <w:r>
        <w:t>G</w:t>
      </w:r>
      <w:r w:rsidR="00E774C4" w:rsidRPr="00BE76BA">
        <w:t>eothermal well</w:t>
      </w:r>
      <w:r w:rsidR="001B475F">
        <w:t xml:space="preserve"> field</w:t>
      </w:r>
    </w:p>
    <w:p w14:paraId="2D688539" w14:textId="787CD76E" w:rsidR="00E774C4" w:rsidRDefault="00E774C4" w:rsidP="00E774C4">
      <w:pPr>
        <w:pStyle w:val="List"/>
        <w:ind w:left="3600" w:firstLine="0"/>
      </w:pPr>
      <w:r>
        <w:rPr>
          <w:noProof/>
          <w14:ligatures w14:val="none"/>
        </w:rPr>
        <w:lastRenderedPageBreak/>
        <w:drawing>
          <wp:inline distT="0" distB="0" distL="0" distR="0" wp14:anchorId="548C3D62" wp14:editId="78AB4542">
            <wp:extent cx="3762105" cy="2106777"/>
            <wp:effectExtent l="0" t="0" r="0" b="8255"/>
            <wp:docPr id="1755362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62083"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2045" cy="2112343"/>
                    </a:xfrm>
                    <a:prstGeom prst="rect">
                      <a:avLst/>
                    </a:prstGeom>
                  </pic:spPr>
                </pic:pic>
              </a:graphicData>
            </a:graphic>
          </wp:inline>
        </w:drawing>
      </w:r>
      <w:r>
        <w:t xml:space="preserve"> </w:t>
      </w:r>
    </w:p>
    <w:p w14:paraId="1DCBA9DC" w14:textId="77777777" w:rsidR="00E774C4" w:rsidRDefault="00E774C4" w:rsidP="00E774C4">
      <w:pPr>
        <w:pStyle w:val="List"/>
        <w:numPr>
          <w:ilvl w:val="3"/>
          <w:numId w:val="9"/>
        </w:numPr>
      </w:pPr>
      <w:r>
        <w:t>Project information</w:t>
      </w:r>
    </w:p>
    <w:p w14:paraId="294021B5" w14:textId="0DCCB412" w:rsidR="00E774C4" w:rsidRPr="00AD3592" w:rsidRDefault="00E774C4" w:rsidP="00E774C4">
      <w:pPr>
        <w:pStyle w:val="List"/>
        <w:numPr>
          <w:ilvl w:val="4"/>
          <w:numId w:val="9"/>
        </w:numPr>
      </w:pPr>
      <w:r>
        <w:t xml:space="preserve">Name: </w:t>
      </w:r>
      <w:r w:rsidR="001B475F" w:rsidRPr="001B475F">
        <w:t>Project highlights: Westwood Hills Nature Center</w:t>
      </w:r>
    </w:p>
    <w:p w14:paraId="1C59ECDB" w14:textId="6E733B9F" w:rsidR="00E774C4" w:rsidRDefault="00E774C4" w:rsidP="00E774C4">
      <w:pPr>
        <w:pStyle w:val="List"/>
        <w:numPr>
          <w:ilvl w:val="4"/>
          <w:numId w:val="9"/>
        </w:numPr>
      </w:pPr>
      <w:r>
        <w:t xml:space="preserve">Location: </w:t>
      </w:r>
      <w:r w:rsidR="00B6451D" w:rsidRPr="00B6451D">
        <w:t>St. Louis Park, Min</w:t>
      </w:r>
      <w:r w:rsidR="00B6451D">
        <w:t>nesota</w:t>
      </w:r>
    </w:p>
    <w:p w14:paraId="40E047B4" w14:textId="7F383375" w:rsidR="00E774C4" w:rsidRDefault="00E774C4" w:rsidP="00E774C4">
      <w:pPr>
        <w:pStyle w:val="List"/>
        <w:numPr>
          <w:ilvl w:val="4"/>
          <w:numId w:val="9"/>
        </w:numPr>
      </w:pPr>
      <w:r>
        <w:t xml:space="preserve">Total Site Area (gross sq. ft): </w:t>
      </w:r>
      <w:r w:rsidR="003B404A" w:rsidRPr="003B404A">
        <w:t>167,088</w:t>
      </w:r>
    </w:p>
    <w:p w14:paraId="772B9C6E" w14:textId="2ECEC0ED" w:rsidR="00E774C4" w:rsidRDefault="00E774C4" w:rsidP="00E774C4">
      <w:pPr>
        <w:pStyle w:val="List"/>
        <w:numPr>
          <w:ilvl w:val="4"/>
          <w:numId w:val="9"/>
        </w:numPr>
      </w:pPr>
      <w:r>
        <w:t xml:space="preserve">Total Building Area (gross sq. ft): </w:t>
      </w:r>
      <w:r w:rsidR="00B6451D" w:rsidRPr="00B6451D">
        <w:t>13,565</w:t>
      </w:r>
    </w:p>
    <w:p w14:paraId="5F1D1235" w14:textId="77777777" w:rsidR="00E774C4" w:rsidRDefault="00E774C4" w:rsidP="00E774C4">
      <w:pPr>
        <w:pStyle w:val="List"/>
        <w:numPr>
          <w:ilvl w:val="4"/>
          <w:numId w:val="9"/>
        </w:numPr>
      </w:pPr>
      <w:r>
        <w:t>Building Type: Unknown</w:t>
      </w:r>
    </w:p>
    <w:p w14:paraId="79506AF8" w14:textId="47B5C672" w:rsidR="00E774C4" w:rsidRDefault="00E774C4" w:rsidP="00E774C4">
      <w:pPr>
        <w:pStyle w:val="List"/>
        <w:numPr>
          <w:ilvl w:val="4"/>
          <w:numId w:val="9"/>
        </w:numPr>
      </w:pPr>
      <w:r>
        <w:t xml:space="preserve">Sector: </w:t>
      </w:r>
      <w:r w:rsidR="003B404A">
        <w:t>Nature Center</w:t>
      </w:r>
    </w:p>
    <w:p w14:paraId="1D24A5A1" w14:textId="17EB0CE8" w:rsidR="00E774C4" w:rsidRDefault="00E774C4" w:rsidP="00E774C4">
      <w:pPr>
        <w:pStyle w:val="List"/>
        <w:numPr>
          <w:ilvl w:val="4"/>
          <w:numId w:val="9"/>
        </w:numPr>
      </w:pPr>
      <w:r w:rsidRPr="00F91FB6">
        <w:t xml:space="preserve">Project Substantial Completion Date: </w:t>
      </w:r>
      <w:r w:rsidR="0029636F">
        <w:t>2020</w:t>
      </w:r>
    </w:p>
    <w:p w14:paraId="21F2DCF1" w14:textId="75AA3B43" w:rsidR="00E774C4" w:rsidRPr="00E216CE" w:rsidRDefault="00E774C4" w:rsidP="00E774C4">
      <w:pPr>
        <w:pStyle w:val="List"/>
        <w:numPr>
          <w:ilvl w:val="4"/>
          <w:numId w:val="9"/>
        </w:numPr>
      </w:pPr>
      <w:r w:rsidRPr="00E216CE">
        <w:t xml:space="preserve">Estimated Occupancy: </w:t>
      </w:r>
      <w:r w:rsidR="0029636F" w:rsidRPr="0029636F">
        <w:t>35,989</w:t>
      </w:r>
    </w:p>
    <w:p w14:paraId="7D12E004" w14:textId="77777777" w:rsidR="00E774C4" w:rsidRDefault="00E774C4" w:rsidP="00E774C4">
      <w:pPr>
        <w:pStyle w:val="List"/>
        <w:numPr>
          <w:ilvl w:val="3"/>
          <w:numId w:val="9"/>
        </w:numPr>
      </w:pPr>
      <w:r w:rsidRPr="006F025E">
        <w:t xml:space="preserve">Building Performance </w:t>
      </w:r>
      <w:r>
        <w:t>Metrics</w:t>
      </w:r>
      <w:r w:rsidRPr="006F025E">
        <w:t xml:space="preserve"> (EUI, Embodied Carbon</w:t>
      </w:r>
      <w:r>
        <w:t>)</w:t>
      </w:r>
    </w:p>
    <w:p w14:paraId="5828EAD2" w14:textId="669FCF3E" w:rsidR="00E774C4" w:rsidRDefault="00686C81" w:rsidP="00E774C4">
      <w:pPr>
        <w:pStyle w:val="List"/>
        <w:numPr>
          <w:ilvl w:val="4"/>
          <w:numId w:val="9"/>
        </w:numPr>
      </w:pPr>
      <w:r w:rsidRPr="00686C81">
        <w:t xml:space="preserve">In its measured usage, including on-site renewables, the project </w:t>
      </w:r>
      <w:proofErr w:type="gramStart"/>
      <w:r w:rsidRPr="00686C81">
        <w:t>achieve</w:t>
      </w:r>
      <w:proofErr w:type="gramEnd"/>
      <w:r w:rsidRPr="00686C81">
        <w:t xml:space="preserve"> its 2030 Commitment reduction target (70% reduction by 2015, 80% reduction by 2020)</w:t>
      </w:r>
    </w:p>
    <w:p w14:paraId="40A9E454" w14:textId="1997097E" w:rsidR="00D95BFB" w:rsidRDefault="00D95BFB" w:rsidP="00E774C4">
      <w:pPr>
        <w:pStyle w:val="List"/>
        <w:numPr>
          <w:ilvl w:val="4"/>
          <w:numId w:val="9"/>
        </w:numPr>
      </w:pPr>
      <w:r w:rsidRPr="00D95BFB">
        <w:t>The project's total carbon (embodied + operational) over 10 years in kg CO2e is 198,789.9.</w:t>
      </w:r>
    </w:p>
    <w:p w14:paraId="34C54D63" w14:textId="77777777" w:rsidR="00E774C4" w:rsidRDefault="00E774C4" w:rsidP="00E774C4">
      <w:pPr>
        <w:pStyle w:val="List"/>
        <w:numPr>
          <w:ilvl w:val="3"/>
          <w:numId w:val="9"/>
        </w:numPr>
      </w:pPr>
      <w:r>
        <w:t>Cost metrics (Energy reduction, Artificial Lighting Consumption Reduction, water reuse/reduction)</w:t>
      </w:r>
    </w:p>
    <w:p w14:paraId="18BDBDA1" w14:textId="77777777" w:rsidR="00E774C4" w:rsidRDefault="00E774C4" w:rsidP="00E774C4">
      <w:pPr>
        <w:pStyle w:val="List"/>
        <w:numPr>
          <w:ilvl w:val="4"/>
          <w:numId w:val="9"/>
        </w:numPr>
      </w:pPr>
      <w:r w:rsidRPr="00723C37">
        <w:t>100% of total energy is derived from renewable sources</w:t>
      </w:r>
    </w:p>
    <w:p w14:paraId="422075FF" w14:textId="3EA0BFD1" w:rsidR="00E774C4" w:rsidRPr="006F025E" w:rsidRDefault="00E774C4" w:rsidP="00E774C4">
      <w:pPr>
        <w:pStyle w:val="List"/>
        <w:numPr>
          <w:ilvl w:val="4"/>
          <w:numId w:val="9"/>
        </w:numPr>
      </w:pPr>
      <w:r w:rsidRPr="00723C37">
        <w:t xml:space="preserve">There is a </w:t>
      </w:r>
      <w:r w:rsidR="00B54906">
        <w:t>100</w:t>
      </w:r>
      <w:r w:rsidRPr="00723C37">
        <w:t xml:space="preserve">% reduction (inclusive of renewables) in operational carbon from </w:t>
      </w:r>
      <w:proofErr w:type="gramStart"/>
      <w:r w:rsidRPr="00723C37">
        <w:t>benchmark,</w:t>
      </w:r>
      <w:proofErr w:type="gramEnd"/>
      <w:r w:rsidRPr="00723C37">
        <w:t xml:space="preserve"> measured.</w:t>
      </w:r>
    </w:p>
    <w:p w14:paraId="725B8D6D" w14:textId="77777777" w:rsidR="00E774C4" w:rsidRDefault="00E774C4" w:rsidP="00E774C4">
      <w:pPr>
        <w:pStyle w:val="List"/>
        <w:numPr>
          <w:ilvl w:val="4"/>
          <w:numId w:val="9"/>
        </w:numPr>
      </w:pPr>
      <w:r>
        <w:t>Water use intensity (gal/sf/year)</w:t>
      </w:r>
    </w:p>
    <w:p w14:paraId="7D4092F7" w14:textId="77777777" w:rsidR="00D966C3" w:rsidRDefault="00D966C3" w:rsidP="00D966C3">
      <w:pPr>
        <w:pStyle w:val="List"/>
        <w:numPr>
          <w:ilvl w:val="5"/>
          <w:numId w:val="9"/>
        </w:numPr>
      </w:pPr>
      <w:r>
        <w:t>Benchmark: 12.1</w:t>
      </w:r>
    </w:p>
    <w:p w14:paraId="56C3C42E" w14:textId="77777777" w:rsidR="00D966C3" w:rsidRDefault="00D966C3" w:rsidP="00D966C3">
      <w:pPr>
        <w:pStyle w:val="List"/>
        <w:numPr>
          <w:ilvl w:val="5"/>
          <w:numId w:val="9"/>
        </w:numPr>
      </w:pPr>
      <w:r>
        <w:t>Predicted: 10</w:t>
      </w:r>
    </w:p>
    <w:p w14:paraId="16CDDBF3" w14:textId="77777777" w:rsidR="00D966C3" w:rsidRDefault="00D966C3" w:rsidP="00D966C3">
      <w:pPr>
        <w:pStyle w:val="List"/>
        <w:numPr>
          <w:ilvl w:val="5"/>
          <w:numId w:val="9"/>
        </w:numPr>
      </w:pPr>
      <w:r>
        <w:t>Measured: 10.2</w:t>
      </w:r>
    </w:p>
    <w:p w14:paraId="4AF0BB60" w14:textId="6987B8EA" w:rsidR="00E774C4" w:rsidRDefault="00E774C4" w:rsidP="00D966C3">
      <w:pPr>
        <w:pStyle w:val="List"/>
        <w:numPr>
          <w:ilvl w:val="4"/>
          <w:numId w:val="9"/>
        </w:numPr>
      </w:pPr>
      <w:r>
        <w:t>Reduction in potable water use (from benchmark)</w:t>
      </w:r>
    </w:p>
    <w:p w14:paraId="10511E01" w14:textId="0D37BC1D" w:rsidR="00E774C4" w:rsidRDefault="00E774C4" w:rsidP="00E774C4">
      <w:pPr>
        <w:pStyle w:val="List"/>
        <w:numPr>
          <w:ilvl w:val="5"/>
          <w:numId w:val="9"/>
        </w:numPr>
      </w:pPr>
      <w:r>
        <w:t xml:space="preserve">Predicted: </w:t>
      </w:r>
      <w:r w:rsidR="00D966C3">
        <w:t>17.5</w:t>
      </w:r>
      <w:r>
        <w:t>%</w:t>
      </w:r>
    </w:p>
    <w:p w14:paraId="12F8D4D2" w14:textId="644A9A1C" w:rsidR="00E774C4" w:rsidRDefault="00E774C4" w:rsidP="00E774C4">
      <w:pPr>
        <w:pStyle w:val="List"/>
        <w:numPr>
          <w:ilvl w:val="5"/>
          <w:numId w:val="9"/>
        </w:numPr>
      </w:pPr>
      <w:r>
        <w:t xml:space="preserve">Measured: </w:t>
      </w:r>
      <w:r w:rsidR="00D966C3">
        <w:t>15.8</w:t>
      </w:r>
      <w:r>
        <w:t>%</w:t>
      </w:r>
    </w:p>
    <w:p w14:paraId="6F094890" w14:textId="77777777" w:rsidR="00E774C4" w:rsidRDefault="00E774C4" w:rsidP="00E774C4">
      <w:pPr>
        <w:pStyle w:val="List"/>
        <w:numPr>
          <w:ilvl w:val="4"/>
          <w:numId w:val="9"/>
        </w:numPr>
      </w:pPr>
      <w:r>
        <w:t>Total annual water demand met using potable sources</w:t>
      </w:r>
    </w:p>
    <w:p w14:paraId="5231B911" w14:textId="77777777" w:rsidR="00E774C4" w:rsidRDefault="00E774C4" w:rsidP="00E774C4">
      <w:pPr>
        <w:pStyle w:val="List"/>
        <w:numPr>
          <w:ilvl w:val="5"/>
          <w:numId w:val="9"/>
        </w:numPr>
      </w:pPr>
      <w:r>
        <w:t>Predicted: 100%</w:t>
      </w:r>
    </w:p>
    <w:p w14:paraId="5895ABA6" w14:textId="77777777" w:rsidR="00E774C4" w:rsidRDefault="00E774C4" w:rsidP="00E774C4">
      <w:pPr>
        <w:pStyle w:val="List"/>
        <w:numPr>
          <w:ilvl w:val="5"/>
          <w:numId w:val="9"/>
        </w:numPr>
      </w:pPr>
      <w:r>
        <w:t>Measured: 100%</w:t>
      </w:r>
    </w:p>
    <w:p w14:paraId="00E6DD6B" w14:textId="6E62CEF5" w:rsidR="00E774C4" w:rsidRDefault="00834F9E" w:rsidP="00E774C4">
      <w:pPr>
        <w:pStyle w:val="List"/>
        <w:numPr>
          <w:ilvl w:val="4"/>
          <w:numId w:val="9"/>
        </w:numPr>
      </w:pPr>
      <w:r>
        <w:t>81.6</w:t>
      </w:r>
      <w:r w:rsidR="00E774C4">
        <w:t>% of stormwater is managed on-site.</w:t>
      </w:r>
    </w:p>
    <w:p w14:paraId="33C90ABE" w14:textId="77777777" w:rsidR="00E774C4" w:rsidRDefault="00E774C4" w:rsidP="00E774C4">
      <w:pPr>
        <w:pStyle w:val="List"/>
        <w:numPr>
          <w:ilvl w:val="3"/>
          <w:numId w:val="9"/>
        </w:numPr>
      </w:pPr>
      <w:r>
        <w:t xml:space="preserve">Material Consideration &amp; Metrics (Envelope &amp; interior </w:t>
      </w:r>
      <w:r w:rsidRPr="006F025E">
        <w:t xml:space="preserve">Material </w:t>
      </w:r>
      <w:r>
        <w:t xml:space="preserve">Diversion/ Reduction/ </w:t>
      </w:r>
      <w:r w:rsidRPr="006F025E">
        <w:t>Re</w:t>
      </w:r>
      <w:r>
        <w:t>-</w:t>
      </w:r>
      <w:r w:rsidRPr="006F025E">
        <w:t>use</w:t>
      </w:r>
      <w:r>
        <w:t>,</w:t>
      </w:r>
      <w:r w:rsidRPr="006F025E">
        <w:t xml:space="preserve"> </w:t>
      </w:r>
      <w:proofErr w:type="spellStart"/>
      <w:r w:rsidRPr="006F025E">
        <w:t>etc</w:t>
      </w:r>
      <w:proofErr w:type="spellEnd"/>
      <w:r w:rsidRPr="006F025E">
        <w:t>)</w:t>
      </w:r>
    </w:p>
    <w:p w14:paraId="25D14862" w14:textId="5519145F" w:rsidR="00E774C4" w:rsidRDefault="00041EC4" w:rsidP="00E774C4">
      <w:pPr>
        <w:pStyle w:val="List"/>
        <w:numPr>
          <w:ilvl w:val="4"/>
          <w:numId w:val="9"/>
        </w:numPr>
      </w:pPr>
      <w:r>
        <w:t>Some</w:t>
      </w:r>
      <w:r w:rsidR="00E774C4" w:rsidRPr="00A7193E">
        <w:t xml:space="preserve"> of the installed wood is FSC certified</w:t>
      </w:r>
    </w:p>
    <w:p w14:paraId="5758D700" w14:textId="77777777" w:rsidR="00041EC4" w:rsidRDefault="00041EC4" w:rsidP="00041EC4">
      <w:pPr>
        <w:pStyle w:val="List"/>
        <w:ind w:left="3600" w:firstLine="0"/>
      </w:pPr>
    </w:p>
    <w:p w14:paraId="68D2A91F" w14:textId="77777777" w:rsidR="00E774C4" w:rsidRDefault="00E774C4" w:rsidP="00E774C4">
      <w:pPr>
        <w:pStyle w:val="List"/>
        <w:numPr>
          <w:ilvl w:val="3"/>
          <w:numId w:val="9"/>
        </w:numPr>
      </w:pPr>
      <w:r>
        <w:lastRenderedPageBreak/>
        <w:t>MEP Consideration &amp; Metrics (Required Specialty Systems, specialty consultants)</w:t>
      </w:r>
    </w:p>
    <w:p w14:paraId="1AF73474" w14:textId="1718038A" w:rsidR="00E774C4" w:rsidRDefault="003E6890" w:rsidP="00E774C4">
      <w:pPr>
        <w:pStyle w:val="List"/>
        <w:ind w:left="3600" w:firstLine="0"/>
      </w:pPr>
      <w:r w:rsidRPr="003E6890">
        <w:t xml:space="preserve">The system setpoints were optimized to maximize efficiency, and energy loads were reduced using LED lighting and a geothermal well field to supplement the all-electric boilers as a heat source for the radiant floor. Use of </w:t>
      </w:r>
      <w:proofErr w:type="spellStart"/>
      <w:r w:rsidRPr="003E6890">
        <w:t>WeatherShift</w:t>
      </w:r>
      <w:proofErr w:type="spellEnd"/>
      <w:r w:rsidRPr="003E6890">
        <w:t xml:space="preserve"> to project future weather data, as well as historic data, in the energy model ensured future performance would meet the </w:t>
      </w:r>
      <w:proofErr w:type="gramStart"/>
      <w:r w:rsidRPr="003E6890">
        <w:t>zero energy</w:t>
      </w:r>
      <w:proofErr w:type="gramEnd"/>
      <w:r w:rsidRPr="003E6890">
        <w:t xml:space="preserve"> goal</w:t>
      </w:r>
      <w:r w:rsidR="00E774C4">
        <w:t>.</w:t>
      </w:r>
    </w:p>
    <w:p w14:paraId="18A400D0" w14:textId="77777777" w:rsidR="00E774C4" w:rsidRDefault="00E774C4" w:rsidP="00E774C4">
      <w:pPr>
        <w:pStyle w:val="List"/>
        <w:numPr>
          <w:ilvl w:val="3"/>
          <w:numId w:val="9"/>
        </w:numPr>
      </w:pPr>
      <w:r>
        <w:t xml:space="preserve">Structural Considerations &amp; Metrics (Slab/foundation, stick vs </w:t>
      </w:r>
      <w:proofErr w:type="spellStart"/>
      <w:r>
        <w:t>Core&amp;Shell</w:t>
      </w:r>
      <w:proofErr w:type="spellEnd"/>
      <w:r>
        <w:t xml:space="preserve"> </w:t>
      </w:r>
      <w:proofErr w:type="spellStart"/>
      <w:r>
        <w:t>etc</w:t>
      </w:r>
      <w:proofErr w:type="spellEnd"/>
      <w:r>
        <w:t>)</w:t>
      </w:r>
    </w:p>
    <w:p w14:paraId="66BFE7A7" w14:textId="77777777" w:rsidR="00E774C4" w:rsidRDefault="00E774C4" w:rsidP="00E774C4">
      <w:pPr>
        <w:pStyle w:val="List"/>
        <w:numPr>
          <w:ilvl w:val="4"/>
          <w:numId w:val="9"/>
        </w:numPr>
      </w:pPr>
      <w:r>
        <w:t>N/A</w:t>
      </w:r>
    </w:p>
    <w:p w14:paraId="6B26E56E" w14:textId="77777777" w:rsidR="00E774C4" w:rsidRDefault="00E774C4" w:rsidP="00E774C4">
      <w:pPr>
        <w:pStyle w:val="List"/>
        <w:numPr>
          <w:ilvl w:val="3"/>
          <w:numId w:val="9"/>
        </w:numPr>
      </w:pPr>
      <w:r>
        <w:t>Any surveys or post occupancy information (psychological responses)</w:t>
      </w:r>
    </w:p>
    <w:p w14:paraId="11F6724F" w14:textId="77777777" w:rsidR="004F3788" w:rsidRDefault="004F3788" w:rsidP="00E774C4">
      <w:pPr>
        <w:pStyle w:val="List"/>
        <w:numPr>
          <w:ilvl w:val="4"/>
          <w:numId w:val="9"/>
        </w:numPr>
      </w:pPr>
      <w:r w:rsidRPr="004F3788">
        <w:t xml:space="preserve">A post-occupancy evaluation was conducted in November 2022, consisting of an online questionnaire and in-person focus group with employees, volunteers, and teachers. An in-person, 90-minute focus group was conducted with members of the nature center staff and included topics </w:t>
      </w:r>
      <w:proofErr w:type="gramStart"/>
      <w:r w:rsidRPr="004F3788">
        <w:t>similar to</w:t>
      </w:r>
      <w:proofErr w:type="gramEnd"/>
      <w:r w:rsidRPr="004F3788">
        <w:t xml:space="preserve"> those in the questionnaire. Findings were positive, including respondents' claim that the flexibility of the building spaces accommodates current and projected future needs. </w:t>
      </w:r>
    </w:p>
    <w:p w14:paraId="69AEB254" w14:textId="77777777" w:rsidR="004F3788" w:rsidRDefault="004F3788" w:rsidP="004F3788">
      <w:pPr>
        <w:pStyle w:val="List"/>
        <w:ind w:left="3600" w:firstLine="0"/>
      </w:pPr>
    </w:p>
    <w:p w14:paraId="1F981C8C" w14:textId="4B2369ED" w:rsidR="009D534C" w:rsidRDefault="004F3788" w:rsidP="009D534C">
      <w:pPr>
        <w:pStyle w:val="List"/>
        <w:numPr>
          <w:ilvl w:val="4"/>
          <w:numId w:val="9"/>
        </w:numPr>
      </w:pPr>
      <w:r>
        <w:t>T</w:t>
      </w:r>
      <w:r w:rsidRPr="004F3788">
        <w:t>he energy conservation of the building not only reduces resources needed to support building operation but also provides an educational opportunity for visitors. A curriculum was created about the building’s energy conservation.</w:t>
      </w:r>
      <w:r w:rsidR="009D534C">
        <w:br/>
      </w:r>
    </w:p>
    <w:p w14:paraId="788BA078" w14:textId="712D0392" w:rsidR="009D534C" w:rsidRDefault="009D534C" w:rsidP="00E774C4">
      <w:pPr>
        <w:pStyle w:val="List"/>
        <w:numPr>
          <w:ilvl w:val="4"/>
          <w:numId w:val="9"/>
        </w:numPr>
      </w:pPr>
      <w:r w:rsidRPr="009D534C">
        <w:t>Thermal imaging was used to identify air infiltration, leading to subsequent remedial work to repair holes in the air barrier at sprinkler pipe penetrations.</w:t>
      </w:r>
    </w:p>
    <w:p w14:paraId="06B26E1E" w14:textId="253BF358" w:rsidR="00E774C4" w:rsidRDefault="00E774C4" w:rsidP="00E774C4">
      <w:pPr>
        <w:pStyle w:val="List"/>
        <w:numPr>
          <w:ilvl w:val="5"/>
          <w:numId w:val="9"/>
        </w:numPr>
      </w:pPr>
      <w:r>
        <w:t xml:space="preserve">Post-occupancy evaluation score: </w:t>
      </w:r>
      <w:r w:rsidR="009D534C">
        <w:t>7</w:t>
      </w:r>
      <w:r>
        <w:t>0</w:t>
      </w:r>
    </w:p>
    <w:p w14:paraId="06372B4D" w14:textId="173FE29F" w:rsidR="00E774C4" w:rsidRDefault="00E774C4" w:rsidP="00E774C4">
      <w:pPr>
        <w:pStyle w:val="List"/>
        <w:numPr>
          <w:ilvl w:val="5"/>
          <w:numId w:val="9"/>
        </w:numPr>
      </w:pPr>
      <w:r>
        <w:t xml:space="preserve">Transparency score: </w:t>
      </w:r>
      <w:r w:rsidR="009D534C">
        <w:t>8</w:t>
      </w:r>
      <w:r>
        <w:t>0</w:t>
      </w:r>
    </w:p>
    <w:p w14:paraId="0D84D782" w14:textId="6FF3C9F6" w:rsidR="00E774C4" w:rsidRDefault="00E774C4" w:rsidP="00E774C4">
      <w:pPr>
        <w:pStyle w:val="List"/>
        <w:numPr>
          <w:ilvl w:val="5"/>
          <w:numId w:val="9"/>
        </w:numPr>
      </w:pPr>
      <w:r>
        <w:t xml:space="preserve">Commissioning score: </w:t>
      </w:r>
      <w:r w:rsidR="009D534C">
        <w:t>4</w:t>
      </w:r>
      <w:r>
        <w:t>0</w:t>
      </w:r>
    </w:p>
    <w:p w14:paraId="1BAA7A9B" w14:textId="3C1B09F1" w:rsidR="00640477" w:rsidRPr="00640477" w:rsidRDefault="00E774C4" w:rsidP="003E6890">
      <w:pPr>
        <w:pStyle w:val="List"/>
        <w:numPr>
          <w:ilvl w:val="5"/>
          <w:numId w:val="9"/>
        </w:numPr>
      </w:pPr>
      <w:r>
        <w:t xml:space="preserve">Feedback score: </w:t>
      </w:r>
      <w:r w:rsidR="009D534C">
        <w:t>8</w:t>
      </w:r>
      <w:r>
        <w:t>0</w:t>
      </w:r>
    </w:p>
    <w:p w14:paraId="4E45434C" w14:textId="2BD244FC" w:rsidR="00E54448" w:rsidRDefault="00E54448">
      <w:pPr>
        <w:widowControl w:val="0"/>
        <w:autoSpaceDE w:val="0"/>
        <w:autoSpaceDN w:val="0"/>
      </w:pPr>
      <w:r>
        <w:br w:type="page"/>
      </w:r>
    </w:p>
    <w:p w14:paraId="1C49EFF5" w14:textId="77777777" w:rsidR="00DE67F4" w:rsidRDefault="000C2777" w:rsidP="007E05D0">
      <w:pPr>
        <w:pStyle w:val="PflugerOutline"/>
        <w:numPr>
          <w:ilvl w:val="1"/>
          <w:numId w:val="9"/>
        </w:numPr>
      </w:pPr>
      <w:r>
        <w:lastRenderedPageBreak/>
        <w:t xml:space="preserve">Using Energy modeling and daylight analysis to </w:t>
      </w:r>
      <w:r w:rsidR="00DC1E71">
        <w:t xml:space="preserve">evaluate a base design, inform design revisions. </w:t>
      </w:r>
    </w:p>
    <w:p w14:paraId="1552573E" w14:textId="5619869C" w:rsidR="009F58F7" w:rsidRDefault="0074613A" w:rsidP="007E05D0">
      <w:pPr>
        <w:pStyle w:val="PflugerOutline"/>
        <w:numPr>
          <w:ilvl w:val="1"/>
          <w:numId w:val="9"/>
        </w:numPr>
      </w:pPr>
      <w:r>
        <w:t>H</w:t>
      </w:r>
      <w:r w:rsidR="000C2777">
        <w:t xml:space="preserve">igh-level DD interventions for </w:t>
      </w:r>
      <w:r w:rsidR="009F58F7" w:rsidRPr="00275B3B">
        <w:t xml:space="preserve">Kennedy Elementary, focusing on reducing </w:t>
      </w:r>
      <w:r w:rsidR="000C2777">
        <w:t>heat gain, glare, and improving seasonal daylighting and artificial lighting and spatial energy performance across the various spaces.</w:t>
      </w:r>
    </w:p>
    <w:p w14:paraId="2B230DAC" w14:textId="3ED2A835" w:rsidR="002C705F" w:rsidRDefault="000C2777" w:rsidP="002C705F">
      <w:pPr>
        <w:pStyle w:val="PflugerOutline"/>
        <w:numPr>
          <w:ilvl w:val="2"/>
          <w:numId w:val="9"/>
        </w:numPr>
      </w:pPr>
      <w:r>
        <w:t>Seasonal Daylighting and Glare</w:t>
      </w:r>
      <w:r w:rsidR="00A836EB">
        <w:rPr>
          <w:rStyle w:val="FootnoteReference"/>
        </w:rPr>
        <w:footnoteReference w:id="16"/>
      </w:r>
    </w:p>
    <w:p w14:paraId="6202001E" w14:textId="741799CD" w:rsidR="000C2777" w:rsidRDefault="000C2777" w:rsidP="00DC248C">
      <w:pPr>
        <w:pStyle w:val="List"/>
        <w:numPr>
          <w:ilvl w:val="3"/>
          <w:numId w:val="9"/>
        </w:numPr>
      </w:pPr>
      <w:r>
        <w:t>Intervention Strategy</w:t>
      </w:r>
    </w:p>
    <w:p w14:paraId="58EECC99" w14:textId="7807E616" w:rsidR="00DC248C" w:rsidRDefault="00DC248C" w:rsidP="00DC248C">
      <w:pPr>
        <w:pStyle w:val="List"/>
        <w:numPr>
          <w:ilvl w:val="3"/>
          <w:numId w:val="9"/>
        </w:numPr>
      </w:pPr>
      <w:r>
        <w:t>Why Chosen</w:t>
      </w:r>
      <w:r w:rsidR="00645A5B">
        <w:t xml:space="preserve">, case study </w:t>
      </w:r>
      <w:r w:rsidR="000C2777">
        <w:t>reference</w:t>
      </w:r>
    </w:p>
    <w:p w14:paraId="7AD05460" w14:textId="02BC04BC" w:rsidR="002C705F" w:rsidRDefault="000C2777" w:rsidP="002C705F">
      <w:pPr>
        <w:pStyle w:val="PflugerOutline"/>
        <w:numPr>
          <w:ilvl w:val="2"/>
          <w:numId w:val="9"/>
        </w:numPr>
      </w:pPr>
      <w:r>
        <w:t>Seasonal Heat Gain</w:t>
      </w:r>
      <w:r w:rsidR="00A836EB">
        <w:rPr>
          <w:rStyle w:val="FootnoteReference"/>
        </w:rPr>
        <w:footnoteReference w:id="17"/>
      </w:r>
    </w:p>
    <w:p w14:paraId="65FE2C54" w14:textId="77777777" w:rsidR="000C2777" w:rsidRDefault="000C2777" w:rsidP="000C2777">
      <w:pPr>
        <w:pStyle w:val="List"/>
        <w:numPr>
          <w:ilvl w:val="3"/>
          <w:numId w:val="9"/>
        </w:numPr>
      </w:pPr>
      <w:r>
        <w:t>Intervention Strategy</w:t>
      </w:r>
    </w:p>
    <w:p w14:paraId="49A8895C" w14:textId="217CA27F" w:rsidR="000C2777" w:rsidRDefault="000C2777" w:rsidP="00CA486D">
      <w:pPr>
        <w:pStyle w:val="List"/>
        <w:numPr>
          <w:ilvl w:val="3"/>
          <w:numId w:val="9"/>
        </w:numPr>
      </w:pPr>
      <w:r>
        <w:t>Why Chosen, case study reference</w:t>
      </w:r>
    </w:p>
    <w:p w14:paraId="3EA28666" w14:textId="77777777" w:rsidR="0069510B" w:rsidRPr="0069510B" w:rsidRDefault="0069510B" w:rsidP="000C2777">
      <w:pPr>
        <w:pStyle w:val="List"/>
        <w:ind w:left="2880" w:firstLine="0"/>
      </w:pPr>
    </w:p>
    <w:p w14:paraId="2541DF5D" w14:textId="75687FB2" w:rsidR="002C705F" w:rsidRDefault="000C2777" w:rsidP="002C705F">
      <w:pPr>
        <w:pStyle w:val="PflugerOutline"/>
        <w:numPr>
          <w:ilvl w:val="2"/>
          <w:numId w:val="9"/>
        </w:numPr>
      </w:pPr>
      <w:r>
        <w:t>South-facing collaboration spaces and classrooms</w:t>
      </w:r>
      <w:r w:rsidR="00A836EB">
        <w:rPr>
          <w:rStyle w:val="FootnoteReference"/>
        </w:rPr>
        <w:footnoteReference w:id="18"/>
      </w:r>
    </w:p>
    <w:p w14:paraId="61AA6317" w14:textId="77777777" w:rsidR="000C2777" w:rsidRDefault="000C2777" w:rsidP="000C2777">
      <w:pPr>
        <w:pStyle w:val="List"/>
        <w:numPr>
          <w:ilvl w:val="3"/>
          <w:numId w:val="9"/>
        </w:numPr>
      </w:pPr>
      <w:r>
        <w:t>Intervention Strategy</w:t>
      </w:r>
    </w:p>
    <w:p w14:paraId="60A84CEF" w14:textId="77777777" w:rsidR="000C2777" w:rsidRDefault="000C2777" w:rsidP="000C2777">
      <w:pPr>
        <w:pStyle w:val="List"/>
        <w:numPr>
          <w:ilvl w:val="3"/>
          <w:numId w:val="9"/>
        </w:numPr>
      </w:pPr>
      <w:r>
        <w:t>Why Chosen, case study reference</w:t>
      </w:r>
    </w:p>
    <w:p w14:paraId="40C519FD" w14:textId="77777777" w:rsidR="0069510B" w:rsidRPr="0069510B" w:rsidRDefault="0069510B" w:rsidP="000C2777">
      <w:pPr>
        <w:pStyle w:val="List"/>
        <w:ind w:left="2880" w:firstLine="0"/>
      </w:pPr>
    </w:p>
    <w:p w14:paraId="6B22A941" w14:textId="21205E79" w:rsidR="002C705F" w:rsidRDefault="000C2777" w:rsidP="002C705F">
      <w:pPr>
        <w:pStyle w:val="PflugerOutline"/>
        <w:numPr>
          <w:ilvl w:val="2"/>
          <w:numId w:val="9"/>
        </w:numPr>
      </w:pPr>
      <w:r>
        <w:t>North-facing collaboration spaces and classrooms</w:t>
      </w:r>
      <w:r w:rsidR="00A836EB">
        <w:rPr>
          <w:rStyle w:val="FootnoteReference"/>
        </w:rPr>
        <w:footnoteReference w:id="19"/>
      </w:r>
    </w:p>
    <w:p w14:paraId="0F9CFEEC" w14:textId="77777777" w:rsidR="000C2777" w:rsidRDefault="000C2777" w:rsidP="000C2777">
      <w:pPr>
        <w:pStyle w:val="List"/>
        <w:numPr>
          <w:ilvl w:val="3"/>
          <w:numId w:val="9"/>
        </w:numPr>
      </w:pPr>
      <w:r>
        <w:t>Intervention Strategy</w:t>
      </w:r>
    </w:p>
    <w:p w14:paraId="14EC55F0" w14:textId="77777777" w:rsidR="000C2777" w:rsidRDefault="000C2777" w:rsidP="000C2777">
      <w:pPr>
        <w:pStyle w:val="List"/>
        <w:numPr>
          <w:ilvl w:val="3"/>
          <w:numId w:val="9"/>
        </w:numPr>
      </w:pPr>
      <w:r>
        <w:t>Why Chosen, case study reference</w:t>
      </w:r>
    </w:p>
    <w:p w14:paraId="7902DFB0" w14:textId="77777777" w:rsidR="0069510B" w:rsidRPr="0069510B" w:rsidRDefault="0069510B" w:rsidP="000C2777">
      <w:pPr>
        <w:pStyle w:val="List"/>
        <w:ind w:left="2880" w:firstLine="0"/>
      </w:pPr>
    </w:p>
    <w:p w14:paraId="2BC424D7" w14:textId="0FE5BF47" w:rsidR="002C705F" w:rsidRDefault="000C2777" w:rsidP="002C705F">
      <w:pPr>
        <w:pStyle w:val="PflugerOutline"/>
        <w:numPr>
          <w:ilvl w:val="2"/>
          <w:numId w:val="9"/>
        </w:numPr>
      </w:pPr>
      <w:r>
        <w:t>Central library and common space</w:t>
      </w:r>
      <w:r w:rsidR="00A836EB">
        <w:rPr>
          <w:rStyle w:val="FootnoteReference"/>
        </w:rPr>
        <w:footnoteReference w:id="20"/>
      </w:r>
    </w:p>
    <w:p w14:paraId="4B24EB8A" w14:textId="77777777" w:rsidR="000C2777" w:rsidRDefault="000C2777" w:rsidP="000C2777">
      <w:pPr>
        <w:pStyle w:val="List"/>
        <w:numPr>
          <w:ilvl w:val="3"/>
          <w:numId w:val="9"/>
        </w:numPr>
      </w:pPr>
      <w:r>
        <w:t>Intervention Strategy</w:t>
      </w:r>
    </w:p>
    <w:p w14:paraId="626CDA02" w14:textId="77777777" w:rsidR="000C2777" w:rsidRDefault="000C2777" w:rsidP="000C2777">
      <w:pPr>
        <w:pStyle w:val="List"/>
        <w:numPr>
          <w:ilvl w:val="3"/>
          <w:numId w:val="9"/>
        </w:numPr>
      </w:pPr>
      <w:r>
        <w:t>Why Chosen, case study reference</w:t>
      </w:r>
    </w:p>
    <w:p w14:paraId="1B273B91" w14:textId="77777777" w:rsidR="000C2777" w:rsidRPr="000C2777" w:rsidRDefault="000C2777" w:rsidP="000C2777">
      <w:pPr>
        <w:pStyle w:val="List"/>
      </w:pPr>
    </w:p>
    <w:p w14:paraId="5D225820" w14:textId="77777777" w:rsidR="0069510B" w:rsidRDefault="0069510B" w:rsidP="003F64E8">
      <w:pPr>
        <w:pStyle w:val="List"/>
      </w:pPr>
    </w:p>
    <w:p w14:paraId="583A8066" w14:textId="77777777" w:rsidR="003F64E8" w:rsidRDefault="003F64E8" w:rsidP="003F64E8">
      <w:pPr>
        <w:pStyle w:val="List"/>
      </w:pPr>
    </w:p>
    <w:p w14:paraId="1B5D14C6" w14:textId="1D049A87" w:rsidR="003F64E8" w:rsidRDefault="00C216A6" w:rsidP="002D79A8">
      <w:pPr>
        <w:pStyle w:val="List"/>
        <w:jc w:val="center"/>
      </w:pPr>
      <w:r>
        <w:rPr>
          <w:noProof/>
        </w:rPr>
        <w:lastRenderedPageBreak/>
        <w:drawing>
          <wp:inline distT="0" distB="0" distL="0" distR="0" wp14:anchorId="3DE465EE" wp14:editId="1378D15D">
            <wp:extent cx="3108960" cy="5979160"/>
            <wp:effectExtent l="0" t="0" r="0" b="2540"/>
            <wp:docPr id="1899464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8960" cy="5979160"/>
                    </a:xfrm>
                    <a:prstGeom prst="rect">
                      <a:avLst/>
                    </a:prstGeom>
                    <a:noFill/>
                    <a:ln>
                      <a:noFill/>
                    </a:ln>
                  </pic:spPr>
                </pic:pic>
              </a:graphicData>
            </a:graphic>
          </wp:inline>
        </w:drawing>
      </w:r>
    </w:p>
    <w:p w14:paraId="0089E2ED" w14:textId="77777777" w:rsidR="003F64E8" w:rsidRDefault="003F64E8" w:rsidP="003F64E8">
      <w:pPr>
        <w:pStyle w:val="List"/>
      </w:pPr>
    </w:p>
    <w:p w14:paraId="1E965D94" w14:textId="77777777" w:rsidR="00491A63" w:rsidRDefault="00491A63" w:rsidP="003F64E8">
      <w:pPr>
        <w:pStyle w:val="List"/>
      </w:pPr>
    </w:p>
    <w:p w14:paraId="7C3D6B6E" w14:textId="77777777" w:rsidR="003F64E8" w:rsidRDefault="003F64E8" w:rsidP="003F64E8">
      <w:pPr>
        <w:pStyle w:val="List"/>
      </w:pPr>
    </w:p>
    <w:p w14:paraId="0F520175" w14:textId="77777777" w:rsidR="003F64E8" w:rsidRDefault="003F64E8" w:rsidP="003F64E8">
      <w:pPr>
        <w:pStyle w:val="List"/>
      </w:pPr>
    </w:p>
    <w:p w14:paraId="44B633D8" w14:textId="77777777" w:rsidR="003F64E8" w:rsidRDefault="003F64E8" w:rsidP="003F64E8">
      <w:pPr>
        <w:pStyle w:val="List"/>
      </w:pPr>
    </w:p>
    <w:p w14:paraId="35AD5E4F" w14:textId="77777777" w:rsidR="003F64E8" w:rsidRDefault="003F64E8" w:rsidP="003F64E8">
      <w:pPr>
        <w:pStyle w:val="List"/>
      </w:pPr>
    </w:p>
    <w:p w14:paraId="638A549F" w14:textId="77777777" w:rsidR="003F64E8" w:rsidRDefault="003F64E8" w:rsidP="003F64E8">
      <w:pPr>
        <w:pStyle w:val="List"/>
      </w:pPr>
    </w:p>
    <w:p w14:paraId="5ED87AB1" w14:textId="77777777" w:rsidR="003F64E8" w:rsidRDefault="003F64E8" w:rsidP="003F64E8">
      <w:pPr>
        <w:pStyle w:val="List"/>
      </w:pPr>
    </w:p>
    <w:p w14:paraId="2153791F" w14:textId="77777777" w:rsidR="003F64E8" w:rsidRDefault="003F64E8" w:rsidP="003F64E8">
      <w:pPr>
        <w:pStyle w:val="List"/>
      </w:pPr>
    </w:p>
    <w:p w14:paraId="19225245" w14:textId="77777777" w:rsidR="003F64E8" w:rsidRDefault="003F64E8" w:rsidP="003F64E8">
      <w:pPr>
        <w:pStyle w:val="List"/>
      </w:pPr>
    </w:p>
    <w:p w14:paraId="1FB7BBD1" w14:textId="77777777" w:rsidR="003F64E8" w:rsidRPr="0069510B" w:rsidRDefault="003F64E8" w:rsidP="003F64E8">
      <w:pPr>
        <w:pStyle w:val="List"/>
      </w:pPr>
    </w:p>
    <w:tbl>
      <w:tblPr>
        <w:tblStyle w:val="TableGrid"/>
        <w:tblW w:w="0" w:type="auto"/>
        <w:tblInd w:w="607" w:type="dxa"/>
        <w:tblLook w:val="04A0" w:firstRow="1" w:lastRow="0" w:firstColumn="1" w:lastColumn="0" w:noHBand="0" w:noVBand="1"/>
      </w:tblPr>
      <w:tblGrid>
        <w:gridCol w:w="1018"/>
        <w:gridCol w:w="2898"/>
        <w:gridCol w:w="3132"/>
        <w:gridCol w:w="2766"/>
      </w:tblGrid>
      <w:tr w:rsidR="004C4A8E" w14:paraId="0E660F06" w14:textId="77777777" w:rsidTr="00A46C72">
        <w:trPr>
          <w:trHeight w:val="179"/>
        </w:trPr>
        <w:tc>
          <w:tcPr>
            <w:tcW w:w="9814" w:type="dxa"/>
            <w:gridSpan w:val="4"/>
          </w:tcPr>
          <w:p w14:paraId="51E53697" w14:textId="0287B813" w:rsidR="004C4A8E" w:rsidRPr="00AE799B" w:rsidRDefault="004C4A8E" w:rsidP="00AE799B">
            <w:pPr>
              <w:widowControl w:val="0"/>
              <w:autoSpaceDE w:val="0"/>
              <w:autoSpaceDN w:val="0"/>
              <w:jc w:val="center"/>
              <w:rPr>
                <w:b/>
                <w:bCs/>
              </w:rPr>
            </w:pPr>
            <w:r>
              <w:rPr>
                <w:b/>
                <w:bCs/>
              </w:rPr>
              <w:lastRenderedPageBreak/>
              <w:t>BASE MODEL</w:t>
            </w:r>
          </w:p>
        </w:tc>
      </w:tr>
      <w:tr w:rsidR="009F2991" w14:paraId="3312D4CA" w14:textId="77777777" w:rsidTr="009F2991">
        <w:trPr>
          <w:trHeight w:val="179"/>
        </w:trPr>
        <w:tc>
          <w:tcPr>
            <w:tcW w:w="1018" w:type="dxa"/>
          </w:tcPr>
          <w:p w14:paraId="2B861F44" w14:textId="77777777" w:rsidR="009F2991" w:rsidRDefault="009F2991" w:rsidP="009F2991">
            <w:pPr>
              <w:widowControl w:val="0"/>
              <w:autoSpaceDE w:val="0"/>
              <w:autoSpaceDN w:val="0"/>
            </w:pPr>
          </w:p>
        </w:tc>
        <w:tc>
          <w:tcPr>
            <w:tcW w:w="2898" w:type="dxa"/>
          </w:tcPr>
          <w:p w14:paraId="536A2F0C" w14:textId="1E8DDDAF" w:rsidR="009F2991" w:rsidRDefault="009F2991" w:rsidP="009F2991">
            <w:pPr>
              <w:widowControl w:val="0"/>
              <w:autoSpaceDE w:val="0"/>
              <w:autoSpaceDN w:val="0"/>
              <w:jc w:val="center"/>
              <w:rPr>
                <w:b/>
                <w:bCs/>
              </w:rPr>
            </w:pPr>
            <w:r>
              <w:rPr>
                <w:b/>
                <w:bCs/>
              </w:rPr>
              <w:t>9am</w:t>
            </w:r>
          </w:p>
        </w:tc>
        <w:tc>
          <w:tcPr>
            <w:tcW w:w="3132" w:type="dxa"/>
          </w:tcPr>
          <w:p w14:paraId="2B9BB3CE" w14:textId="437E3C7E" w:rsidR="009F2991" w:rsidRDefault="009F2991" w:rsidP="009F2991">
            <w:pPr>
              <w:widowControl w:val="0"/>
              <w:autoSpaceDE w:val="0"/>
              <w:autoSpaceDN w:val="0"/>
              <w:jc w:val="center"/>
              <w:rPr>
                <w:b/>
                <w:bCs/>
              </w:rPr>
            </w:pPr>
            <w:r>
              <w:rPr>
                <w:b/>
                <w:bCs/>
              </w:rPr>
              <w:t>12pm</w:t>
            </w:r>
          </w:p>
        </w:tc>
        <w:tc>
          <w:tcPr>
            <w:tcW w:w="2766" w:type="dxa"/>
          </w:tcPr>
          <w:p w14:paraId="0F4DB484" w14:textId="5CE39745" w:rsidR="009F2991" w:rsidRDefault="009F2991" w:rsidP="009F2991">
            <w:pPr>
              <w:widowControl w:val="0"/>
              <w:autoSpaceDE w:val="0"/>
              <w:autoSpaceDN w:val="0"/>
              <w:jc w:val="center"/>
              <w:rPr>
                <w:b/>
                <w:bCs/>
              </w:rPr>
            </w:pPr>
            <w:r>
              <w:rPr>
                <w:b/>
                <w:bCs/>
              </w:rPr>
              <w:t>5pm</w:t>
            </w:r>
          </w:p>
        </w:tc>
      </w:tr>
      <w:tr w:rsidR="009F2991" w14:paraId="310A7AA2" w14:textId="77777777" w:rsidTr="009F2991">
        <w:tc>
          <w:tcPr>
            <w:tcW w:w="1018" w:type="dxa"/>
          </w:tcPr>
          <w:p w14:paraId="7C5B1964" w14:textId="1704B033" w:rsidR="009F2991" w:rsidRDefault="009F2991" w:rsidP="009F2991">
            <w:pPr>
              <w:widowControl w:val="0"/>
              <w:autoSpaceDE w:val="0"/>
              <w:autoSpaceDN w:val="0"/>
            </w:pPr>
            <w:r w:rsidRPr="00AE799B">
              <w:rPr>
                <w:b/>
                <w:bCs/>
              </w:rPr>
              <w:t>Spring</w:t>
            </w:r>
          </w:p>
        </w:tc>
        <w:tc>
          <w:tcPr>
            <w:tcW w:w="2898" w:type="dxa"/>
          </w:tcPr>
          <w:p w14:paraId="4DEA04B8" w14:textId="7A6D1EFA" w:rsidR="009F2991" w:rsidRDefault="009F2991" w:rsidP="009F2991">
            <w:pPr>
              <w:widowControl w:val="0"/>
              <w:autoSpaceDE w:val="0"/>
              <w:autoSpaceDN w:val="0"/>
              <w:jc w:val="center"/>
            </w:pPr>
            <w:r>
              <w:rPr>
                <w:noProof/>
              </w:rPr>
              <w:drawing>
                <wp:inline distT="0" distB="0" distL="0" distR="0" wp14:anchorId="6A230A07" wp14:editId="0B2A3075">
                  <wp:extent cx="1703596" cy="1691640"/>
                  <wp:effectExtent l="0" t="0" r="0" b="3810"/>
                  <wp:docPr id="1796034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34815"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l="17432" r="17432"/>
                          <a:stretch>
                            <a:fillRect/>
                          </a:stretch>
                        </pic:blipFill>
                        <pic:spPr bwMode="auto">
                          <a:xfrm>
                            <a:off x="0" y="0"/>
                            <a:ext cx="1703596" cy="16916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2" w:type="dxa"/>
          </w:tcPr>
          <w:p w14:paraId="25C3D632" w14:textId="67497FF0" w:rsidR="009F2991" w:rsidRDefault="009F2991" w:rsidP="009F2991">
            <w:pPr>
              <w:widowControl w:val="0"/>
              <w:autoSpaceDE w:val="0"/>
              <w:autoSpaceDN w:val="0"/>
              <w:jc w:val="center"/>
            </w:pPr>
            <w:r>
              <w:rPr>
                <w:noProof/>
              </w:rPr>
              <w:drawing>
                <wp:inline distT="0" distB="0" distL="0" distR="0" wp14:anchorId="09BE0590" wp14:editId="73D9F21D">
                  <wp:extent cx="1851692" cy="1691640"/>
                  <wp:effectExtent l="0" t="0" r="0" b="3810"/>
                  <wp:docPr id="1754626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6227"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l="14600" r="14600"/>
                          <a:stretch>
                            <a:fillRect/>
                          </a:stretch>
                        </pic:blipFill>
                        <pic:spPr bwMode="auto">
                          <a:xfrm>
                            <a:off x="0" y="0"/>
                            <a:ext cx="1851692" cy="16916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6" w:type="dxa"/>
          </w:tcPr>
          <w:p w14:paraId="64FCFD5A" w14:textId="00E0CB78" w:rsidR="009F2991" w:rsidRDefault="009F2991" w:rsidP="009F2991">
            <w:pPr>
              <w:widowControl w:val="0"/>
              <w:autoSpaceDE w:val="0"/>
              <w:autoSpaceDN w:val="0"/>
              <w:jc w:val="center"/>
            </w:pPr>
            <w:r>
              <w:rPr>
                <w:noProof/>
              </w:rPr>
              <w:drawing>
                <wp:inline distT="0" distB="0" distL="0" distR="0" wp14:anchorId="4AEA6CF2" wp14:editId="5A8678ED">
                  <wp:extent cx="1618981" cy="1691640"/>
                  <wp:effectExtent l="0" t="0" r="635" b="3810"/>
                  <wp:docPr id="1501811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11882"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l="19049" r="19049"/>
                          <a:stretch>
                            <a:fillRect/>
                          </a:stretch>
                        </pic:blipFill>
                        <pic:spPr bwMode="auto">
                          <a:xfrm>
                            <a:off x="0" y="0"/>
                            <a:ext cx="1618981" cy="1691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2991" w14:paraId="7854BFF8" w14:textId="77777777" w:rsidTr="009F2991">
        <w:tc>
          <w:tcPr>
            <w:tcW w:w="1018" w:type="dxa"/>
          </w:tcPr>
          <w:p w14:paraId="7A0F5EE8" w14:textId="1310E396" w:rsidR="009F2991" w:rsidRDefault="009F2991" w:rsidP="009F2991">
            <w:pPr>
              <w:widowControl w:val="0"/>
              <w:autoSpaceDE w:val="0"/>
              <w:autoSpaceDN w:val="0"/>
            </w:pPr>
            <w:r w:rsidRPr="00AE799B">
              <w:rPr>
                <w:b/>
                <w:bCs/>
              </w:rPr>
              <w:t>Summer</w:t>
            </w:r>
          </w:p>
        </w:tc>
        <w:tc>
          <w:tcPr>
            <w:tcW w:w="2898" w:type="dxa"/>
          </w:tcPr>
          <w:p w14:paraId="3AB8E41E" w14:textId="3288EC32" w:rsidR="009F2991" w:rsidRDefault="009F2991" w:rsidP="009F2991">
            <w:pPr>
              <w:widowControl w:val="0"/>
              <w:autoSpaceDE w:val="0"/>
              <w:autoSpaceDN w:val="0"/>
              <w:jc w:val="center"/>
            </w:pPr>
            <w:r>
              <w:rPr>
                <w:noProof/>
              </w:rPr>
              <w:drawing>
                <wp:inline distT="0" distB="0" distL="0" distR="0" wp14:anchorId="49D9F5A8" wp14:editId="2991D433">
                  <wp:extent cx="1703596" cy="1691640"/>
                  <wp:effectExtent l="0" t="0" r="0" b="3810"/>
                  <wp:docPr id="559849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49904"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l="17432" r="17432"/>
                          <a:stretch>
                            <a:fillRect/>
                          </a:stretch>
                        </pic:blipFill>
                        <pic:spPr bwMode="auto">
                          <a:xfrm>
                            <a:off x="0" y="0"/>
                            <a:ext cx="1703596" cy="16916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2" w:type="dxa"/>
          </w:tcPr>
          <w:p w14:paraId="621413DC" w14:textId="4DBD4843" w:rsidR="009F2991" w:rsidRDefault="009F2991" w:rsidP="009F2991">
            <w:pPr>
              <w:widowControl w:val="0"/>
              <w:autoSpaceDE w:val="0"/>
              <w:autoSpaceDN w:val="0"/>
              <w:jc w:val="center"/>
            </w:pPr>
            <w:r>
              <w:rPr>
                <w:noProof/>
              </w:rPr>
              <w:drawing>
                <wp:inline distT="0" distB="0" distL="0" distR="0" wp14:anchorId="7189FFD0" wp14:editId="3A78062E">
                  <wp:extent cx="1851692" cy="1691640"/>
                  <wp:effectExtent l="0" t="0" r="0" b="3810"/>
                  <wp:docPr id="62000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03556"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l="14600" r="14600"/>
                          <a:stretch>
                            <a:fillRect/>
                          </a:stretch>
                        </pic:blipFill>
                        <pic:spPr bwMode="auto">
                          <a:xfrm>
                            <a:off x="0" y="0"/>
                            <a:ext cx="1851692" cy="16916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6" w:type="dxa"/>
          </w:tcPr>
          <w:p w14:paraId="374ACB45" w14:textId="35CB7559" w:rsidR="009F2991" w:rsidRDefault="009F2991" w:rsidP="009F2991">
            <w:pPr>
              <w:widowControl w:val="0"/>
              <w:autoSpaceDE w:val="0"/>
              <w:autoSpaceDN w:val="0"/>
              <w:jc w:val="center"/>
            </w:pPr>
            <w:r>
              <w:rPr>
                <w:noProof/>
              </w:rPr>
              <w:drawing>
                <wp:inline distT="0" distB="0" distL="0" distR="0" wp14:anchorId="59619DD7" wp14:editId="18EC40A0">
                  <wp:extent cx="1618981" cy="1691640"/>
                  <wp:effectExtent l="0" t="0" r="635" b="3810"/>
                  <wp:docPr id="3417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9572"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l="19049" r="19049"/>
                          <a:stretch>
                            <a:fillRect/>
                          </a:stretch>
                        </pic:blipFill>
                        <pic:spPr bwMode="auto">
                          <a:xfrm>
                            <a:off x="0" y="0"/>
                            <a:ext cx="1618981" cy="1691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2991" w14:paraId="7D87E246" w14:textId="77777777" w:rsidTr="009F2991">
        <w:tc>
          <w:tcPr>
            <w:tcW w:w="1018" w:type="dxa"/>
          </w:tcPr>
          <w:p w14:paraId="6655917D" w14:textId="0E9CD358" w:rsidR="009F2991" w:rsidRDefault="009F2991" w:rsidP="009F2991">
            <w:pPr>
              <w:widowControl w:val="0"/>
              <w:autoSpaceDE w:val="0"/>
              <w:autoSpaceDN w:val="0"/>
            </w:pPr>
            <w:r w:rsidRPr="00AE799B">
              <w:rPr>
                <w:b/>
                <w:bCs/>
              </w:rPr>
              <w:t>Fall</w:t>
            </w:r>
          </w:p>
        </w:tc>
        <w:tc>
          <w:tcPr>
            <w:tcW w:w="2898" w:type="dxa"/>
          </w:tcPr>
          <w:p w14:paraId="7BBB671C" w14:textId="0FEDFE7D" w:rsidR="009F2991" w:rsidRDefault="009F2991" w:rsidP="009F2991">
            <w:pPr>
              <w:widowControl w:val="0"/>
              <w:autoSpaceDE w:val="0"/>
              <w:autoSpaceDN w:val="0"/>
              <w:jc w:val="center"/>
            </w:pPr>
            <w:r>
              <w:rPr>
                <w:noProof/>
              </w:rPr>
              <w:drawing>
                <wp:inline distT="0" distB="0" distL="0" distR="0" wp14:anchorId="3848B363" wp14:editId="06E84D5B">
                  <wp:extent cx="1703596" cy="1691640"/>
                  <wp:effectExtent l="0" t="0" r="0" b="3810"/>
                  <wp:docPr id="975313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390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l="17432" r="17432"/>
                          <a:stretch>
                            <a:fillRect/>
                          </a:stretch>
                        </pic:blipFill>
                        <pic:spPr bwMode="auto">
                          <a:xfrm>
                            <a:off x="0" y="0"/>
                            <a:ext cx="1703596" cy="16916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2" w:type="dxa"/>
          </w:tcPr>
          <w:p w14:paraId="5F6FA34B" w14:textId="4349669C" w:rsidR="009F2991" w:rsidRDefault="009F2991" w:rsidP="009F2991">
            <w:pPr>
              <w:widowControl w:val="0"/>
              <w:autoSpaceDE w:val="0"/>
              <w:autoSpaceDN w:val="0"/>
              <w:jc w:val="center"/>
            </w:pPr>
            <w:r>
              <w:rPr>
                <w:noProof/>
              </w:rPr>
              <w:drawing>
                <wp:inline distT="0" distB="0" distL="0" distR="0" wp14:anchorId="71F24643" wp14:editId="4E21EF5B">
                  <wp:extent cx="1851692" cy="1691640"/>
                  <wp:effectExtent l="0" t="0" r="0" b="3810"/>
                  <wp:docPr id="1989400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0013"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l="14600" r="14600"/>
                          <a:stretch>
                            <a:fillRect/>
                          </a:stretch>
                        </pic:blipFill>
                        <pic:spPr bwMode="auto">
                          <a:xfrm>
                            <a:off x="0" y="0"/>
                            <a:ext cx="1851692" cy="16916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6" w:type="dxa"/>
          </w:tcPr>
          <w:p w14:paraId="58D8537B" w14:textId="760F28B1" w:rsidR="009F2991" w:rsidRDefault="009F2991" w:rsidP="009F2991">
            <w:pPr>
              <w:widowControl w:val="0"/>
              <w:autoSpaceDE w:val="0"/>
              <w:autoSpaceDN w:val="0"/>
              <w:jc w:val="center"/>
            </w:pPr>
            <w:r>
              <w:rPr>
                <w:noProof/>
              </w:rPr>
              <w:drawing>
                <wp:inline distT="0" distB="0" distL="0" distR="0" wp14:anchorId="3E9910AD" wp14:editId="190E2158">
                  <wp:extent cx="1618981" cy="1691640"/>
                  <wp:effectExtent l="0" t="0" r="635" b="3810"/>
                  <wp:docPr id="871774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74855"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l="19049" r="19049"/>
                          <a:stretch>
                            <a:fillRect/>
                          </a:stretch>
                        </pic:blipFill>
                        <pic:spPr bwMode="auto">
                          <a:xfrm>
                            <a:off x="0" y="0"/>
                            <a:ext cx="1618981" cy="1691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2991" w14:paraId="7FC56F31" w14:textId="77777777" w:rsidTr="009F2991">
        <w:tc>
          <w:tcPr>
            <w:tcW w:w="1018" w:type="dxa"/>
          </w:tcPr>
          <w:p w14:paraId="4FA21586" w14:textId="47820C25" w:rsidR="009F2991" w:rsidRDefault="009F2991" w:rsidP="009F2991">
            <w:pPr>
              <w:widowControl w:val="0"/>
              <w:autoSpaceDE w:val="0"/>
              <w:autoSpaceDN w:val="0"/>
            </w:pPr>
            <w:r w:rsidRPr="00AE799B">
              <w:rPr>
                <w:b/>
                <w:bCs/>
              </w:rPr>
              <w:t>Winter</w:t>
            </w:r>
          </w:p>
        </w:tc>
        <w:tc>
          <w:tcPr>
            <w:tcW w:w="2898" w:type="dxa"/>
          </w:tcPr>
          <w:p w14:paraId="18209225" w14:textId="56462475" w:rsidR="009F2991" w:rsidRDefault="009F2991" w:rsidP="009F2991">
            <w:pPr>
              <w:widowControl w:val="0"/>
              <w:autoSpaceDE w:val="0"/>
              <w:autoSpaceDN w:val="0"/>
              <w:jc w:val="center"/>
            </w:pPr>
            <w:r>
              <w:rPr>
                <w:noProof/>
              </w:rPr>
              <w:drawing>
                <wp:inline distT="0" distB="0" distL="0" distR="0" wp14:anchorId="5BF18541" wp14:editId="57E8CD05">
                  <wp:extent cx="1703596" cy="1691640"/>
                  <wp:effectExtent l="0" t="0" r="0" b="3810"/>
                  <wp:docPr id="2144178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8785"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l="17432" r="17432"/>
                          <a:stretch>
                            <a:fillRect/>
                          </a:stretch>
                        </pic:blipFill>
                        <pic:spPr bwMode="auto">
                          <a:xfrm>
                            <a:off x="0" y="0"/>
                            <a:ext cx="1703596" cy="16916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2" w:type="dxa"/>
          </w:tcPr>
          <w:p w14:paraId="34934E76" w14:textId="1FADD76B" w:rsidR="009F2991" w:rsidRDefault="009F2991" w:rsidP="009F2991">
            <w:pPr>
              <w:widowControl w:val="0"/>
              <w:autoSpaceDE w:val="0"/>
              <w:autoSpaceDN w:val="0"/>
              <w:jc w:val="center"/>
            </w:pPr>
            <w:r>
              <w:rPr>
                <w:noProof/>
              </w:rPr>
              <w:drawing>
                <wp:inline distT="0" distB="0" distL="0" distR="0" wp14:anchorId="6B2DED4C" wp14:editId="29D47DBF">
                  <wp:extent cx="1851692" cy="1691640"/>
                  <wp:effectExtent l="0" t="0" r="0" b="3810"/>
                  <wp:docPr id="1251765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65749"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l="14600" r="14600"/>
                          <a:stretch>
                            <a:fillRect/>
                          </a:stretch>
                        </pic:blipFill>
                        <pic:spPr bwMode="auto">
                          <a:xfrm>
                            <a:off x="0" y="0"/>
                            <a:ext cx="1851692" cy="16916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6" w:type="dxa"/>
          </w:tcPr>
          <w:p w14:paraId="1235E77A" w14:textId="6DB498D7" w:rsidR="009F2991" w:rsidRDefault="009F2991" w:rsidP="009F2991">
            <w:pPr>
              <w:widowControl w:val="0"/>
              <w:autoSpaceDE w:val="0"/>
              <w:autoSpaceDN w:val="0"/>
              <w:jc w:val="center"/>
            </w:pPr>
            <w:r>
              <w:rPr>
                <w:noProof/>
              </w:rPr>
              <w:drawing>
                <wp:inline distT="0" distB="0" distL="0" distR="0" wp14:anchorId="4458558F" wp14:editId="5DF56299">
                  <wp:extent cx="1618981" cy="1691640"/>
                  <wp:effectExtent l="0" t="0" r="635" b="3810"/>
                  <wp:docPr id="1229456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56699"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l="19049" r="19049"/>
                          <a:stretch>
                            <a:fillRect/>
                          </a:stretch>
                        </pic:blipFill>
                        <pic:spPr bwMode="auto">
                          <a:xfrm>
                            <a:off x="0" y="0"/>
                            <a:ext cx="1618981" cy="16916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81F45DC" w14:textId="1CD0314E" w:rsidR="00476CF3" w:rsidRDefault="00491A63" w:rsidP="00491A63">
      <w:pPr>
        <w:widowControl w:val="0"/>
        <w:autoSpaceDE w:val="0"/>
        <w:autoSpaceDN w:val="0"/>
        <w:jc w:val="center"/>
      </w:pPr>
      <w:r>
        <w:rPr>
          <w:noProof/>
        </w:rPr>
        <w:drawing>
          <wp:inline distT="0" distB="0" distL="0" distR="0" wp14:anchorId="6DD30ABB" wp14:editId="7ECDA5E0">
            <wp:extent cx="5390985" cy="272648"/>
            <wp:effectExtent l="0" t="0" r="635" b="0"/>
            <wp:docPr id="52157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5095" cy="273362"/>
                    </a:xfrm>
                    <a:prstGeom prst="rect">
                      <a:avLst/>
                    </a:prstGeom>
                    <a:noFill/>
                    <a:ln>
                      <a:noFill/>
                    </a:ln>
                  </pic:spPr>
                </pic:pic>
              </a:graphicData>
            </a:graphic>
          </wp:inline>
        </w:drawing>
      </w:r>
    </w:p>
    <w:p w14:paraId="793CF51B" w14:textId="0D90476E" w:rsidR="00476CF3" w:rsidRDefault="00476CF3" w:rsidP="00476CF3">
      <w:pPr>
        <w:pStyle w:val="List"/>
        <w:numPr>
          <w:ilvl w:val="1"/>
          <w:numId w:val="9"/>
        </w:numPr>
      </w:pPr>
      <w:r>
        <w:lastRenderedPageBreak/>
        <w:t xml:space="preserve">After a base simulation was </w:t>
      </w:r>
      <w:proofErr w:type="spellStart"/>
      <w:proofErr w:type="gramStart"/>
      <w:r>
        <w:t>preformed</w:t>
      </w:r>
      <w:proofErr w:type="spellEnd"/>
      <w:proofErr w:type="gramEnd"/>
      <w:r>
        <w:t xml:space="preserve"> the results were handed off to the design team. Engaged in the iterative design process and the natural evolution of the school, </w:t>
      </w:r>
      <w:proofErr w:type="gramStart"/>
      <w:r>
        <w:t>modification</w:t>
      </w:r>
      <w:proofErr w:type="gramEnd"/>
      <w:r>
        <w:t xml:space="preserve"> </w:t>
      </w:r>
      <w:proofErr w:type="gramStart"/>
      <w:r>
        <w:t>were</w:t>
      </w:r>
      <w:proofErr w:type="gramEnd"/>
      <w:r>
        <w:t xml:space="preserve"> made to the plan area, shared and col</w:t>
      </w:r>
      <w:r w:rsidR="00220889">
        <w:t>l</w:t>
      </w:r>
      <w:r>
        <w:t xml:space="preserve">ab spaces. </w:t>
      </w:r>
    </w:p>
    <w:p w14:paraId="091F9CD4" w14:textId="57A7927B" w:rsidR="00D64E2F" w:rsidRDefault="002D79A8" w:rsidP="00491A63">
      <w:pPr>
        <w:widowControl w:val="0"/>
        <w:autoSpaceDE w:val="0"/>
        <w:autoSpaceDN w:val="0"/>
        <w:jc w:val="center"/>
      </w:pPr>
      <w:r w:rsidRPr="002D79A8">
        <w:drawing>
          <wp:inline distT="0" distB="0" distL="0" distR="0" wp14:anchorId="52AB646E" wp14:editId="604FA949">
            <wp:extent cx="3038899" cy="5887272"/>
            <wp:effectExtent l="0" t="0" r="9525" b="0"/>
            <wp:docPr id="1309442414"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2414" name="Picture 1" descr="A screenshot of a diagram&#10;&#10;AI-generated content may be incorrect."/>
                    <pic:cNvPicPr/>
                  </pic:nvPicPr>
                  <pic:blipFill>
                    <a:blip r:embed="rId38"/>
                    <a:stretch>
                      <a:fillRect/>
                    </a:stretch>
                  </pic:blipFill>
                  <pic:spPr>
                    <a:xfrm>
                      <a:off x="0" y="0"/>
                      <a:ext cx="3038899" cy="5887272"/>
                    </a:xfrm>
                    <a:prstGeom prst="rect">
                      <a:avLst/>
                    </a:prstGeom>
                  </pic:spPr>
                </pic:pic>
              </a:graphicData>
            </a:graphic>
          </wp:inline>
        </w:drawing>
      </w:r>
    </w:p>
    <w:p w14:paraId="40AD84F8" w14:textId="77777777" w:rsidR="002D79A8" w:rsidRDefault="002D79A8" w:rsidP="00491A63">
      <w:pPr>
        <w:widowControl w:val="0"/>
        <w:autoSpaceDE w:val="0"/>
        <w:autoSpaceDN w:val="0"/>
        <w:jc w:val="center"/>
      </w:pPr>
    </w:p>
    <w:p w14:paraId="49DA0256" w14:textId="77777777" w:rsidR="002D79A8" w:rsidRDefault="002D79A8" w:rsidP="00491A63">
      <w:pPr>
        <w:widowControl w:val="0"/>
        <w:autoSpaceDE w:val="0"/>
        <w:autoSpaceDN w:val="0"/>
        <w:jc w:val="center"/>
      </w:pPr>
    </w:p>
    <w:p w14:paraId="359595DA" w14:textId="77777777" w:rsidR="002D79A8" w:rsidRDefault="002D79A8" w:rsidP="00491A63">
      <w:pPr>
        <w:widowControl w:val="0"/>
        <w:autoSpaceDE w:val="0"/>
        <w:autoSpaceDN w:val="0"/>
        <w:jc w:val="center"/>
      </w:pPr>
    </w:p>
    <w:p w14:paraId="6513E39E" w14:textId="77777777" w:rsidR="002D79A8" w:rsidRDefault="002D79A8" w:rsidP="00491A63">
      <w:pPr>
        <w:widowControl w:val="0"/>
        <w:autoSpaceDE w:val="0"/>
        <w:autoSpaceDN w:val="0"/>
        <w:jc w:val="center"/>
      </w:pPr>
    </w:p>
    <w:p w14:paraId="4E1D1EDD" w14:textId="77777777" w:rsidR="002D79A8" w:rsidRDefault="002D79A8" w:rsidP="00491A63">
      <w:pPr>
        <w:widowControl w:val="0"/>
        <w:autoSpaceDE w:val="0"/>
        <w:autoSpaceDN w:val="0"/>
        <w:jc w:val="center"/>
      </w:pPr>
    </w:p>
    <w:tbl>
      <w:tblPr>
        <w:tblStyle w:val="TableGrid"/>
        <w:tblW w:w="0" w:type="auto"/>
        <w:tblInd w:w="607" w:type="dxa"/>
        <w:tblLook w:val="04A0" w:firstRow="1" w:lastRow="0" w:firstColumn="1" w:lastColumn="0" w:noHBand="0" w:noVBand="1"/>
      </w:tblPr>
      <w:tblGrid>
        <w:gridCol w:w="1018"/>
        <w:gridCol w:w="2766"/>
        <w:gridCol w:w="2591"/>
        <w:gridCol w:w="2556"/>
      </w:tblGrid>
      <w:tr w:rsidR="004C4A8E" w14:paraId="5F03EB57" w14:textId="77777777" w:rsidTr="005547A1">
        <w:trPr>
          <w:trHeight w:val="179"/>
        </w:trPr>
        <w:tc>
          <w:tcPr>
            <w:tcW w:w="8931" w:type="dxa"/>
            <w:gridSpan w:val="4"/>
          </w:tcPr>
          <w:p w14:paraId="11009940" w14:textId="6C1BC704" w:rsidR="004C4A8E" w:rsidRPr="00AE799B" w:rsidRDefault="004C4A8E" w:rsidP="00897F3F">
            <w:pPr>
              <w:widowControl w:val="0"/>
              <w:autoSpaceDE w:val="0"/>
              <w:autoSpaceDN w:val="0"/>
              <w:jc w:val="center"/>
              <w:rPr>
                <w:b/>
                <w:bCs/>
              </w:rPr>
            </w:pPr>
            <w:r>
              <w:rPr>
                <w:b/>
                <w:bCs/>
              </w:rPr>
              <w:lastRenderedPageBreak/>
              <w:t>REVISED MODEL</w:t>
            </w:r>
          </w:p>
        </w:tc>
      </w:tr>
      <w:tr w:rsidR="004C4A8E" w14:paraId="5C107929" w14:textId="77777777" w:rsidTr="004C4A8E">
        <w:trPr>
          <w:trHeight w:val="179"/>
        </w:trPr>
        <w:tc>
          <w:tcPr>
            <w:tcW w:w="1018" w:type="dxa"/>
          </w:tcPr>
          <w:p w14:paraId="3F2917F7" w14:textId="77777777" w:rsidR="004C4A8E" w:rsidRDefault="004C4A8E" w:rsidP="004C4A8E">
            <w:pPr>
              <w:widowControl w:val="0"/>
              <w:autoSpaceDE w:val="0"/>
              <w:autoSpaceDN w:val="0"/>
            </w:pPr>
          </w:p>
        </w:tc>
        <w:tc>
          <w:tcPr>
            <w:tcW w:w="2766" w:type="dxa"/>
          </w:tcPr>
          <w:p w14:paraId="268921DE" w14:textId="2055F147" w:rsidR="004C4A8E" w:rsidRDefault="004C4A8E" w:rsidP="004C4A8E">
            <w:pPr>
              <w:widowControl w:val="0"/>
              <w:autoSpaceDE w:val="0"/>
              <w:autoSpaceDN w:val="0"/>
              <w:jc w:val="center"/>
              <w:rPr>
                <w:b/>
                <w:bCs/>
              </w:rPr>
            </w:pPr>
            <w:r>
              <w:rPr>
                <w:b/>
                <w:bCs/>
              </w:rPr>
              <w:t>9am</w:t>
            </w:r>
          </w:p>
        </w:tc>
        <w:tc>
          <w:tcPr>
            <w:tcW w:w="2591" w:type="dxa"/>
          </w:tcPr>
          <w:p w14:paraId="75E511E5" w14:textId="1C15FC2C" w:rsidR="004C4A8E" w:rsidRDefault="004C4A8E" w:rsidP="004C4A8E">
            <w:pPr>
              <w:widowControl w:val="0"/>
              <w:autoSpaceDE w:val="0"/>
              <w:autoSpaceDN w:val="0"/>
              <w:jc w:val="center"/>
              <w:rPr>
                <w:b/>
                <w:bCs/>
              </w:rPr>
            </w:pPr>
            <w:r>
              <w:rPr>
                <w:b/>
                <w:bCs/>
              </w:rPr>
              <w:t>12pm</w:t>
            </w:r>
          </w:p>
        </w:tc>
        <w:tc>
          <w:tcPr>
            <w:tcW w:w="2556" w:type="dxa"/>
          </w:tcPr>
          <w:p w14:paraId="6FEC6CA2" w14:textId="1277F37D" w:rsidR="004C4A8E" w:rsidRDefault="004C4A8E" w:rsidP="004C4A8E">
            <w:pPr>
              <w:widowControl w:val="0"/>
              <w:autoSpaceDE w:val="0"/>
              <w:autoSpaceDN w:val="0"/>
              <w:jc w:val="center"/>
              <w:rPr>
                <w:b/>
                <w:bCs/>
              </w:rPr>
            </w:pPr>
            <w:r>
              <w:rPr>
                <w:b/>
                <w:bCs/>
              </w:rPr>
              <w:t>5pm</w:t>
            </w:r>
          </w:p>
        </w:tc>
      </w:tr>
      <w:tr w:rsidR="004C4A8E" w14:paraId="4C952EB3" w14:textId="77777777" w:rsidTr="004C4A8E">
        <w:tc>
          <w:tcPr>
            <w:tcW w:w="1018" w:type="dxa"/>
          </w:tcPr>
          <w:p w14:paraId="34684033" w14:textId="77777777" w:rsidR="004C4A8E" w:rsidRDefault="004C4A8E" w:rsidP="004C4A8E">
            <w:pPr>
              <w:widowControl w:val="0"/>
              <w:autoSpaceDE w:val="0"/>
              <w:autoSpaceDN w:val="0"/>
            </w:pPr>
            <w:r w:rsidRPr="00AE799B">
              <w:rPr>
                <w:b/>
                <w:bCs/>
              </w:rPr>
              <w:t>Spring</w:t>
            </w:r>
          </w:p>
        </w:tc>
        <w:tc>
          <w:tcPr>
            <w:tcW w:w="2766" w:type="dxa"/>
          </w:tcPr>
          <w:p w14:paraId="1E73A4F8" w14:textId="77777777" w:rsidR="004C4A8E" w:rsidRDefault="004C4A8E" w:rsidP="004C4A8E">
            <w:pPr>
              <w:widowControl w:val="0"/>
              <w:autoSpaceDE w:val="0"/>
              <w:autoSpaceDN w:val="0"/>
              <w:jc w:val="center"/>
            </w:pPr>
            <w:r>
              <w:rPr>
                <w:noProof/>
              </w:rPr>
              <w:drawing>
                <wp:inline distT="0" distB="0" distL="0" distR="0" wp14:anchorId="18C8D66B" wp14:editId="7A217E87">
                  <wp:extent cx="1569057" cy="1691640"/>
                  <wp:effectExtent l="0" t="0" r="0" b="3810"/>
                  <wp:docPr id="1522946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605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175" t="8450" r="27195" b="13824"/>
                          <a:stretch>
                            <a:fillRect/>
                          </a:stretch>
                        </pic:blipFill>
                        <pic:spPr bwMode="auto">
                          <a:xfrm>
                            <a:off x="0" y="0"/>
                            <a:ext cx="1571930" cy="16947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1" w:type="dxa"/>
          </w:tcPr>
          <w:p w14:paraId="558C79A9" w14:textId="77777777" w:rsidR="004C4A8E" w:rsidRDefault="004C4A8E" w:rsidP="004C4A8E">
            <w:pPr>
              <w:widowControl w:val="0"/>
              <w:autoSpaceDE w:val="0"/>
              <w:autoSpaceDN w:val="0"/>
              <w:jc w:val="center"/>
            </w:pPr>
            <w:r>
              <w:rPr>
                <w:noProof/>
              </w:rPr>
              <w:drawing>
                <wp:inline distT="0" distB="0" distL="0" distR="0" wp14:anchorId="21289717" wp14:editId="09CFAA87">
                  <wp:extent cx="1452134" cy="1691640"/>
                  <wp:effectExtent l="0" t="0" r="0" b="3810"/>
                  <wp:docPr id="1884998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98081"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623" t="9014" r="28949" b="10969"/>
                          <a:stretch>
                            <a:fillRect/>
                          </a:stretch>
                        </pic:blipFill>
                        <pic:spPr bwMode="auto">
                          <a:xfrm>
                            <a:off x="0" y="0"/>
                            <a:ext cx="1465915" cy="17076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6" w:type="dxa"/>
          </w:tcPr>
          <w:p w14:paraId="092431BF" w14:textId="77777777" w:rsidR="004C4A8E" w:rsidRDefault="004C4A8E" w:rsidP="004C4A8E">
            <w:pPr>
              <w:widowControl w:val="0"/>
              <w:autoSpaceDE w:val="0"/>
              <w:autoSpaceDN w:val="0"/>
              <w:jc w:val="center"/>
            </w:pPr>
            <w:r>
              <w:rPr>
                <w:noProof/>
              </w:rPr>
              <w:drawing>
                <wp:inline distT="0" distB="0" distL="0" distR="0" wp14:anchorId="7ECABE15" wp14:editId="020AEB34">
                  <wp:extent cx="1485561" cy="1657350"/>
                  <wp:effectExtent l="0" t="0" r="635" b="0"/>
                  <wp:docPr id="2015518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8802"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699" t="9578" r="29224" b="14395"/>
                          <a:stretch>
                            <a:fillRect/>
                          </a:stretch>
                        </pic:blipFill>
                        <pic:spPr bwMode="auto">
                          <a:xfrm>
                            <a:off x="0" y="0"/>
                            <a:ext cx="1492312" cy="16648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4A8E" w14:paraId="0B243FD3" w14:textId="77777777" w:rsidTr="004C4A8E">
        <w:tc>
          <w:tcPr>
            <w:tcW w:w="1018" w:type="dxa"/>
          </w:tcPr>
          <w:p w14:paraId="122D595B" w14:textId="77777777" w:rsidR="004C4A8E" w:rsidRDefault="004C4A8E" w:rsidP="004C4A8E">
            <w:pPr>
              <w:widowControl w:val="0"/>
              <w:autoSpaceDE w:val="0"/>
              <w:autoSpaceDN w:val="0"/>
            </w:pPr>
            <w:r w:rsidRPr="00AE799B">
              <w:rPr>
                <w:b/>
                <w:bCs/>
              </w:rPr>
              <w:t>Summer</w:t>
            </w:r>
          </w:p>
        </w:tc>
        <w:tc>
          <w:tcPr>
            <w:tcW w:w="2766" w:type="dxa"/>
          </w:tcPr>
          <w:p w14:paraId="70C9A0BE" w14:textId="77777777" w:rsidR="004C4A8E" w:rsidRDefault="004C4A8E" w:rsidP="004C4A8E">
            <w:pPr>
              <w:widowControl w:val="0"/>
              <w:autoSpaceDE w:val="0"/>
              <w:autoSpaceDN w:val="0"/>
              <w:jc w:val="center"/>
            </w:pPr>
            <w:r>
              <w:rPr>
                <w:noProof/>
              </w:rPr>
              <w:drawing>
                <wp:inline distT="0" distB="0" distL="0" distR="0" wp14:anchorId="521D2636" wp14:editId="657CDBD8">
                  <wp:extent cx="1613170" cy="1704975"/>
                  <wp:effectExtent l="0" t="0" r="6350" b="0"/>
                  <wp:docPr id="5676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4507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268" t="10139" r="27924" b="16641"/>
                          <a:stretch>
                            <a:fillRect/>
                          </a:stretch>
                        </pic:blipFill>
                        <pic:spPr bwMode="auto">
                          <a:xfrm>
                            <a:off x="0" y="0"/>
                            <a:ext cx="1615043" cy="17069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1" w:type="dxa"/>
          </w:tcPr>
          <w:p w14:paraId="02288B12" w14:textId="77777777" w:rsidR="004C4A8E" w:rsidRDefault="004C4A8E" w:rsidP="004C4A8E">
            <w:pPr>
              <w:widowControl w:val="0"/>
              <w:autoSpaceDE w:val="0"/>
              <w:autoSpaceDN w:val="0"/>
              <w:jc w:val="center"/>
            </w:pPr>
            <w:r>
              <w:rPr>
                <w:noProof/>
              </w:rPr>
              <w:drawing>
                <wp:inline distT="0" distB="0" distL="0" distR="0" wp14:anchorId="689878D5" wp14:editId="7E89DC26">
                  <wp:extent cx="1488643" cy="1676400"/>
                  <wp:effectExtent l="0" t="0" r="0" b="0"/>
                  <wp:docPr id="95725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502"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352" t="10135" r="29276" b="14351"/>
                          <a:stretch>
                            <a:fillRect/>
                          </a:stretch>
                        </pic:blipFill>
                        <pic:spPr bwMode="auto">
                          <a:xfrm>
                            <a:off x="0" y="0"/>
                            <a:ext cx="1496123" cy="16848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6" w:type="dxa"/>
          </w:tcPr>
          <w:p w14:paraId="686BD055" w14:textId="77777777" w:rsidR="004C4A8E" w:rsidRDefault="004C4A8E" w:rsidP="004C4A8E">
            <w:pPr>
              <w:widowControl w:val="0"/>
              <w:autoSpaceDE w:val="0"/>
              <w:autoSpaceDN w:val="0"/>
              <w:jc w:val="center"/>
            </w:pPr>
            <w:r>
              <w:rPr>
                <w:noProof/>
              </w:rPr>
              <w:drawing>
                <wp:inline distT="0" distB="0" distL="0" distR="0" wp14:anchorId="5C8269DC" wp14:editId="7CC2682B">
                  <wp:extent cx="1450708" cy="1638300"/>
                  <wp:effectExtent l="0" t="0" r="0" b="0"/>
                  <wp:docPr id="775180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80745"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7792" t="11264" r="29953" b="14958"/>
                          <a:stretch>
                            <a:fillRect/>
                          </a:stretch>
                        </pic:blipFill>
                        <pic:spPr bwMode="auto">
                          <a:xfrm>
                            <a:off x="0" y="0"/>
                            <a:ext cx="1452925" cy="16408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4A8E" w14:paraId="7406C149" w14:textId="77777777" w:rsidTr="004C4A8E">
        <w:tc>
          <w:tcPr>
            <w:tcW w:w="1018" w:type="dxa"/>
          </w:tcPr>
          <w:p w14:paraId="08B13E33" w14:textId="77777777" w:rsidR="004C4A8E" w:rsidRDefault="004C4A8E" w:rsidP="004C4A8E">
            <w:pPr>
              <w:widowControl w:val="0"/>
              <w:autoSpaceDE w:val="0"/>
              <w:autoSpaceDN w:val="0"/>
            </w:pPr>
            <w:r w:rsidRPr="00AE799B">
              <w:rPr>
                <w:b/>
                <w:bCs/>
              </w:rPr>
              <w:t>Fall</w:t>
            </w:r>
          </w:p>
        </w:tc>
        <w:tc>
          <w:tcPr>
            <w:tcW w:w="2766" w:type="dxa"/>
          </w:tcPr>
          <w:p w14:paraId="12ABD504" w14:textId="77777777" w:rsidR="004C4A8E" w:rsidRDefault="004C4A8E" w:rsidP="004C4A8E">
            <w:pPr>
              <w:widowControl w:val="0"/>
              <w:autoSpaceDE w:val="0"/>
              <w:autoSpaceDN w:val="0"/>
              <w:jc w:val="center"/>
            </w:pPr>
            <w:r>
              <w:rPr>
                <w:noProof/>
              </w:rPr>
              <w:drawing>
                <wp:inline distT="0" distB="0" distL="0" distR="0" wp14:anchorId="0D8F9109" wp14:editId="1BD95C9B">
                  <wp:extent cx="1483431" cy="1638300"/>
                  <wp:effectExtent l="0" t="0" r="2540" b="0"/>
                  <wp:docPr id="1186899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99852"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8361" t="12393" r="29727" b="16041"/>
                          <a:stretch>
                            <a:fillRect/>
                          </a:stretch>
                        </pic:blipFill>
                        <pic:spPr bwMode="auto">
                          <a:xfrm>
                            <a:off x="0" y="0"/>
                            <a:ext cx="1489964" cy="16455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1" w:type="dxa"/>
          </w:tcPr>
          <w:p w14:paraId="6517AD8D" w14:textId="77777777" w:rsidR="004C4A8E" w:rsidRDefault="004C4A8E" w:rsidP="004C4A8E">
            <w:pPr>
              <w:widowControl w:val="0"/>
              <w:autoSpaceDE w:val="0"/>
              <w:autoSpaceDN w:val="0"/>
              <w:jc w:val="center"/>
            </w:pPr>
            <w:r>
              <w:rPr>
                <w:noProof/>
              </w:rPr>
              <w:drawing>
                <wp:inline distT="0" distB="0" distL="0" distR="0" wp14:anchorId="5744CC65" wp14:editId="4F4EC49B">
                  <wp:extent cx="1508240" cy="1676400"/>
                  <wp:effectExtent l="0" t="0" r="0" b="0"/>
                  <wp:docPr id="1275063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63884"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076" t="11266" r="29659" b="16102"/>
                          <a:stretch>
                            <a:fillRect/>
                          </a:stretch>
                        </pic:blipFill>
                        <pic:spPr bwMode="auto">
                          <a:xfrm>
                            <a:off x="0" y="0"/>
                            <a:ext cx="1512261" cy="16808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6" w:type="dxa"/>
          </w:tcPr>
          <w:p w14:paraId="5869F5C7" w14:textId="77777777" w:rsidR="004C4A8E" w:rsidRDefault="004C4A8E" w:rsidP="004C4A8E">
            <w:pPr>
              <w:widowControl w:val="0"/>
              <w:autoSpaceDE w:val="0"/>
              <w:autoSpaceDN w:val="0"/>
              <w:jc w:val="center"/>
            </w:pPr>
            <w:r>
              <w:rPr>
                <w:noProof/>
              </w:rPr>
              <w:drawing>
                <wp:inline distT="0" distB="0" distL="0" distR="0" wp14:anchorId="20C6BA66" wp14:editId="459A662E">
                  <wp:extent cx="1460132" cy="1666875"/>
                  <wp:effectExtent l="0" t="0" r="6985" b="0"/>
                  <wp:docPr id="47424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4849"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8520" t="11827" r="30317" b="15522"/>
                          <a:stretch>
                            <a:fillRect/>
                          </a:stretch>
                        </pic:blipFill>
                        <pic:spPr bwMode="auto">
                          <a:xfrm>
                            <a:off x="0" y="0"/>
                            <a:ext cx="1465437" cy="16729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4A8E" w14:paraId="148BD385" w14:textId="77777777" w:rsidTr="004C4A8E">
        <w:tc>
          <w:tcPr>
            <w:tcW w:w="1018" w:type="dxa"/>
          </w:tcPr>
          <w:p w14:paraId="4232003C" w14:textId="77777777" w:rsidR="004C4A8E" w:rsidRDefault="004C4A8E" w:rsidP="004C4A8E">
            <w:pPr>
              <w:widowControl w:val="0"/>
              <w:autoSpaceDE w:val="0"/>
              <w:autoSpaceDN w:val="0"/>
            </w:pPr>
            <w:r w:rsidRPr="00AE799B">
              <w:rPr>
                <w:b/>
                <w:bCs/>
              </w:rPr>
              <w:t>Winter</w:t>
            </w:r>
          </w:p>
        </w:tc>
        <w:tc>
          <w:tcPr>
            <w:tcW w:w="2766" w:type="dxa"/>
          </w:tcPr>
          <w:p w14:paraId="133FDB3C" w14:textId="77777777" w:rsidR="004C4A8E" w:rsidRDefault="004C4A8E" w:rsidP="004C4A8E">
            <w:pPr>
              <w:widowControl w:val="0"/>
              <w:autoSpaceDE w:val="0"/>
              <w:autoSpaceDN w:val="0"/>
              <w:jc w:val="center"/>
            </w:pPr>
            <w:r>
              <w:rPr>
                <w:noProof/>
              </w:rPr>
              <w:drawing>
                <wp:inline distT="0" distB="0" distL="0" distR="0" wp14:anchorId="55CE606A" wp14:editId="62933D0F">
                  <wp:extent cx="1488461" cy="1600200"/>
                  <wp:effectExtent l="0" t="0" r="0" b="0"/>
                  <wp:docPr id="1444796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96429"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361" t="11828" r="28265" b="16077"/>
                          <a:stretch>
                            <a:fillRect/>
                          </a:stretch>
                        </pic:blipFill>
                        <pic:spPr bwMode="auto">
                          <a:xfrm>
                            <a:off x="0" y="0"/>
                            <a:ext cx="1490653" cy="16025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1" w:type="dxa"/>
          </w:tcPr>
          <w:p w14:paraId="13CA53AF" w14:textId="77777777" w:rsidR="004C4A8E" w:rsidRDefault="004C4A8E" w:rsidP="004C4A8E">
            <w:pPr>
              <w:widowControl w:val="0"/>
              <w:autoSpaceDE w:val="0"/>
              <w:autoSpaceDN w:val="0"/>
              <w:jc w:val="center"/>
            </w:pPr>
            <w:r>
              <w:rPr>
                <w:noProof/>
              </w:rPr>
              <w:drawing>
                <wp:inline distT="0" distB="0" distL="0" distR="0" wp14:anchorId="132858D9" wp14:editId="17D1B180">
                  <wp:extent cx="1443517" cy="1619250"/>
                  <wp:effectExtent l="0" t="0" r="4445" b="0"/>
                  <wp:docPr id="398181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1474"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804" t="11825" r="29313" b="15539"/>
                          <a:stretch>
                            <a:fillRect/>
                          </a:stretch>
                        </pic:blipFill>
                        <pic:spPr bwMode="auto">
                          <a:xfrm>
                            <a:off x="0" y="0"/>
                            <a:ext cx="1447417" cy="16236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6" w:type="dxa"/>
          </w:tcPr>
          <w:p w14:paraId="53F90D9B" w14:textId="77777777" w:rsidR="004C4A8E" w:rsidRDefault="004C4A8E" w:rsidP="004C4A8E">
            <w:pPr>
              <w:widowControl w:val="0"/>
              <w:autoSpaceDE w:val="0"/>
              <w:autoSpaceDN w:val="0"/>
              <w:jc w:val="center"/>
            </w:pPr>
            <w:r>
              <w:rPr>
                <w:noProof/>
              </w:rPr>
              <w:drawing>
                <wp:inline distT="0" distB="0" distL="0" distR="0" wp14:anchorId="2DE54814" wp14:editId="032A0837">
                  <wp:extent cx="1399878" cy="1581150"/>
                  <wp:effectExtent l="0" t="0" r="0" b="0"/>
                  <wp:docPr id="1614812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2257"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8157" t="11264" r="29569" b="14914"/>
                          <a:stretch>
                            <a:fillRect/>
                          </a:stretch>
                        </pic:blipFill>
                        <pic:spPr bwMode="auto">
                          <a:xfrm>
                            <a:off x="0" y="0"/>
                            <a:ext cx="1407899" cy="15902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37082B" w14:textId="77777777" w:rsidR="00476CF3" w:rsidRDefault="00D64E2F" w:rsidP="00491A63">
      <w:pPr>
        <w:widowControl w:val="0"/>
        <w:autoSpaceDE w:val="0"/>
        <w:autoSpaceDN w:val="0"/>
        <w:jc w:val="center"/>
      </w:pPr>
      <w:r>
        <w:rPr>
          <w:noProof/>
        </w:rPr>
        <w:drawing>
          <wp:inline distT="0" distB="0" distL="0" distR="0" wp14:anchorId="4E115EB1" wp14:editId="4E35DB47">
            <wp:extent cx="5390985" cy="272648"/>
            <wp:effectExtent l="0" t="0" r="635" b="0"/>
            <wp:docPr id="1925036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5095" cy="273362"/>
                    </a:xfrm>
                    <a:prstGeom prst="rect">
                      <a:avLst/>
                    </a:prstGeom>
                    <a:noFill/>
                    <a:ln>
                      <a:noFill/>
                    </a:ln>
                  </pic:spPr>
                </pic:pic>
              </a:graphicData>
            </a:graphic>
          </wp:inline>
        </w:drawing>
      </w:r>
    </w:p>
    <w:p w14:paraId="5451512A" w14:textId="77777777" w:rsidR="00476CF3" w:rsidRDefault="00476CF3" w:rsidP="00491A63">
      <w:pPr>
        <w:widowControl w:val="0"/>
        <w:autoSpaceDE w:val="0"/>
        <w:autoSpaceDN w:val="0"/>
        <w:jc w:val="center"/>
      </w:pPr>
    </w:p>
    <w:p w14:paraId="4EA3A19B" w14:textId="7E48879D" w:rsidR="00476CF3" w:rsidRDefault="00476CF3" w:rsidP="00476CF3">
      <w:pPr>
        <w:pStyle w:val="List"/>
        <w:numPr>
          <w:ilvl w:val="0"/>
          <w:numId w:val="9"/>
        </w:numPr>
      </w:pPr>
      <w:r>
        <w:t xml:space="preserve">Brief expo about the comparison graph where the base revised model was </w:t>
      </w:r>
      <w:r w:rsidR="00DC1E71">
        <w:t xml:space="preserve">evaluated, </w:t>
      </w:r>
      <w:r w:rsidR="00564F69">
        <w:t>strategic</w:t>
      </w:r>
      <w:r w:rsidR="00DC1E71">
        <w:t xml:space="preserve"> alterations were made in the areas </w:t>
      </w:r>
      <w:proofErr w:type="spellStart"/>
      <w:proofErr w:type="gramStart"/>
      <w:r w:rsidR="00DC1E71">
        <w:t>inline</w:t>
      </w:r>
      <w:proofErr w:type="spellEnd"/>
      <w:proofErr w:type="gramEnd"/>
      <w:r w:rsidR="00DC1E71">
        <w:t xml:space="preserve"> with the design parameters.</w:t>
      </w:r>
      <w:r>
        <w:t xml:space="preserve"> </w:t>
      </w:r>
      <w:r w:rsidR="00B47670">
        <w:t xml:space="preserve">Show compare </w:t>
      </w:r>
      <w:proofErr w:type="gramStart"/>
      <w:r w:rsidR="00B47670">
        <w:t>graphic</w:t>
      </w:r>
      <w:proofErr w:type="gramEnd"/>
      <w:r w:rsidR="005F2A25">
        <w:t>.</w:t>
      </w:r>
    </w:p>
    <w:p w14:paraId="4FFC14BB" w14:textId="343EE8E1" w:rsidR="005F2A25" w:rsidRDefault="0094459C" w:rsidP="00802B8A">
      <w:pPr>
        <w:pStyle w:val="List"/>
        <w:ind w:firstLine="0"/>
        <w:jc w:val="center"/>
      </w:pPr>
      <w:r w:rsidRPr="0094459C">
        <w:drawing>
          <wp:inline distT="0" distB="0" distL="0" distR="0" wp14:anchorId="6C78C5F2" wp14:editId="4A473EE6">
            <wp:extent cx="6145530" cy="3906885"/>
            <wp:effectExtent l="0" t="0" r="7620" b="0"/>
            <wp:docPr id="14058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42947" name=""/>
                    <pic:cNvPicPr/>
                  </pic:nvPicPr>
                  <pic:blipFill>
                    <a:blip r:embed="rId51"/>
                    <a:stretch>
                      <a:fillRect/>
                    </a:stretch>
                  </pic:blipFill>
                  <pic:spPr>
                    <a:xfrm>
                      <a:off x="0" y="0"/>
                      <a:ext cx="6162070" cy="3917400"/>
                    </a:xfrm>
                    <a:prstGeom prst="rect">
                      <a:avLst/>
                    </a:prstGeom>
                  </pic:spPr>
                </pic:pic>
              </a:graphicData>
            </a:graphic>
          </wp:inline>
        </w:drawing>
      </w:r>
    </w:p>
    <w:p w14:paraId="3A7DB8AD" w14:textId="497FD089" w:rsidR="00CA3DDC" w:rsidRPr="00CA3DDC" w:rsidRDefault="007B57C8" w:rsidP="005E0B26">
      <w:pPr>
        <w:pStyle w:val="List"/>
        <w:numPr>
          <w:ilvl w:val="0"/>
          <w:numId w:val="10"/>
        </w:numPr>
      </w:pPr>
      <w:proofErr w:type="gramStart"/>
      <w:r>
        <w:t>E</w:t>
      </w:r>
      <w:r w:rsidR="00CA3DDC" w:rsidRPr="00CA3DDC">
        <w:t>xhibit</w:t>
      </w:r>
      <w:proofErr w:type="gramEnd"/>
      <w:r w:rsidR="00CA3DDC" w:rsidRPr="00CA3DDC">
        <w:t xml:space="preserve"> </w:t>
      </w:r>
      <w:r>
        <w:t xml:space="preserve">above </w:t>
      </w:r>
      <w:r w:rsidR="00CA3DDC" w:rsidRPr="00CA3DDC">
        <w:t>shows the problematic areas in terms of glare and high footcandle readings of the current model</w:t>
      </w:r>
      <w:r w:rsidR="008A24DC">
        <w:t xml:space="preserve"> (left side)</w:t>
      </w:r>
    </w:p>
    <w:p w14:paraId="0422873D" w14:textId="624B2410" w:rsidR="00CA3DDC" w:rsidRPr="00CA3DDC" w:rsidRDefault="00C765D3" w:rsidP="005E0B26">
      <w:pPr>
        <w:pStyle w:val="List"/>
        <w:numPr>
          <w:ilvl w:val="0"/>
          <w:numId w:val="10"/>
        </w:numPr>
      </w:pPr>
      <w:proofErr w:type="spellStart"/>
      <w:r>
        <w:t>Sefaira</w:t>
      </w:r>
      <w:proofErr w:type="spellEnd"/>
      <w:r>
        <w:t xml:space="preserve"> inputs </w:t>
      </w:r>
      <w:r w:rsidR="008A24DC">
        <w:t xml:space="preserve">were </w:t>
      </w:r>
      <w:r>
        <w:t>altered</w:t>
      </w:r>
      <w:r w:rsidR="003C409F">
        <w:t xml:space="preserve"> to provide design ideas to design team</w:t>
      </w:r>
      <w:r w:rsidR="00CA3DDC" w:rsidRPr="00CA3DDC">
        <w:t xml:space="preserve"> (</w:t>
      </w:r>
      <w:r>
        <w:t>right side</w:t>
      </w:r>
      <w:r w:rsidR="00CA3DDC" w:rsidRPr="00CA3DDC">
        <w:t>)</w:t>
      </w:r>
    </w:p>
    <w:p w14:paraId="3BAAE017" w14:textId="77777777" w:rsidR="00CA3DDC" w:rsidRPr="00CA3DDC" w:rsidRDefault="00CA3DDC" w:rsidP="00DD2DA7">
      <w:pPr>
        <w:pStyle w:val="List"/>
        <w:ind w:left="1800"/>
      </w:pPr>
    </w:p>
    <w:p w14:paraId="1698F33E" w14:textId="77777777" w:rsidR="00CA3DDC" w:rsidRDefault="00CA3DDC" w:rsidP="005F2A25">
      <w:pPr>
        <w:pStyle w:val="List"/>
        <w:ind w:left="720" w:firstLine="0"/>
      </w:pPr>
    </w:p>
    <w:p w14:paraId="40C94DAF" w14:textId="77777777" w:rsidR="00B47670" w:rsidRDefault="00B47670" w:rsidP="00B47670">
      <w:pPr>
        <w:pStyle w:val="PflugerOutline"/>
        <w:numPr>
          <w:ilvl w:val="2"/>
          <w:numId w:val="9"/>
        </w:numPr>
      </w:pPr>
      <w:r>
        <w:t>Seasonal Daylighting and Glare</w:t>
      </w:r>
      <w:r>
        <w:rPr>
          <w:rStyle w:val="FootnoteReference"/>
        </w:rPr>
        <w:footnoteReference w:id="21"/>
      </w:r>
    </w:p>
    <w:p w14:paraId="414A6C5D" w14:textId="2F35B3E6" w:rsidR="00B47670" w:rsidRDefault="00B47670" w:rsidP="00B47670">
      <w:pPr>
        <w:pStyle w:val="List"/>
        <w:numPr>
          <w:ilvl w:val="3"/>
          <w:numId w:val="9"/>
        </w:numPr>
      </w:pPr>
      <w:r>
        <w:t>Simulation net (before vs after)</w:t>
      </w:r>
      <w:r w:rsidR="00B50E87">
        <w:t xml:space="preserve"> Lux and EUI</w:t>
      </w:r>
    </w:p>
    <w:p w14:paraId="5F2C11C3" w14:textId="77777777" w:rsidR="00B47670" w:rsidRDefault="00B47670" w:rsidP="00B47670">
      <w:pPr>
        <w:pStyle w:val="PflugerOutline"/>
        <w:numPr>
          <w:ilvl w:val="2"/>
          <w:numId w:val="9"/>
        </w:numPr>
      </w:pPr>
      <w:r>
        <w:t>Seasonal Heat Gain</w:t>
      </w:r>
      <w:r>
        <w:rPr>
          <w:rStyle w:val="FootnoteReference"/>
        </w:rPr>
        <w:footnoteReference w:id="22"/>
      </w:r>
    </w:p>
    <w:p w14:paraId="4F991893" w14:textId="77777777" w:rsidR="00B47670" w:rsidRDefault="00B47670" w:rsidP="00B47670">
      <w:pPr>
        <w:pStyle w:val="List"/>
        <w:numPr>
          <w:ilvl w:val="3"/>
          <w:numId w:val="9"/>
        </w:numPr>
      </w:pPr>
      <w:r>
        <w:t>Simulation net (before vs after)</w:t>
      </w:r>
    </w:p>
    <w:p w14:paraId="3F50901A" w14:textId="77777777" w:rsidR="00B47670" w:rsidRPr="0069510B" w:rsidRDefault="00B47670" w:rsidP="00B47670">
      <w:pPr>
        <w:pStyle w:val="List"/>
        <w:ind w:left="2880" w:firstLine="0"/>
      </w:pPr>
    </w:p>
    <w:p w14:paraId="10B500FA" w14:textId="77777777" w:rsidR="00B47670" w:rsidRDefault="00B47670" w:rsidP="00B47670">
      <w:pPr>
        <w:pStyle w:val="PflugerOutline"/>
        <w:numPr>
          <w:ilvl w:val="2"/>
          <w:numId w:val="9"/>
        </w:numPr>
      </w:pPr>
      <w:r>
        <w:t>South-facing collaboration spaces and classrooms</w:t>
      </w:r>
      <w:r>
        <w:rPr>
          <w:rStyle w:val="FootnoteReference"/>
        </w:rPr>
        <w:footnoteReference w:id="23"/>
      </w:r>
    </w:p>
    <w:p w14:paraId="2CE2B94D" w14:textId="77777777" w:rsidR="00B47670" w:rsidRDefault="00B47670" w:rsidP="00B47670">
      <w:pPr>
        <w:pStyle w:val="List"/>
        <w:numPr>
          <w:ilvl w:val="3"/>
          <w:numId w:val="9"/>
        </w:numPr>
      </w:pPr>
      <w:r>
        <w:t>Simulation net (before vs after)</w:t>
      </w:r>
    </w:p>
    <w:p w14:paraId="10EB78D2" w14:textId="77777777" w:rsidR="00B47670" w:rsidRPr="0069510B" w:rsidRDefault="00B47670" w:rsidP="00B47670">
      <w:pPr>
        <w:pStyle w:val="List"/>
        <w:ind w:left="2880" w:firstLine="0"/>
      </w:pPr>
    </w:p>
    <w:p w14:paraId="3486CC75" w14:textId="77777777" w:rsidR="00B47670" w:rsidRDefault="00B47670" w:rsidP="00B47670">
      <w:pPr>
        <w:pStyle w:val="PflugerOutline"/>
        <w:numPr>
          <w:ilvl w:val="2"/>
          <w:numId w:val="9"/>
        </w:numPr>
      </w:pPr>
      <w:r>
        <w:t>North-facing collaboration spaces and classrooms</w:t>
      </w:r>
      <w:r>
        <w:rPr>
          <w:rStyle w:val="FootnoteReference"/>
        </w:rPr>
        <w:footnoteReference w:id="24"/>
      </w:r>
    </w:p>
    <w:p w14:paraId="2EE085F3" w14:textId="77777777" w:rsidR="00B47670" w:rsidRDefault="00B47670" w:rsidP="00B47670">
      <w:pPr>
        <w:pStyle w:val="List"/>
        <w:numPr>
          <w:ilvl w:val="3"/>
          <w:numId w:val="9"/>
        </w:numPr>
      </w:pPr>
      <w:r>
        <w:t>Simulation net (before vs after)</w:t>
      </w:r>
    </w:p>
    <w:p w14:paraId="767F9484" w14:textId="77777777" w:rsidR="00B47670" w:rsidRPr="0069510B" w:rsidRDefault="00B47670" w:rsidP="00B47670">
      <w:pPr>
        <w:pStyle w:val="List"/>
        <w:ind w:left="2880" w:firstLine="0"/>
      </w:pPr>
    </w:p>
    <w:p w14:paraId="1771729C" w14:textId="77777777" w:rsidR="00B47670" w:rsidRDefault="00B47670" w:rsidP="00B47670">
      <w:pPr>
        <w:pStyle w:val="PflugerOutline"/>
        <w:numPr>
          <w:ilvl w:val="2"/>
          <w:numId w:val="9"/>
        </w:numPr>
      </w:pPr>
      <w:r>
        <w:t>Central library and common space</w:t>
      </w:r>
      <w:r>
        <w:rPr>
          <w:rStyle w:val="FootnoteReference"/>
        </w:rPr>
        <w:footnoteReference w:id="25"/>
      </w:r>
    </w:p>
    <w:p w14:paraId="5DC2372B" w14:textId="77777777" w:rsidR="00B47670" w:rsidRDefault="00B47670" w:rsidP="00B47670">
      <w:pPr>
        <w:pStyle w:val="List"/>
        <w:numPr>
          <w:ilvl w:val="3"/>
          <w:numId w:val="9"/>
        </w:numPr>
      </w:pPr>
      <w:r>
        <w:t>Simulation net (before vs after)</w:t>
      </w:r>
    </w:p>
    <w:p w14:paraId="715D9A38" w14:textId="77777777" w:rsidR="00B47670" w:rsidRDefault="00B47670" w:rsidP="00B47670">
      <w:pPr>
        <w:pStyle w:val="List"/>
        <w:numPr>
          <w:ilvl w:val="0"/>
          <w:numId w:val="9"/>
        </w:numPr>
      </w:pPr>
      <w:r>
        <w:t>Show final renderings</w:t>
      </w:r>
    </w:p>
    <w:p w14:paraId="59B6D019" w14:textId="1A41406D" w:rsidR="00B32EB0" w:rsidRDefault="00B32EB0" w:rsidP="00491A63">
      <w:pPr>
        <w:widowControl w:val="0"/>
        <w:autoSpaceDE w:val="0"/>
        <w:autoSpaceDN w:val="0"/>
        <w:jc w:val="center"/>
      </w:pPr>
      <w:r>
        <w:br w:type="page"/>
      </w:r>
    </w:p>
    <w:p w14:paraId="34B484AD" w14:textId="77777777" w:rsidR="00476CF3" w:rsidRDefault="00476CF3" w:rsidP="00B47670">
      <w:pPr>
        <w:pStyle w:val="List"/>
        <w:ind w:left="1440" w:firstLine="0"/>
      </w:pPr>
    </w:p>
    <w:p w14:paraId="69660E11" w14:textId="442611DD" w:rsidR="00B32EB0" w:rsidRDefault="00B32EB0" w:rsidP="00B32EB0">
      <w:pPr>
        <w:pStyle w:val="List"/>
        <w:numPr>
          <w:ilvl w:val="1"/>
          <w:numId w:val="9"/>
        </w:numPr>
      </w:pPr>
      <w:r>
        <w:t>Conclusion of the Research and its alignment to Kennedy Elementary and other projects. Overall Goals of the work (250 Words)</w:t>
      </w:r>
    </w:p>
    <w:p w14:paraId="586DEE56" w14:textId="77777777" w:rsidR="006D40A4" w:rsidRDefault="000C4F81" w:rsidP="000C4F81">
      <w:pPr>
        <w:pStyle w:val="List"/>
        <w:ind w:left="1800" w:firstLine="0"/>
      </w:pPr>
      <w:r>
        <w:t xml:space="preserve">The findings of The Modelizer Phase 1 demonstrate that </w:t>
      </w:r>
      <w:proofErr w:type="gramStart"/>
      <w:r>
        <w:t>thoughtful design—grounded</w:t>
      </w:r>
      <w:proofErr w:type="gramEnd"/>
      <w:r>
        <w:t xml:space="preserve"> in data-driven modeling and precedent analysis—has a significant impact on the sustainability performance of educational facilities. By synthesizing lessons from CAE and COTE award-winning projects, the study confirms that strategic orientation, and solar-responsive envelopes can lower energy consumption, mitigate glare, and enhance occupant comfort. </w:t>
      </w:r>
    </w:p>
    <w:p w14:paraId="6F43D560" w14:textId="77777777" w:rsidR="006D40A4" w:rsidRDefault="006D40A4" w:rsidP="000C4F81">
      <w:pPr>
        <w:pStyle w:val="List"/>
        <w:ind w:left="1800" w:firstLine="0"/>
      </w:pPr>
    </w:p>
    <w:p w14:paraId="2264FAEB" w14:textId="46F0020C" w:rsidR="000C4F81" w:rsidRDefault="009D48AB" w:rsidP="000C4F81">
      <w:pPr>
        <w:pStyle w:val="List"/>
        <w:ind w:left="1800" w:firstLine="0"/>
      </w:pPr>
      <w:r w:rsidRPr="009D48AB">
        <w:t>Applying these principles to Kennedy Elementary’s design process revealed key daylighting and glare challenges within the current building configuration. The design team will use these findings—supported by iterative simulation data—to refine shading strategies, window placement, and material selections to improve visual comfort, energy efficiency, and overall building performance.</w:t>
      </w:r>
    </w:p>
    <w:p w14:paraId="7A83C93E" w14:textId="77777777" w:rsidR="009D48AB" w:rsidRDefault="009D48AB" w:rsidP="000C4F81">
      <w:pPr>
        <w:pStyle w:val="List"/>
        <w:ind w:left="1800" w:firstLine="0"/>
      </w:pPr>
    </w:p>
    <w:p w14:paraId="16FAD5A7" w14:textId="2ADABFD4" w:rsidR="000C4F81" w:rsidRDefault="000C4F81" w:rsidP="000C4F81">
      <w:pPr>
        <w:pStyle w:val="List"/>
        <w:ind w:left="1800" w:firstLine="0"/>
      </w:pPr>
      <w:r>
        <w:t xml:space="preserve">This research not only aligns with Kennedy Elementary’s objectives but also establishes a transferable design methodology for future Pfluger projects such as Flour Bluff CET and Cornerstone. Moreover, the study provides a foundation for collaboration with academic and industry partners, such as UTSA and </w:t>
      </w:r>
      <w:proofErr w:type="spellStart"/>
      <w:r>
        <w:t>SunWest</w:t>
      </w:r>
      <w:proofErr w:type="spellEnd"/>
      <w:r>
        <w:t>, to advance evidence-based design research and publication.</w:t>
      </w:r>
    </w:p>
    <w:p w14:paraId="2FE317B3" w14:textId="77777777" w:rsidR="000C4F81" w:rsidRDefault="000C4F81" w:rsidP="000C4F81">
      <w:pPr>
        <w:pStyle w:val="List"/>
        <w:ind w:left="1800" w:firstLine="0"/>
      </w:pPr>
    </w:p>
    <w:p w14:paraId="0B368370" w14:textId="3610F210" w:rsidR="00B32EB0" w:rsidRPr="00B32EB0" w:rsidRDefault="000C4F81" w:rsidP="000C4F81">
      <w:pPr>
        <w:pStyle w:val="List"/>
        <w:ind w:left="1800" w:firstLine="0"/>
      </w:pPr>
      <w:r>
        <w:t>Ultimately, this work underscores the importance of integrating early-stage performance modeling into architectural practice—bridging qualitative design intent with quantitative environmental outcomes—to achieve buildings that are both contextually sensitive and energy efficient. The continuation of The Modelizer series will build on this phase to explore massing iteration testing, façade performance metrics, and cross-disciplinary collaboration for next-generation sustainable educational design.</w:t>
      </w:r>
    </w:p>
    <w:p w14:paraId="153EF3FE" w14:textId="1B3FDB67" w:rsidR="00A836EB" w:rsidRDefault="00A836EB">
      <w:pPr>
        <w:widowControl w:val="0"/>
        <w:autoSpaceDE w:val="0"/>
        <w:autoSpaceDN w:val="0"/>
      </w:pPr>
      <w:r>
        <w:br w:type="page"/>
      </w:r>
    </w:p>
    <w:p w14:paraId="2154F8E8" w14:textId="1B1EE0DC" w:rsidR="00275B3B" w:rsidRDefault="00275B3B" w:rsidP="00275B3B">
      <w:pPr>
        <w:pStyle w:val="PflugerOutline"/>
        <w:numPr>
          <w:ilvl w:val="1"/>
          <w:numId w:val="9"/>
        </w:numPr>
      </w:pPr>
      <w:r w:rsidRPr="00DB66D1">
        <w:lastRenderedPageBreak/>
        <w:t xml:space="preserve">Create a SharePoint page </w:t>
      </w:r>
      <w:r>
        <w:t>to share your research, and reference the Pfluger branding guidelines</w:t>
      </w:r>
    </w:p>
    <w:p w14:paraId="1CB64C6B" w14:textId="77777777" w:rsidR="00275B3B" w:rsidRPr="00275B3B" w:rsidRDefault="00275B3B" w:rsidP="00275B3B">
      <w:pPr>
        <w:pStyle w:val="List"/>
        <w:ind w:left="0" w:firstLine="0"/>
      </w:pPr>
    </w:p>
    <w:p w14:paraId="12E9AB23" w14:textId="77777777" w:rsidR="009F58F7" w:rsidRPr="009F58F7" w:rsidRDefault="009F58F7" w:rsidP="009F58F7">
      <w:pPr>
        <w:pStyle w:val="PflugerOutline"/>
        <w:numPr>
          <w:ilvl w:val="0"/>
          <w:numId w:val="9"/>
        </w:numPr>
        <w:rPr>
          <w:b/>
          <w:bCs w:val="0"/>
        </w:rPr>
      </w:pPr>
      <w:r w:rsidRPr="009F58F7">
        <w:rPr>
          <w:b/>
          <w:bCs w:val="0"/>
        </w:rPr>
        <w:t>Continuing research opportunity</w:t>
      </w:r>
    </w:p>
    <w:p w14:paraId="32C9381E" w14:textId="1C935F87" w:rsidR="00D045F5" w:rsidRDefault="009F58F7" w:rsidP="007E05D0">
      <w:pPr>
        <w:pStyle w:val="PflugerOutline"/>
        <w:numPr>
          <w:ilvl w:val="1"/>
          <w:numId w:val="9"/>
        </w:numPr>
      </w:pPr>
      <w:r w:rsidRPr="00275B3B">
        <w:t xml:space="preserve">Apply research findings to develop and test 3–4 massing iterations </w:t>
      </w:r>
      <w:r w:rsidR="00526B91">
        <w:t>for</w:t>
      </w:r>
      <w:r w:rsidRPr="00275B3B">
        <w:t xml:space="preserve"> </w:t>
      </w:r>
      <w:r w:rsidR="00273F6E">
        <w:t xml:space="preserve">Flour Bluff CET, and or Cornerstone </w:t>
      </w:r>
      <w:r w:rsidRPr="00275B3B">
        <w:t>evaluating each for energy use, views, and façade metrics.</w:t>
      </w:r>
    </w:p>
    <w:p w14:paraId="295712E1" w14:textId="12CF38F8" w:rsidR="009F58F7" w:rsidRDefault="009F58F7" w:rsidP="007E05D0">
      <w:pPr>
        <w:pStyle w:val="PflugerOutline"/>
        <w:numPr>
          <w:ilvl w:val="1"/>
          <w:numId w:val="9"/>
        </w:numPr>
      </w:pPr>
      <w:r w:rsidRPr="00275B3B">
        <w:t>This work may feed into a higher education studio where students design the school alongside the research team, with client participation in critiques.</w:t>
      </w:r>
    </w:p>
    <w:p w14:paraId="09914B72" w14:textId="77777777" w:rsidR="00275B3B" w:rsidRPr="00275B3B" w:rsidRDefault="00275B3B" w:rsidP="00275B3B">
      <w:pPr>
        <w:pStyle w:val="List"/>
        <w:ind w:left="0" w:firstLine="0"/>
      </w:pPr>
    </w:p>
    <w:p w14:paraId="0C7C0391" w14:textId="77777777" w:rsidR="009F58F7" w:rsidRPr="009F58F7" w:rsidRDefault="009F58F7" w:rsidP="009F58F7">
      <w:pPr>
        <w:pStyle w:val="PflugerOutline"/>
        <w:numPr>
          <w:ilvl w:val="0"/>
          <w:numId w:val="9"/>
        </w:numPr>
        <w:rPr>
          <w:b/>
          <w:bCs w:val="0"/>
        </w:rPr>
      </w:pPr>
      <w:r w:rsidRPr="009F58F7">
        <w:rPr>
          <w:b/>
          <w:bCs w:val="0"/>
        </w:rPr>
        <w:t>Resources &amp; Partners</w:t>
      </w:r>
    </w:p>
    <w:p w14:paraId="72F7D846" w14:textId="2930DE8E" w:rsidR="00273F6E" w:rsidRDefault="009F58F7" w:rsidP="007E05D0">
      <w:pPr>
        <w:pStyle w:val="PflugerOutline"/>
        <w:numPr>
          <w:ilvl w:val="1"/>
          <w:numId w:val="9"/>
        </w:numPr>
      </w:pPr>
      <w:r w:rsidRPr="00275B3B">
        <w:t>UTSA (potential faculty collaborators)</w:t>
      </w:r>
    </w:p>
    <w:p w14:paraId="0CA187E4" w14:textId="7937F67B" w:rsidR="009F58F7" w:rsidRDefault="009F58F7" w:rsidP="007E05D0">
      <w:pPr>
        <w:pStyle w:val="PflugerOutline"/>
        <w:numPr>
          <w:ilvl w:val="1"/>
          <w:numId w:val="9"/>
        </w:numPr>
      </w:pPr>
      <w:r w:rsidRPr="00275B3B">
        <w:t xml:space="preserve">Amanda </w:t>
      </w:r>
      <w:r w:rsidR="003B7A28">
        <w:t xml:space="preserve">with </w:t>
      </w:r>
      <w:proofErr w:type="spellStart"/>
      <w:r w:rsidR="00923A3C">
        <w:t>SunWest</w:t>
      </w:r>
      <w:proofErr w:type="spellEnd"/>
      <w:r w:rsidR="00923A3C">
        <w:t xml:space="preserve"> </w:t>
      </w:r>
      <w:r w:rsidRPr="00275B3B">
        <w:t>for publication</w:t>
      </w:r>
    </w:p>
    <w:p w14:paraId="01738C69" w14:textId="77777777" w:rsidR="00275B3B" w:rsidRPr="00275B3B" w:rsidRDefault="00275B3B" w:rsidP="00275B3B">
      <w:pPr>
        <w:pStyle w:val="List"/>
        <w:ind w:left="0" w:firstLine="0"/>
      </w:pPr>
    </w:p>
    <w:p w14:paraId="2BE6E61F" w14:textId="77777777" w:rsidR="009F58F7" w:rsidRPr="009F58F7" w:rsidRDefault="009F58F7" w:rsidP="009F58F7">
      <w:pPr>
        <w:pStyle w:val="PflugerOutline"/>
        <w:numPr>
          <w:ilvl w:val="0"/>
          <w:numId w:val="9"/>
        </w:numPr>
        <w:rPr>
          <w:b/>
          <w:bCs w:val="0"/>
        </w:rPr>
      </w:pPr>
      <w:r w:rsidRPr="009F58F7">
        <w:rPr>
          <w:b/>
          <w:bCs w:val="0"/>
        </w:rPr>
        <w:t>Identified future project alignment</w:t>
      </w:r>
    </w:p>
    <w:p w14:paraId="0D015554" w14:textId="1F6A8EA6" w:rsidR="00273F6E" w:rsidRDefault="00273F6E" w:rsidP="00275B3B">
      <w:pPr>
        <w:pStyle w:val="PflugerOutline"/>
        <w:numPr>
          <w:ilvl w:val="1"/>
          <w:numId w:val="9"/>
        </w:numPr>
      </w:pPr>
      <w:r>
        <w:t>Cornerstone</w:t>
      </w:r>
    </w:p>
    <w:p w14:paraId="0F7B93AE" w14:textId="193B3856" w:rsidR="00DB66D1" w:rsidRDefault="00273F6E" w:rsidP="00275B3B">
      <w:pPr>
        <w:pStyle w:val="PflugerOutline"/>
        <w:numPr>
          <w:ilvl w:val="1"/>
          <w:numId w:val="9"/>
        </w:numPr>
      </w:pPr>
      <w:r>
        <w:t>Flour Bluff CET</w:t>
      </w:r>
    </w:p>
    <w:p w14:paraId="24B09F3E" w14:textId="77777777" w:rsidR="00273F6E" w:rsidRPr="00273F6E" w:rsidRDefault="00273F6E" w:rsidP="00273F6E">
      <w:pPr>
        <w:pStyle w:val="List"/>
        <w:ind w:left="0" w:firstLine="0"/>
      </w:pPr>
    </w:p>
    <w:sectPr w:rsidR="00273F6E" w:rsidRPr="00273F6E" w:rsidSect="001574D6">
      <w:headerReference w:type="default" r:id="rId52"/>
      <w:footerReference w:type="even" r:id="rId53"/>
      <w:footerReference w:type="default" r:id="rId54"/>
      <w:headerReference w:type="first" r:id="rId55"/>
      <w:footerReference w:type="first" r:id="rId56"/>
      <w:pgSz w:w="12240" w:h="15840"/>
      <w:pgMar w:top="720" w:right="720" w:bottom="720" w:left="1080" w:header="576" w:footer="720" w:gutter="0"/>
      <w:pgNumType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966036" w14:textId="77777777" w:rsidR="00E864C7" w:rsidRDefault="00E864C7" w:rsidP="00471F46">
      <w:r>
        <w:separator/>
      </w:r>
    </w:p>
  </w:endnote>
  <w:endnote w:type="continuationSeparator" w:id="0">
    <w:p w14:paraId="7CB6F21C" w14:textId="77777777" w:rsidR="00E864C7" w:rsidRDefault="00E864C7" w:rsidP="00471F46">
      <w:r>
        <w:continuationSeparator/>
      </w:r>
    </w:p>
  </w:endnote>
  <w:endnote w:type="continuationNotice" w:id="1">
    <w:p w14:paraId="0614B7A5" w14:textId="77777777" w:rsidR="00E864C7" w:rsidRDefault="00E864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panose1 w:val="00000000000000000000"/>
    <w:charset w:val="00"/>
    <w:family w:val="swiss"/>
    <w:notTrueType/>
    <w:pitch w:val="variable"/>
    <w:sig w:usb0="2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8805022"/>
      <w:docPartObj>
        <w:docPartGallery w:val="Page Numbers (Bottom of Page)"/>
        <w:docPartUnique/>
      </w:docPartObj>
    </w:sdtPr>
    <w:sdtContent>
      <w:p w14:paraId="0CC3E00F" w14:textId="6C33430F" w:rsidR="005819A9" w:rsidRDefault="005819A9">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15193315"/>
      <w:docPartObj>
        <w:docPartGallery w:val="Page Numbers (Bottom of Page)"/>
        <w:docPartUnique/>
      </w:docPartObj>
    </w:sdtPr>
    <w:sdtContent>
      <w:p w14:paraId="5D1C18F1" w14:textId="02E30F28" w:rsidR="001574D6" w:rsidRDefault="001574D6" w:rsidP="005819A9">
        <w:pPr>
          <w:pStyle w:val="Footer"/>
          <w:framePr w:wrap="none" w:vAnchor="text" w:hAnchor="margin" w:xAlign="center"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74E340" w14:textId="77777777" w:rsidR="0075449D" w:rsidRDefault="007544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6A3F5" w14:textId="43B65AFD" w:rsidR="005819A9" w:rsidRDefault="005819A9" w:rsidP="005819A9">
    <w:pPr>
      <w:pStyle w:val="Footer"/>
      <w:framePr w:wrap="none" w:vAnchor="text" w:hAnchor="page" w:x="5835" w:y="471"/>
      <w:rPr>
        <w:rStyle w:val="PageNumber"/>
      </w:rPr>
    </w:pPr>
    <w:r>
      <w:rPr>
        <w:rStyle w:val="PageNumber"/>
      </w:rPr>
      <w:t xml:space="preserve">Pg. </w:t>
    </w:r>
    <w:sdt>
      <w:sdtPr>
        <w:rPr>
          <w:rStyle w:val="PageNumber"/>
        </w:rPr>
        <w:id w:val="-653130635"/>
        <w:docPartObj>
          <w:docPartGallery w:val="Page Numbers (Bottom of Page)"/>
          <w:docPartUnique/>
        </w:docPartObj>
      </w:sdtPr>
      <w:sdtContent>
        <w:r w:rsidR="00F52700">
          <w:rPr>
            <w:rStyle w:val="PageNumber"/>
          </w:rPr>
          <w:fldChar w:fldCharType="begin"/>
        </w:r>
        <w:r w:rsidR="00F52700">
          <w:rPr>
            <w:rStyle w:val="PageNumber"/>
          </w:rPr>
          <w:instrText xml:space="preserve"> PAGE  </w:instrText>
        </w:r>
        <w:r w:rsidR="00F52700">
          <w:rPr>
            <w:rStyle w:val="PageNumber"/>
          </w:rPr>
          <w:fldChar w:fldCharType="separate"/>
        </w:r>
        <w:r w:rsidR="00F52700">
          <w:rPr>
            <w:rStyle w:val="PageNumber"/>
            <w:noProof/>
          </w:rPr>
          <w:t>2</w:t>
        </w:r>
        <w:r w:rsidR="00F52700">
          <w:rPr>
            <w:rStyle w:val="PageNumber"/>
          </w:rPr>
          <w:fldChar w:fldCharType="end"/>
        </w:r>
      </w:sdtContent>
    </w:sdt>
  </w:p>
  <w:tbl>
    <w:tblPr>
      <w:tblStyle w:val="TableGrid"/>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5203"/>
    </w:tblGrid>
    <w:tr w:rsidR="00BA7C24" w14:paraId="299526AD" w14:textId="77777777">
      <w:tc>
        <w:tcPr>
          <w:tcW w:w="5328" w:type="dxa"/>
        </w:tcPr>
        <w:p w14:paraId="70FF8B74" w14:textId="369EF780" w:rsidR="00BA7C24" w:rsidRDefault="00BA7C24" w:rsidP="005819A9">
          <w:pPr>
            <w:pStyle w:val="Footer"/>
            <w:ind w:firstLine="360"/>
          </w:pPr>
        </w:p>
      </w:tc>
      <w:tc>
        <w:tcPr>
          <w:tcW w:w="5328" w:type="dxa"/>
        </w:tcPr>
        <w:p w14:paraId="1695D103" w14:textId="77777777" w:rsidR="00BA7C24" w:rsidRDefault="00BA7C24" w:rsidP="00BA7C24">
          <w:pPr>
            <w:pStyle w:val="Header"/>
          </w:pPr>
          <w:r>
            <w:t>Austin | Corpus Christi | Dallas-Fort Worth | Houston | San Antonio</w:t>
          </w:r>
        </w:p>
        <w:p w14:paraId="0C801AE9" w14:textId="77777777" w:rsidR="00BA7C24" w:rsidRPr="00471F46" w:rsidRDefault="00BA7C24" w:rsidP="00BA7C24">
          <w:pPr>
            <w:pStyle w:val="Header"/>
            <w:rPr>
              <w:b/>
              <w:color w:val="B1251F"/>
            </w:rPr>
          </w:pPr>
          <w:r w:rsidRPr="00471F46">
            <w:rPr>
              <w:b/>
              <w:color w:val="B1251F"/>
            </w:rPr>
            <w:t>www.</w:t>
          </w:r>
          <w:r w:rsidRPr="00F86226">
            <w:rPr>
              <w:b/>
              <w:color w:val="C00000"/>
            </w:rPr>
            <w:t>pflugerarchitects.com</w:t>
          </w:r>
        </w:p>
      </w:tc>
    </w:tr>
  </w:tbl>
  <w:p w14:paraId="6BC497CA" w14:textId="56629BEB" w:rsidR="00AA3B46" w:rsidRPr="00BA7C24" w:rsidRDefault="00AA3B46" w:rsidP="00BA7C24">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AD3CB" w14:textId="3177D195" w:rsidR="009B0D3A" w:rsidRDefault="009B0D3A" w:rsidP="009B0D3A">
    <w:pPr>
      <w:pStyle w:val="Footer"/>
      <w:framePr w:wrap="none" w:vAnchor="text" w:hAnchor="page" w:x="5835" w:y="471"/>
      <w:rPr>
        <w:rStyle w:val="PageNumber"/>
      </w:rPr>
    </w:pPr>
  </w:p>
  <w:tbl>
    <w:tblPr>
      <w:tblStyle w:val="TableGrid"/>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5203"/>
    </w:tblGrid>
    <w:tr w:rsidR="009B0D3A" w14:paraId="5EE4BC97" w14:textId="77777777">
      <w:tc>
        <w:tcPr>
          <w:tcW w:w="5328" w:type="dxa"/>
        </w:tcPr>
        <w:p w14:paraId="70FBB822" w14:textId="77777777" w:rsidR="009B0D3A" w:rsidRDefault="009B0D3A" w:rsidP="009B0D3A">
          <w:pPr>
            <w:pStyle w:val="Footer"/>
            <w:ind w:firstLine="360"/>
          </w:pPr>
        </w:p>
      </w:tc>
      <w:tc>
        <w:tcPr>
          <w:tcW w:w="5328" w:type="dxa"/>
        </w:tcPr>
        <w:p w14:paraId="03D3E2B2" w14:textId="77777777" w:rsidR="009B0D3A" w:rsidRDefault="009B0D3A" w:rsidP="009B0D3A">
          <w:pPr>
            <w:pStyle w:val="Header"/>
          </w:pPr>
          <w:r>
            <w:t>Austin | Corpus Christi | Dallas-Fort Worth | Houston | San Antonio</w:t>
          </w:r>
        </w:p>
        <w:p w14:paraId="72AC812E" w14:textId="77777777" w:rsidR="009B0D3A" w:rsidRPr="00471F46" w:rsidRDefault="009B0D3A" w:rsidP="009B0D3A">
          <w:pPr>
            <w:pStyle w:val="Header"/>
            <w:rPr>
              <w:b/>
              <w:color w:val="B1251F"/>
            </w:rPr>
          </w:pPr>
          <w:r w:rsidRPr="00471F46">
            <w:rPr>
              <w:b/>
              <w:color w:val="B1251F"/>
            </w:rPr>
            <w:t>www.pflugerarchitects.com</w:t>
          </w:r>
        </w:p>
      </w:tc>
    </w:tr>
  </w:tbl>
  <w:p w14:paraId="6CA90FE7" w14:textId="7DD51CDE" w:rsidR="003536EB" w:rsidRPr="009B0D3A" w:rsidRDefault="003536EB" w:rsidP="009B0D3A">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8FB6D5" w14:textId="77777777" w:rsidR="00E864C7" w:rsidRDefault="00E864C7" w:rsidP="00471F46">
      <w:r>
        <w:separator/>
      </w:r>
    </w:p>
  </w:footnote>
  <w:footnote w:type="continuationSeparator" w:id="0">
    <w:p w14:paraId="696DD79A" w14:textId="77777777" w:rsidR="00E864C7" w:rsidRDefault="00E864C7" w:rsidP="00471F46">
      <w:r>
        <w:continuationSeparator/>
      </w:r>
    </w:p>
  </w:footnote>
  <w:footnote w:type="continuationNotice" w:id="1">
    <w:p w14:paraId="17F3CF70" w14:textId="77777777" w:rsidR="00E864C7" w:rsidRDefault="00E864C7">
      <w:pPr>
        <w:spacing w:after="0" w:line="240" w:lineRule="auto"/>
      </w:pPr>
    </w:p>
  </w:footnote>
  <w:footnote w:id="2">
    <w:p w14:paraId="687449FE" w14:textId="4F6469FC" w:rsidR="00E54448" w:rsidRDefault="00E54448">
      <w:pPr>
        <w:pStyle w:val="FootnoteText"/>
      </w:pPr>
      <w:r>
        <w:rPr>
          <w:rStyle w:val="FootnoteReference"/>
        </w:rPr>
        <w:footnoteRef/>
      </w:r>
      <w:r>
        <w:t xml:space="preserve"> </w:t>
      </w:r>
      <w:r w:rsidR="00373A7C" w:rsidRPr="00373A7C">
        <w:t>https://sefaira.sketchup.com/page/projects</w:t>
      </w:r>
    </w:p>
  </w:footnote>
  <w:footnote w:id="3">
    <w:p w14:paraId="5CF710E6" w14:textId="4ECBDFE5" w:rsidR="00E54448" w:rsidRDefault="00E54448">
      <w:pPr>
        <w:pStyle w:val="FootnoteText"/>
      </w:pPr>
      <w:r>
        <w:rPr>
          <w:rStyle w:val="FootnoteReference"/>
        </w:rPr>
        <w:footnoteRef/>
      </w:r>
      <w:r>
        <w:t xml:space="preserve"> </w:t>
      </w:r>
      <w:r w:rsidR="00110331" w:rsidRPr="00110331">
        <w:t>https://app.autodeskforma.com</w:t>
      </w:r>
    </w:p>
  </w:footnote>
  <w:footnote w:id="4">
    <w:p w14:paraId="0219D2BA" w14:textId="04F4AE92" w:rsidR="00E54448" w:rsidRDefault="00E54448">
      <w:pPr>
        <w:pStyle w:val="FootnoteText"/>
      </w:pPr>
      <w:r>
        <w:rPr>
          <w:rStyle w:val="FootnoteReference"/>
        </w:rPr>
        <w:footnoteRef/>
      </w:r>
      <w:r>
        <w:t xml:space="preserve"> </w:t>
      </w:r>
      <w:r w:rsidR="00DE3984" w:rsidRPr="00DE3984">
        <w:t>https://www.solemma.com/climatestudio</w:t>
      </w:r>
    </w:p>
  </w:footnote>
  <w:footnote w:id="5">
    <w:p w14:paraId="79662239" w14:textId="08300F56" w:rsidR="00E54448" w:rsidRDefault="00E54448">
      <w:pPr>
        <w:pStyle w:val="FootnoteText"/>
      </w:pPr>
      <w:r>
        <w:rPr>
          <w:rStyle w:val="FootnoteReference"/>
        </w:rPr>
        <w:footnoteRef/>
      </w:r>
      <w:r>
        <w:t xml:space="preserve"> </w:t>
      </w:r>
      <w:r w:rsidR="001614E5" w:rsidRPr="001614E5">
        <w:t>https://www.aia.org/design-excellence/award-winners/alice-west-fleet-elementary-school</w:t>
      </w:r>
    </w:p>
  </w:footnote>
  <w:footnote w:id="6">
    <w:p w14:paraId="56ACD44D" w14:textId="44A1BECF" w:rsidR="00814578" w:rsidRDefault="00814578">
      <w:pPr>
        <w:pStyle w:val="FootnoteText"/>
      </w:pPr>
      <w:r>
        <w:rPr>
          <w:rStyle w:val="FootnoteReference"/>
        </w:rPr>
        <w:footnoteRef/>
      </w:r>
      <w:r>
        <w:t xml:space="preserve"> </w:t>
      </w:r>
      <w:r w:rsidR="00894915" w:rsidRPr="00894915">
        <w:t>https://www.vmdo.com/alice-west-fleet-elementary-school.html</w:t>
      </w:r>
    </w:p>
  </w:footnote>
  <w:footnote w:id="7">
    <w:p w14:paraId="669E840D" w14:textId="1FD23B74" w:rsidR="00E54448" w:rsidRDefault="00E54448">
      <w:pPr>
        <w:pStyle w:val="FootnoteText"/>
      </w:pPr>
      <w:r>
        <w:rPr>
          <w:rStyle w:val="FootnoteReference"/>
        </w:rPr>
        <w:footnoteRef/>
      </w:r>
      <w:r>
        <w:t xml:space="preserve"> </w:t>
      </w:r>
      <w:r w:rsidR="008E62E2" w:rsidRPr="008E62E2">
        <w:t>https://aia.secure-platform.com/a/gallery/rounds/723/details/59121</w:t>
      </w:r>
    </w:p>
  </w:footnote>
  <w:footnote w:id="8">
    <w:p w14:paraId="4DB6CDAF" w14:textId="38ABD677" w:rsidR="00AD7FD0" w:rsidRDefault="00AD7FD0">
      <w:pPr>
        <w:pStyle w:val="FootnoteText"/>
      </w:pPr>
      <w:r>
        <w:rPr>
          <w:rStyle w:val="FootnoteReference"/>
        </w:rPr>
        <w:footnoteRef/>
      </w:r>
      <w:r>
        <w:t xml:space="preserve"> </w:t>
      </w:r>
      <w:r w:rsidR="00115705" w:rsidRPr="00115705">
        <w:t>https://www.perkinseastman.com/projects/john-lewis-elementary-school/</w:t>
      </w:r>
    </w:p>
  </w:footnote>
  <w:footnote w:id="9">
    <w:p w14:paraId="3622944B" w14:textId="7A798E9A" w:rsidR="00E54448" w:rsidRDefault="00E54448">
      <w:pPr>
        <w:pStyle w:val="FootnoteText"/>
      </w:pPr>
      <w:r>
        <w:rPr>
          <w:rStyle w:val="FootnoteReference"/>
        </w:rPr>
        <w:footnoteRef/>
      </w:r>
      <w:r>
        <w:t xml:space="preserve"> </w:t>
      </w:r>
    </w:p>
  </w:footnote>
  <w:footnote w:id="10">
    <w:p w14:paraId="40795079" w14:textId="6B72444C" w:rsidR="00E54448" w:rsidRDefault="00E54448">
      <w:pPr>
        <w:pStyle w:val="FootnoteText"/>
      </w:pPr>
      <w:r>
        <w:rPr>
          <w:rStyle w:val="FootnoteReference"/>
        </w:rPr>
        <w:footnoteRef/>
      </w:r>
      <w:r>
        <w:t xml:space="preserve"> </w:t>
      </w:r>
      <w:r w:rsidR="00120971" w:rsidRPr="00120971">
        <w:t>https://aia.secure-platform.com/a/gallery/rounds/723/details/61183</w:t>
      </w:r>
    </w:p>
  </w:footnote>
  <w:footnote w:id="11">
    <w:p w14:paraId="531B54D9" w14:textId="23BFBF65" w:rsidR="00535696" w:rsidRDefault="00535696">
      <w:pPr>
        <w:pStyle w:val="FootnoteText"/>
      </w:pPr>
      <w:r>
        <w:rPr>
          <w:rStyle w:val="FootnoteReference"/>
        </w:rPr>
        <w:footnoteRef/>
      </w:r>
      <w:r>
        <w:t xml:space="preserve"> </w:t>
      </w:r>
      <w:r w:rsidR="00120971" w:rsidRPr="00120971">
        <w:t>https://www.dbarchitect.com/projects/coliseum-place</w:t>
      </w:r>
    </w:p>
  </w:footnote>
  <w:footnote w:id="12">
    <w:p w14:paraId="5F08AA11" w14:textId="7D3BBF14" w:rsidR="00E54448" w:rsidRDefault="00E54448">
      <w:pPr>
        <w:pStyle w:val="FootnoteText"/>
      </w:pPr>
      <w:r>
        <w:rPr>
          <w:rStyle w:val="FootnoteReference"/>
        </w:rPr>
        <w:footnoteRef/>
      </w:r>
      <w:r>
        <w:t xml:space="preserve"> </w:t>
      </w:r>
      <w:r w:rsidR="008D277F" w:rsidRPr="008D277F">
        <w:t>https://www.aia.org/design-excellence/award-winners/john-w-olver-transit-center</w:t>
      </w:r>
    </w:p>
  </w:footnote>
  <w:footnote w:id="13">
    <w:p w14:paraId="321BD973" w14:textId="77E5609C" w:rsidR="004C33F1" w:rsidRDefault="004C33F1">
      <w:pPr>
        <w:pStyle w:val="FootnoteText"/>
      </w:pPr>
      <w:r>
        <w:rPr>
          <w:rStyle w:val="FootnoteReference"/>
        </w:rPr>
        <w:footnoteRef/>
      </w:r>
      <w:r>
        <w:t xml:space="preserve"> </w:t>
      </w:r>
      <w:r w:rsidRPr="004C33F1">
        <w:t>https://www.charlesrosearchitects.com/projects/john-w-olver-transit-center/</w:t>
      </w:r>
    </w:p>
  </w:footnote>
  <w:footnote w:id="14">
    <w:p w14:paraId="3CB14EAF" w14:textId="2F460485" w:rsidR="00E54448" w:rsidRDefault="00E54448">
      <w:pPr>
        <w:pStyle w:val="FootnoteText"/>
      </w:pPr>
      <w:r>
        <w:rPr>
          <w:rStyle w:val="FootnoteReference"/>
        </w:rPr>
        <w:footnoteRef/>
      </w:r>
      <w:r>
        <w:t xml:space="preserve"> </w:t>
      </w:r>
      <w:r w:rsidR="003B0A8D" w:rsidRPr="003B0A8D">
        <w:t>https://www.aia.org/design-excellence/award-winners/westwood-hills-nature-center</w:t>
      </w:r>
    </w:p>
  </w:footnote>
  <w:footnote w:id="15">
    <w:p w14:paraId="32ED42D4" w14:textId="29FB6BB1" w:rsidR="00CE27DC" w:rsidRDefault="00CE27DC">
      <w:pPr>
        <w:pStyle w:val="FootnoteText"/>
      </w:pPr>
      <w:r>
        <w:rPr>
          <w:rStyle w:val="FootnoteReference"/>
        </w:rPr>
        <w:footnoteRef/>
      </w:r>
      <w:r>
        <w:t xml:space="preserve"> </w:t>
      </w:r>
      <w:r w:rsidRPr="00CE27DC">
        <w:t>https://hga.com/projects/westwood-hills-nature-center/</w:t>
      </w:r>
    </w:p>
  </w:footnote>
  <w:footnote w:id="16">
    <w:p w14:paraId="6EF9501B" w14:textId="57750C41" w:rsidR="00A836EB" w:rsidRDefault="00A836EB">
      <w:pPr>
        <w:pStyle w:val="FootnoteText"/>
      </w:pPr>
      <w:r>
        <w:rPr>
          <w:rStyle w:val="FootnoteReference"/>
        </w:rPr>
        <w:footnoteRef/>
      </w:r>
      <w:r>
        <w:t xml:space="preserve"> </w:t>
      </w:r>
    </w:p>
  </w:footnote>
  <w:footnote w:id="17">
    <w:p w14:paraId="552EFE6F" w14:textId="6A96D730" w:rsidR="00A836EB" w:rsidRDefault="00A836EB">
      <w:pPr>
        <w:pStyle w:val="FootnoteText"/>
      </w:pPr>
      <w:r>
        <w:rPr>
          <w:rStyle w:val="FootnoteReference"/>
        </w:rPr>
        <w:footnoteRef/>
      </w:r>
      <w:r>
        <w:t xml:space="preserve"> </w:t>
      </w:r>
    </w:p>
  </w:footnote>
  <w:footnote w:id="18">
    <w:p w14:paraId="62563603" w14:textId="128D0814" w:rsidR="00A836EB" w:rsidRDefault="00A836EB">
      <w:pPr>
        <w:pStyle w:val="FootnoteText"/>
      </w:pPr>
      <w:r>
        <w:rPr>
          <w:rStyle w:val="FootnoteReference"/>
        </w:rPr>
        <w:footnoteRef/>
      </w:r>
      <w:r>
        <w:t xml:space="preserve"> </w:t>
      </w:r>
    </w:p>
  </w:footnote>
  <w:footnote w:id="19">
    <w:p w14:paraId="6C6AB701" w14:textId="50337A4F" w:rsidR="00A836EB" w:rsidRDefault="00A836EB">
      <w:pPr>
        <w:pStyle w:val="FootnoteText"/>
      </w:pPr>
      <w:r>
        <w:rPr>
          <w:rStyle w:val="FootnoteReference"/>
        </w:rPr>
        <w:footnoteRef/>
      </w:r>
      <w:r>
        <w:t xml:space="preserve"> </w:t>
      </w:r>
    </w:p>
  </w:footnote>
  <w:footnote w:id="20">
    <w:p w14:paraId="1B6BA8AE" w14:textId="162710FB" w:rsidR="00A836EB" w:rsidRDefault="00A836EB">
      <w:pPr>
        <w:pStyle w:val="FootnoteText"/>
      </w:pPr>
      <w:r>
        <w:rPr>
          <w:rStyle w:val="FootnoteReference"/>
        </w:rPr>
        <w:footnoteRef/>
      </w:r>
      <w:r>
        <w:t xml:space="preserve"> </w:t>
      </w:r>
    </w:p>
  </w:footnote>
  <w:footnote w:id="21">
    <w:p w14:paraId="7ECB52AB" w14:textId="77777777" w:rsidR="00B47670" w:rsidRDefault="00B47670" w:rsidP="00B47670">
      <w:pPr>
        <w:pStyle w:val="FootnoteText"/>
      </w:pPr>
      <w:r>
        <w:rPr>
          <w:rStyle w:val="FootnoteReference"/>
        </w:rPr>
        <w:footnoteRef/>
      </w:r>
      <w:r>
        <w:t xml:space="preserve"> </w:t>
      </w:r>
    </w:p>
  </w:footnote>
  <w:footnote w:id="22">
    <w:p w14:paraId="592F7975" w14:textId="77777777" w:rsidR="00B47670" w:rsidRDefault="00B47670" w:rsidP="00B47670">
      <w:pPr>
        <w:pStyle w:val="FootnoteText"/>
      </w:pPr>
      <w:r>
        <w:rPr>
          <w:rStyle w:val="FootnoteReference"/>
        </w:rPr>
        <w:footnoteRef/>
      </w:r>
      <w:r>
        <w:t xml:space="preserve"> </w:t>
      </w:r>
    </w:p>
  </w:footnote>
  <w:footnote w:id="23">
    <w:p w14:paraId="0D5369C7" w14:textId="77777777" w:rsidR="00B47670" w:rsidRDefault="00B47670" w:rsidP="00B47670">
      <w:pPr>
        <w:pStyle w:val="FootnoteText"/>
      </w:pPr>
      <w:r>
        <w:rPr>
          <w:rStyle w:val="FootnoteReference"/>
        </w:rPr>
        <w:footnoteRef/>
      </w:r>
      <w:r>
        <w:t xml:space="preserve"> </w:t>
      </w:r>
    </w:p>
  </w:footnote>
  <w:footnote w:id="24">
    <w:p w14:paraId="540DBCD3" w14:textId="77777777" w:rsidR="00B47670" w:rsidRDefault="00B47670" w:rsidP="00B47670">
      <w:pPr>
        <w:pStyle w:val="FootnoteText"/>
      </w:pPr>
      <w:r>
        <w:rPr>
          <w:rStyle w:val="FootnoteReference"/>
        </w:rPr>
        <w:footnoteRef/>
      </w:r>
      <w:r>
        <w:t xml:space="preserve"> </w:t>
      </w:r>
    </w:p>
  </w:footnote>
  <w:footnote w:id="25">
    <w:p w14:paraId="2E11DA12" w14:textId="77777777" w:rsidR="00B47670" w:rsidRDefault="00B47670" w:rsidP="00B47670">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97A3A" w14:textId="3C46742E" w:rsidR="00471F46" w:rsidRDefault="00BC23A9" w:rsidP="007F1370">
    <w:pPr>
      <w:jc w:val="center"/>
    </w:pPr>
    <w:r>
      <w:t xml:space="preserve">Research and Benchmarking – </w:t>
    </w:r>
    <w:r w:rsidR="009F58F7">
      <w:t xml:space="preserve">The Modelizer </w:t>
    </w:r>
    <w:r w:rsidR="007E05D0">
      <w:t>Phase 1</w:t>
    </w:r>
    <w:r>
      <w:t xml:space="preserve">– </w:t>
    </w:r>
    <w:r w:rsidR="00CC172F">
      <w:t>Literature Review</w:t>
    </w:r>
  </w:p>
  <w:p w14:paraId="7DB0EAE1" w14:textId="77777777" w:rsidR="00BC23A9" w:rsidRPr="007F1370" w:rsidRDefault="00BC23A9" w:rsidP="00BC23A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6F22D" w14:textId="76FC58A0" w:rsidR="003536EB" w:rsidRPr="003536EB" w:rsidRDefault="00613DBE" w:rsidP="007F1370">
    <w:pPr>
      <w:pStyle w:val="Title"/>
    </w:pPr>
    <w:r>
      <w:rPr>
        <w:noProof/>
      </w:rPr>
      <w:drawing>
        <wp:anchor distT="0" distB="0" distL="114300" distR="114300" simplePos="0" relativeHeight="251658240" behindDoc="1" locked="0" layoutInCell="1" allowOverlap="1" wp14:anchorId="226FF6C6" wp14:editId="59C3F361">
          <wp:simplePos x="0" y="0"/>
          <wp:positionH relativeFrom="margin">
            <wp:posOffset>5181600</wp:posOffset>
          </wp:positionH>
          <wp:positionV relativeFrom="paragraph">
            <wp:posOffset>-137160</wp:posOffset>
          </wp:positionV>
          <wp:extent cx="1453515" cy="457200"/>
          <wp:effectExtent l="0" t="0" r="0" b="0"/>
          <wp:wrapThrough wrapText="bothSides">
            <wp:wrapPolygon edited="0">
              <wp:start x="5473" y="1200"/>
              <wp:lineTo x="1699" y="5400"/>
              <wp:lineTo x="1321" y="6600"/>
              <wp:lineTo x="1321" y="19800"/>
              <wp:lineTo x="13588" y="19800"/>
              <wp:lineTo x="16608" y="18600"/>
              <wp:lineTo x="19250" y="15600"/>
              <wp:lineTo x="19062" y="12000"/>
              <wp:lineTo x="20383" y="6600"/>
              <wp:lineTo x="19439" y="5400"/>
              <wp:lineTo x="6794" y="1200"/>
              <wp:lineTo x="5473" y="1200"/>
            </wp:wrapPolygon>
          </wp:wrapThrough>
          <wp:docPr id="5" name="Picture 5"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red and black logo&#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a:stretch/>
                </pic:blipFill>
                <pic:spPr bwMode="auto">
                  <a:xfrm>
                    <a:off x="0" y="0"/>
                    <a:ext cx="1453515"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57C6"/>
    <w:multiLevelType w:val="hybridMultilevel"/>
    <w:tmpl w:val="1F405B6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3643A0C"/>
    <w:multiLevelType w:val="multilevel"/>
    <w:tmpl w:val="2EF2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960F09"/>
    <w:multiLevelType w:val="multilevel"/>
    <w:tmpl w:val="E502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37237B"/>
    <w:multiLevelType w:val="hybridMultilevel"/>
    <w:tmpl w:val="FE8CD7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0990C27"/>
    <w:multiLevelType w:val="multilevel"/>
    <w:tmpl w:val="5972BB68"/>
    <w:lvl w:ilvl="0">
      <w:start w:val="1"/>
      <w:numFmt w:val="decimal"/>
      <w:pStyle w:val="Heading1"/>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3C12451"/>
    <w:multiLevelType w:val="hybridMultilevel"/>
    <w:tmpl w:val="06D2F2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3E951166"/>
    <w:multiLevelType w:val="hybridMultilevel"/>
    <w:tmpl w:val="3AA8A66C"/>
    <w:lvl w:ilvl="0" w:tplc="655842BA">
      <w:start w:val="1"/>
      <w:numFmt w:val="bullet"/>
      <w:lvlText w:val=""/>
      <w:lvlJc w:val="left"/>
      <w:pPr>
        <w:ind w:left="720" w:hanging="360"/>
      </w:pPr>
      <w:rPr>
        <w:rFonts w:ascii="Symbol" w:hAnsi="Symbol" w:hint="default"/>
        <w:color w:val="C0504D" w:themeColor="accen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5F63FC"/>
    <w:multiLevelType w:val="multilevel"/>
    <w:tmpl w:val="13B0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45548"/>
    <w:multiLevelType w:val="multilevel"/>
    <w:tmpl w:val="C770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1A0071"/>
    <w:multiLevelType w:val="hybridMultilevel"/>
    <w:tmpl w:val="74929D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67908100">
      <w:start w:val="1"/>
      <w:numFmt w:val="decimal"/>
      <w:pStyle w:val="ListParagraph"/>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8564A2"/>
    <w:multiLevelType w:val="multilevel"/>
    <w:tmpl w:val="B192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094A52"/>
    <w:multiLevelType w:val="hybridMultilevel"/>
    <w:tmpl w:val="BDEECACC"/>
    <w:lvl w:ilvl="0" w:tplc="655842BA">
      <w:start w:val="1"/>
      <w:numFmt w:val="bullet"/>
      <w:lvlText w:val=""/>
      <w:lvlJc w:val="left"/>
      <w:pPr>
        <w:ind w:left="720" w:hanging="360"/>
      </w:pPr>
      <w:rPr>
        <w:rFonts w:ascii="Symbol" w:hAnsi="Symbol" w:hint="default"/>
        <w:color w:val="C0504D" w:themeColor="accent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9270344">
    <w:abstractNumId w:val="9"/>
  </w:num>
  <w:num w:numId="2" w16cid:durableId="1520505587">
    <w:abstractNumId w:val="4"/>
  </w:num>
  <w:num w:numId="3" w16cid:durableId="452329673">
    <w:abstractNumId w:val="6"/>
  </w:num>
  <w:num w:numId="4" w16cid:durableId="902135662">
    <w:abstractNumId w:val="2"/>
  </w:num>
  <w:num w:numId="5" w16cid:durableId="1946572006">
    <w:abstractNumId w:val="10"/>
  </w:num>
  <w:num w:numId="6" w16cid:durableId="1663462452">
    <w:abstractNumId w:val="8"/>
  </w:num>
  <w:num w:numId="7" w16cid:durableId="373115434">
    <w:abstractNumId w:val="7"/>
  </w:num>
  <w:num w:numId="8" w16cid:durableId="394165514">
    <w:abstractNumId w:val="1"/>
  </w:num>
  <w:num w:numId="9" w16cid:durableId="1662847636">
    <w:abstractNumId w:val="11"/>
  </w:num>
  <w:num w:numId="10" w16cid:durableId="920944531">
    <w:abstractNumId w:val="5"/>
    <w:lvlOverride w:ilvl="0"/>
    <w:lvlOverride w:ilvl="1"/>
    <w:lvlOverride w:ilvl="2"/>
    <w:lvlOverride w:ilvl="3"/>
    <w:lvlOverride w:ilvl="4"/>
    <w:lvlOverride w:ilvl="5"/>
    <w:lvlOverride w:ilvl="6"/>
    <w:lvlOverride w:ilvl="7"/>
    <w:lvlOverride w:ilvl="8"/>
  </w:num>
  <w:num w:numId="11" w16cid:durableId="1165901743">
    <w:abstractNumId w:val="5"/>
  </w:num>
  <w:num w:numId="12" w16cid:durableId="1909731978">
    <w:abstractNumId w:val="0"/>
  </w:num>
  <w:num w:numId="13" w16cid:durableId="175266982">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rawingGridVerticalSpacing w:val="136"/>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9AD"/>
    <w:rsid w:val="0000092A"/>
    <w:rsid w:val="00011F68"/>
    <w:rsid w:val="00015C51"/>
    <w:rsid w:val="000242EF"/>
    <w:rsid w:val="00031776"/>
    <w:rsid w:val="00032142"/>
    <w:rsid w:val="000367D1"/>
    <w:rsid w:val="00041EC4"/>
    <w:rsid w:val="0004234E"/>
    <w:rsid w:val="00042657"/>
    <w:rsid w:val="000429B8"/>
    <w:rsid w:val="00047B0B"/>
    <w:rsid w:val="000505A6"/>
    <w:rsid w:val="0005115F"/>
    <w:rsid w:val="00053B2F"/>
    <w:rsid w:val="00055265"/>
    <w:rsid w:val="00060E8C"/>
    <w:rsid w:val="00066160"/>
    <w:rsid w:val="00067A49"/>
    <w:rsid w:val="0007097D"/>
    <w:rsid w:val="00071514"/>
    <w:rsid w:val="00072838"/>
    <w:rsid w:val="00073F03"/>
    <w:rsid w:val="00081142"/>
    <w:rsid w:val="00083C66"/>
    <w:rsid w:val="0009268D"/>
    <w:rsid w:val="0009355C"/>
    <w:rsid w:val="00094645"/>
    <w:rsid w:val="00094AD2"/>
    <w:rsid w:val="00095278"/>
    <w:rsid w:val="000967E7"/>
    <w:rsid w:val="000A0565"/>
    <w:rsid w:val="000A6431"/>
    <w:rsid w:val="000B0485"/>
    <w:rsid w:val="000B422D"/>
    <w:rsid w:val="000B4259"/>
    <w:rsid w:val="000B47FD"/>
    <w:rsid w:val="000B4E83"/>
    <w:rsid w:val="000C0993"/>
    <w:rsid w:val="000C11C3"/>
    <w:rsid w:val="000C2777"/>
    <w:rsid w:val="000C4F81"/>
    <w:rsid w:val="000C6498"/>
    <w:rsid w:val="000C7165"/>
    <w:rsid w:val="000D2841"/>
    <w:rsid w:val="000D2E5B"/>
    <w:rsid w:val="000E2C55"/>
    <w:rsid w:val="000E588C"/>
    <w:rsid w:val="000E59A6"/>
    <w:rsid w:val="000F6814"/>
    <w:rsid w:val="00100026"/>
    <w:rsid w:val="0010008F"/>
    <w:rsid w:val="00101210"/>
    <w:rsid w:val="001031F4"/>
    <w:rsid w:val="00103263"/>
    <w:rsid w:val="00104A68"/>
    <w:rsid w:val="00110331"/>
    <w:rsid w:val="00115705"/>
    <w:rsid w:val="00115A03"/>
    <w:rsid w:val="00120971"/>
    <w:rsid w:val="00120DC4"/>
    <w:rsid w:val="001227AC"/>
    <w:rsid w:val="00123676"/>
    <w:rsid w:val="00123D6B"/>
    <w:rsid w:val="001265F7"/>
    <w:rsid w:val="001266F6"/>
    <w:rsid w:val="00127C43"/>
    <w:rsid w:val="001303DF"/>
    <w:rsid w:val="0013317C"/>
    <w:rsid w:val="00134296"/>
    <w:rsid w:val="00134B36"/>
    <w:rsid w:val="001353F1"/>
    <w:rsid w:val="001373E9"/>
    <w:rsid w:val="00142139"/>
    <w:rsid w:val="00142CBA"/>
    <w:rsid w:val="00145B78"/>
    <w:rsid w:val="00150C4B"/>
    <w:rsid w:val="00152219"/>
    <w:rsid w:val="001574D6"/>
    <w:rsid w:val="00161040"/>
    <w:rsid w:val="001614E5"/>
    <w:rsid w:val="0016338B"/>
    <w:rsid w:val="00166508"/>
    <w:rsid w:val="00167983"/>
    <w:rsid w:val="00174839"/>
    <w:rsid w:val="00176E39"/>
    <w:rsid w:val="0017709A"/>
    <w:rsid w:val="00177322"/>
    <w:rsid w:val="00184B9C"/>
    <w:rsid w:val="00187603"/>
    <w:rsid w:val="00190091"/>
    <w:rsid w:val="00190708"/>
    <w:rsid w:val="00190DA6"/>
    <w:rsid w:val="00190EB3"/>
    <w:rsid w:val="001944BE"/>
    <w:rsid w:val="001A3631"/>
    <w:rsid w:val="001A384A"/>
    <w:rsid w:val="001A42F6"/>
    <w:rsid w:val="001A5FD6"/>
    <w:rsid w:val="001B241F"/>
    <w:rsid w:val="001B475F"/>
    <w:rsid w:val="001B5870"/>
    <w:rsid w:val="001C4698"/>
    <w:rsid w:val="001C5ADD"/>
    <w:rsid w:val="001C6F0E"/>
    <w:rsid w:val="001C7B61"/>
    <w:rsid w:val="001D7428"/>
    <w:rsid w:val="001E13A0"/>
    <w:rsid w:val="001E2853"/>
    <w:rsid w:val="001E7260"/>
    <w:rsid w:val="001E7C6B"/>
    <w:rsid w:val="001F0576"/>
    <w:rsid w:val="001F10D7"/>
    <w:rsid w:val="00212489"/>
    <w:rsid w:val="00213DE4"/>
    <w:rsid w:val="00220889"/>
    <w:rsid w:val="002210CB"/>
    <w:rsid w:val="00221663"/>
    <w:rsid w:val="00224EC6"/>
    <w:rsid w:val="00232866"/>
    <w:rsid w:val="0023742E"/>
    <w:rsid w:val="00237BF3"/>
    <w:rsid w:val="0024481D"/>
    <w:rsid w:val="00244968"/>
    <w:rsid w:val="00244A41"/>
    <w:rsid w:val="00247339"/>
    <w:rsid w:val="00247FB1"/>
    <w:rsid w:val="00252739"/>
    <w:rsid w:val="00252BD3"/>
    <w:rsid w:val="002534A9"/>
    <w:rsid w:val="002562D0"/>
    <w:rsid w:val="00260F1C"/>
    <w:rsid w:val="002636DD"/>
    <w:rsid w:val="0026408A"/>
    <w:rsid w:val="002672EC"/>
    <w:rsid w:val="00273F6E"/>
    <w:rsid w:val="00275B3B"/>
    <w:rsid w:val="0028166A"/>
    <w:rsid w:val="00281BFC"/>
    <w:rsid w:val="00284973"/>
    <w:rsid w:val="00285B61"/>
    <w:rsid w:val="00291A44"/>
    <w:rsid w:val="00294593"/>
    <w:rsid w:val="00295586"/>
    <w:rsid w:val="0029636F"/>
    <w:rsid w:val="002A085D"/>
    <w:rsid w:val="002A376D"/>
    <w:rsid w:val="002B1A0D"/>
    <w:rsid w:val="002B21DA"/>
    <w:rsid w:val="002B26FB"/>
    <w:rsid w:val="002B4399"/>
    <w:rsid w:val="002B4E46"/>
    <w:rsid w:val="002B698E"/>
    <w:rsid w:val="002C06D8"/>
    <w:rsid w:val="002C0B93"/>
    <w:rsid w:val="002C61D0"/>
    <w:rsid w:val="002C705F"/>
    <w:rsid w:val="002C7858"/>
    <w:rsid w:val="002C7D2F"/>
    <w:rsid w:val="002D3B41"/>
    <w:rsid w:val="002D4FBC"/>
    <w:rsid w:val="002D526C"/>
    <w:rsid w:val="002D69D6"/>
    <w:rsid w:val="002D750B"/>
    <w:rsid w:val="002D79A8"/>
    <w:rsid w:val="002E04D9"/>
    <w:rsid w:val="002E1856"/>
    <w:rsid w:val="002E31C7"/>
    <w:rsid w:val="002E44AE"/>
    <w:rsid w:val="002F04DF"/>
    <w:rsid w:val="002F06AA"/>
    <w:rsid w:val="002F223E"/>
    <w:rsid w:val="002F438C"/>
    <w:rsid w:val="002F5B94"/>
    <w:rsid w:val="002F6BCD"/>
    <w:rsid w:val="002F7567"/>
    <w:rsid w:val="002F7FB0"/>
    <w:rsid w:val="00300EC7"/>
    <w:rsid w:val="00301E93"/>
    <w:rsid w:val="00302118"/>
    <w:rsid w:val="00303753"/>
    <w:rsid w:val="00310066"/>
    <w:rsid w:val="00311111"/>
    <w:rsid w:val="003119BF"/>
    <w:rsid w:val="00324C98"/>
    <w:rsid w:val="00324D00"/>
    <w:rsid w:val="00326A4E"/>
    <w:rsid w:val="00327498"/>
    <w:rsid w:val="00330881"/>
    <w:rsid w:val="00332F80"/>
    <w:rsid w:val="00332FDE"/>
    <w:rsid w:val="003338EF"/>
    <w:rsid w:val="00336C42"/>
    <w:rsid w:val="00340617"/>
    <w:rsid w:val="00340E72"/>
    <w:rsid w:val="00341D61"/>
    <w:rsid w:val="00342662"/>
    <w:rsid w:val="00343CE6"/>
    <w:rsid w:val="00347133"/>
    <w:rsid w:val="003536EB"/>
    <w:rsid w:val="0035463A"/>
    <w:rsid w:val="00354689"/>
    <w:rsid w:val="00357AD5"/>
    <w:rsid w:val="00357C5F"/>
    <w:rsid w:val="00363F8E"/>
    <w:rsid w:val="003647D2"/>
    <w:rsid w:val="00371007"/>
    <w:rsid w:val="003718DD"/>
    <w:rsid w:val="00373A7C"/>
    <w:rsid w:val="00374ABD"/>
    <w:rsid w:val="0037528E"/>
    <w:rsid w:val="00376557"/>
    <w:rsid w:val="00376C42"/>
    <w:rsid w:val="003778B2"/>
    <w:rsid w:val="00380946"/>
    <w:rsid w:val="00381241"/>
    <w:rsid w:val="00383E35"/>
    <w:rsid w:val="00383F44"/>
    <w:rsid w:val="003945AA"/>
    <w:rsid w:val="0039494B"/>
    <w:rsid w:val="0039543A"/>
    <w:rsid w:val="003957F6"/>
    <w:rsid w:val="003973C2"/>
    <w:rsid w:val="003974E3"/>
    <w:rsid w:val="003A0B11"/>
    <w:rsid w:val="003A3534"/>
    <w:rsid w:val="003A3689"/>
    <w:rsid w:val="003A4A0C"/>
    <w:rsid w:val="003A50D9"/>
    <w:rsid w:val="003A68B1"/>
    <w:rsid w:val="003A6B28"/>
    <w:rsid w:val="003A750D"/>
    <w:rsid w:val="003A7672"/>
    <w:rsid w:val="003B0A8D"/>
    <w:rsid w:val="003B1648"/>
    <w:rsid w:val="003B29EE"/>
    <w:rsid w:val="003B326E"/>
    <w:rsid w:val="003B404A"/>
    <w:rsid w:val="003B5E55"/>
    <w:rsid w:val="003B68B5"/>
    <w:rsid w:val="003B6A85"/>
    <w:rsid w:val="003B6C71"/>
    <w:rsid w:val="003B7A28"/>
    <w:rsid w:val="003B7AC6"/>
    <w:rsid w:val="003C0A5A"/>
    <w:rsid w:val="003C22BE"/>
    <w:rsid w:val="003C2E40"/>
    <w:rsid w:val="003C36FE"/>
    <w:rsid w:val="003C399B"/>
    <w:rsid w:val="003C409F"/>
    <w:rsid w:val="003C5712"/>
    <w:rsid w:val="003C65C2"/>
    <w:rsid w:val="003C7D9C"/>
    <w:rsid w:val="003D086D"/>
    <w:rsid w:val="003D0F4D"/>
    <w:rsid w:val="003D3ABF"/>
    <w:rsid w:val="003D5F76"/>
    <w:rsid w:val="003E1D9E"/>
    <w:rsid w:val="003E25B4"/>
    <w:rsid w:val="003E380F"/>
    <w:rsid w:val="003E5601"/>
    <w:rsid w:val="003E6890"/>
    <w:rsid w:val="003E73FC"/>
    <w:rsid w:val="003F0533"/>
    <w:rsid w:val="003F64E8"/>
    <w:rsid w:val="00403558"/>
    <w:rsid w:val="004035F8"/>
    <w:rsid w:val="004035FE"/>
    <w:rsid w:val="0040642F"/>
    <w:rsid w:val="0040705C"/>
    <w:rsid w:val="004130B2"/>
    <w:rsid w:val="00413782"/>
    <w:rsid w:val="0041575B"/>
    <w:rsid w:val="004240B3"/>
    <w:rsid w:val="00425973"/>
    <w:rsid w:val="00427F5A"/>
    <w:rsid w:val="00434006"/>
    <w:rsid w:val="00440119"/>
    <w:rsid w:val="00440982"/>
    <w:rsid w:val="00443362"/>
    <w:rsid w:val="00446E5B"/>
    <w:rsid w:val="00452617"/>
    <w:rsid w:val="00452E94"/>
    <w:rsid w:val="00454ABF"/>
    <w:rsid w:val="004562C3"/>
    <w:rsid w:val="00457E85"/>
    <w:rsid w:val="00461642"/>
    <w:rsid w:val="00461EF4"/>
    <w:rsid w:val="00463C3B"/>
    <w:rsid w:val="00464F0A"/>
    <w:rsid w:val="00465AD8"/>
    <w:rsid w:val="00465E36"/>
    <w:rsid w:val="00465E40"/>
    <w:rsid w:val="00466048"/>
    <w:rsid w:val="00466E58"/>
    <w:rsid w:val="00467FF5"/>
    <w:rsid w:val="00471F46"/>
    <w:rsid w:val="00472220"/>
    <w:rsid w:val="004727E2"/>
    <w:rsid w:val="00472E48"/>
    <w:rsid w:val="00472E74"/>
    <w:rsid w:val="00473E20"/>
    <w:rsid w:val="00474DEA"/>
    <w:rsid w:val="004754E3"/>
    <w:rsid w:val="00475D84"/>
    <w:rsid w:val="004766CB"/>
    <w:rsid w:val="00476CF3"/>
    <w:rsid w:val="00481557"/>
    <w:rsid w:val="00482F80"/>
    <w:rsid w:val="00491A63"/>
    <w:rsid w:val="004929AB"/>
    <w:rsid w:val="004943BD"/>
    <w:rsid w:val="004A1910"/>
    <w:rsid w:val="004A1B31"/>
    <w:rsid w:val="004A267C"/>
    <w:rsid w:val="004A648E"/>
    <w:rsid w:val="004A7C16"/>
    <w:rsid w:val="004B0E55"/>
    <w:rsid w:val="004B0F9D"/>
    <w:rsid w:val="004B393D"/>
    <w:rsid w:val="004C1B6B"/>
    <w:rsid w:val="004C2D04"/>
    <w:rsid w:val="004C33F1"/>
    <w:rsid w:val="004C3B1F"/>
    <w:rsid w:val="004C4A8E"/>
    <w:rsid w:val="004C6C35"/>
    <w:rsid w:val="004C77AC"/>
    <w:rsid w:val="004D761F"/>
    <w:rsid w:val="004D7FD9"/>
    <w:rsid w:val="004E2B0D"/>
    <w:rsid w:val="004E5E49"/>
    <w:rsid w:val="004E6213"/>
    <w:rsid w:val="004E7AC7"/>
    <w:rsid w:val="004F130F"/>
    <w:rsid w:val="004F32FA"/>
    <w:rsid w:val="004F3788"/>
    <w:rsid w:val="004F6215"/>
    <w:rsid w:val="00500004"/>
    <w:rsid w:val="0050452D"/>
    <w:rsid w:val="00504F91"/>
    <w:rsid w:val="00505BB4"/>
    <w:rsid w:val="00507532"/>
    <w:rsid w:val="00511166"/>
    <w:rsid w:val="005139B1"/>
    <w:rsid w:val="00513AB6"/>
    <w:rsid w:val="0051411B"/>
    <w:rsid w:val="00515CBD"/>
    <w:rsid w:val="00516DB5"/>
    <w:rsid w:val="00522233"/>
    <w:rsid w:val="00523679"/>
    <w:rsid w:val="00526741"/>
    <w:rsid w:val="00526B91"/>
    <w:rsid w:val="00527291"/>
    <w:rsid w:val="00531336"/>
    <w:rsid w:val="005348B9"/>
    <w:rsid w:val="00535696"/>
    <w:rsid w:val="00537B68"/>
    <w:rsid w:val="00537C3C"/>
    <w:rsid w:val="005426ED"/>
    <w:rsid w:val="00543D45"/>
    <w:rsid w:val="00543D4F"/>
    <w:rsid w:val="005503CD"/>
    <w:rsid w:val="0055218C"/>
    <w:rsid w:val="00562D0B"/>
    <w:rsid w:val="00564EEC"/>
    <w:rsid w:val="00564F69"/>
    <w:rsid w:val="00565D1F"/>
    <w:rsid w:val="00566B02"/>
    <w:rsid w:val="00567974"/>
    <w:rsid w:val="00567B89"/>
    <w:rsid w:val="005702CB"/>
    <w:rsid w:val="00570342"/>
    <w:rsid w:val="00570605"/>
    <w:rsid w:val="00571717"/>
    <w:rsid w:val="00573C5C"/>
    <w:rsid w:val="005769F1"/>
    <w:rsid w:val="00577681"/>
    <w:rsid w:val="00577D8A"/>
    <w:rsid w:val="00577FB5"/>
    <w:rsid w:val="00580DB5"/>
    <w:rsid w:val="005819A9"/>
    <w:rsid w:val="0058208D"/>
    <w:rsid w:val="0059018F"/>
    <w:rsid w:val="005919AA"/>
    <w:rsid w:val="00591B65"/>
    <w:rsid w:val="005A052A"/>
    <w:rsid w:val="005A0D53"/>
    <w:rsid w:val="005A2073"/>
    <w:rsid w:val="005A2C6B"/>
    <w:rsid w:val="005A3911"/>
    <w:rsid w:val="005A3AEE"/>
    <w:rsid w:val="005B16FE"/>
    <w:rsid w:val="005B175A"/>
    <w:rsid w:val="005B2C42"/>
    <w:rsid w:val="005B340B"/>
    <w:rsid w:val="005B5147"/>
    <w:rsid w:val="005B5D9C"/>
    <w:rsid w:val="005C4915"/>
    <w:rsid w:val="005C663B"/>
    <w:rsid w:val="005D03D0"/>
    <w:rsid w:val="005D0C6D"/>
    <w:rsid w:val="005D12B6"/>
    <w:rsid w:val="005D5087"/>
    <w:rsid w:val="005E0B26"/>
    <w:rsid w:val="005E175A"/>
    <w:rsid w:val="005E21ED"/>
    <w:rsid w:val="005E5FFA"/>
    <w:rsid w:val="005F0BD7"/>
    <w:rsid w:val="005F182D"/>
    <w:rsid w:val="005F2A25"/>
    <w:rsid w:val="005F4C9E"/>
    <w:rsid w:val="005F5003"/>
    <w:rsid w:val="005F5587"/>
    <w:rsid w:val="005F5C1F"/>
    <w:rsid w:val="005F601F"/>
    <w:rsid w:val="00603226"/>
    <w:rsid w:val="006045D6"/>
    <w:rsid w:val="006067C4"/>
    <w:rsid w:val="0060730E"/>
    <w:rsid w:val="00607DE0"/>
    <w:rsid w:val="006100F4"/>
    <w:rsid w:val="0061075F"/>
    <w:rsid w:val="00612712"/>
    <w:rsid w:val="0061321A"/>
    <w:rsid w:val="00613DBE"/>
    <w:rsid w:val="00614F58"/>
    <w:rsid w:val="00616641"/>
    <w:rsid w:val="00617AAC"/>
    <w:rsid w:val="00623EAC"/>
    <w:rsid w:val="00625817"/>
    <w:rsid w:val="0063169A"/>
    <w:rsid w:val="00633942"/>
    <w:rsid w:val="00635054"/>
    <w:rsid w:val="00640477"/>
    <w:rsid w:val="006419AD"/>
    <w:rsid w:val="00645A5B"/>
    <w:rsid w:val="00646E6F"/>
    <w:rsid w:val="00647CD5"/>
    <w:rsid w:val="006514C9"/>
    <w:rsid w:val="00652BA6"/>
    <w:rsid w:val="00654272"/>
    <w:rsid w:val="006557A8"/>
    <w:rsid w:val="00655C0F"/>
    <w:rsid w:val="00656901"/>
    <w:rsid w:val="00661484"/>
    <w:rsid w:val="006640AF"/>
    <w:rsid w:val="00666584"/>
    <w:rsid w:val="00666818"/>
    <w:rsid w:val="0067009C"/>
    <w:rsid w:val="00670B95"/>
    <w:rsid w:val="00672F1A"/>
    <w:rsid w:val="006731CE"/>
    <w:rsid w:val="006749D2"/>
    <w:rsid w:val="006840C7"/>
    <w:rsid w:val="0068658A"/>
    <w:rsid w:val="00686C81"/>
    <w:rsid w:val="006876B3"/>
    <w:rsid w:val="0069107F"/>
    <w:rsid w:val="006913B8"/>
    <w:rsid w:val="00693A1D"/>
    <w:rsid w:val="00693A56"/>
    <w:rsid w:val="0069510B"/>
    <w:rsid w:val="006A47BA"/>
    <w:rsid w:val="006A5D81"/>
    <w:rsid w:val="006C2C30"/>
    <w:rsid w:val="006C3D21"/>
    <w:rsid w:val="006C63E2"/>
    <w:rsid w:val="006C7A34"/>
    <w:rsid w:val="006D1106"/>
    <w:rsid w:val="006D3B76"/>
    <w:rsid w:val="006D3B9A"/>
    <w:rsid w:val="006D40A4"/>
    <w:rsid w:val="006D40C3"/>
    <w:rsid w:val="006D4BF8"/>
    <w:rsid w:val="006D6CF5"/>
    <w:rsid w:val="006D713F"/>
    <w:rsid w:val="006E2798"/>
    <w:rsid w:val="006E62AF"/>
    <w:rsid w:val="006E635D"/>
    <w:rsid w:val="006F025E"/>
    <w:rsid w:val="006F3D5E"/>
    <w:rsid w:val="006F40E2"/>
    <w:rsid w:val="006F42FE"/>
    <w:rsid w:val="006F6857"/>
    <w:rsid w:val="0070087D"/>
    <w:rsid w:val="00700D5D"/>
    <w:rsid w:val="007016F7"/>
    <w:rsid w:val="007037EF"/>
    <w:rsid w:val="0070694B"/>
    <w:rsid w:val="00712136"/>
    <w:rsid w:val="007146A4"/>
    <w:rsid w:val="00715206"/>
    <w:rsid w:val="0072399C"/>
    <w:rsid w:val="00723C37"/>
    <w:rsid w:val="00734FF8"/>
    <w:rsid w:val="00735BC8"/>
    <w:rsid w:val="00737A8C"/>
    <w:rsid w:val="00740028"/>
    <w:rsid w:val="00742DC5"/>
    <w:rsid w:val="007445E3"/>
    <w:rsid w:val="00744A1F"/>
    <w:rsid w:val="0074613A"/>
    <w:rsid w:val="00746266"/>
    <w:rsid w:val="007477C2"/>
    <w:rsid w:val="0075449D"/>
    <w:rsid w:val="00754B69"/>
    <w:rsid w:val="00762383"/>
    <w:rsid w:val="00763FD8"/>
    <w:rsid w:val="00767651"/>
    <w:rsid w:val="007722AE"/>
    <w:rsid w:val="0077343B"/>
    <w:rsid w:val="00773790"/>
    <w:rsid w:val="007805DA"/>
    <w:rsid w:val="00780AD8"/>
    <w:rsid w:val="00780E90"/>
    <w:rsid w:val="0078456F"/>
    <w:rsid w:val="0078458A"/>
    <w:rsid w:val="00792BBF"/>
    <w:rsid w:val="00793268"/>
    <w:rsid w:val="00796214"/>
    <w:rsid w:val="0079623E"/>
    <w:rsid w:val="007965D1"/>
    <w:rsid w:val="007974C8"/>
    <w:rsid w:val="0079798B"/>
    <w:rsid w:val="007A56FC"/>
    <w:rsid w:val="007A6807"/>
    <w:rsid w:val="007A6CDA"/>
    <w:rsid w:val="007A6FB5"/>
    <w:rsid w:val="007B15FE"/>
    <w:rsid w:val="007B367A"/>
    <w:rsid w:val="007B57C8"/>
    <w:rsid w:val="007C5899"/>
    <w:rsid w:val="007C5C1C"/>
    <w:rsid w:val="007C717B"/>
    <w:rsid w:val="007D155C"/>
    <w:rsid w:val="007D1BC0"/>
    <w:rsid w:val="007D52C0"/>
    <w:rsid w:val="007D7A81"/>
    <w:rsid w:val="007E05D0"/>
    <w:rsid w:val="007E7302"/>
    <w:rsid w:val="007E7368"/>
    <w:rsid w:val="007F1370"/>
    <w:rsid w:val="007F2F4A"/>
    <w:rsid w:val="007F5EEE"/>
    <w:rsid w:val="007F7C3F"/>
    <w:rsid w:val="00800A36"/>
    <w:rsid w:val="00800EEE"/>
    <w:rsid w:val="00802B8A"/>
    <w:rsid w:val="00807EEA"/>
    <w:rsid w:val="008110A4"/>
    <w:rsid w:val="00814578"/>
    <w:rsid w:val="008159A1"/>
    <w:rsid w:val="00820722"/>
    <w:rsid w:val="00821D6C"/>
    <w:rsid w:val="00834F9E"/>
    <w:rsid w:val="00840BC4"/>
    <w:rsid w:val="008412E8"/>
    <w:rsid w:val="008436DA"/>
    <w:rsid w:val="008510F6"/>
    <w:rsid w:val="00851237"/>
    <w:rsid w:val="008521B7"/>
    <w:rsid w:val="00852A0A"/>
    <w:rsid w:val="008533DE"/>
    <w:rsid w:val="00856705"/>
    <w:rsid w:val="00856BDD"/>
    <w:rsid w:val="00861850"/>
    <w:rsid w:val="00864CC2"/>
    <w:rsid w:val="00865012"/>
    <w:rsid w:val="0086571C"/>
    <w:rsid w:val="00865D64"/>
    <w:rsid w:val="00867665"/>
    <w:rsid w:val="008676B7"/>
    <w:rsid w:val="00871A56"/>
    <w:rsid w:val="00876482"/>
    <w:rsid w:val="00876ABE"/>
    <w:rsid w:val="00880461"/>
    <w:rsid w:val="00880B7D"/>
    <w:rsid w:val="00883F8C"/>
    <w:rsid w:val="00886657"/>
    <w:rsid w:val="008872BF"/>
    <w:rsid w:val="00890F3B"/>
    <w:rsid w:val="00890FFC"/>
    <w:rsid w:val="008917F2"/>
    <w:rsid w:val="00894915"/>
    <w:rsid w:val="008A14AD"/>
    <w:rsid w:val="008A24DC"/>
    <w:rsid w:val="008A2A7E"/>
    <w:rsid w:val="008A38C1"/>
    <w:rsid w:val="008A48F2"/>
    <w:rsid w:val="008B453D"/>
    <w:rsid w:val="008B6B89"/>
    <w:rsid w:val="008B7724"/>
    <w:rsid w:val="008B7CA6"/>
    <w:rsid w:val="008C0FE4"/>
    <w:rsid w:val="008C3A43"/>
    <w:rsid w:val="008D0527"/>
    <w:rsid w:val="008D277F"/>
    <w:rsid w:val="008D4D7A"/>
    <w:rsid w:val="008E06D8"/>
    <w:rsid w:val="008E2D75"/>
    <w:rsid w:val="008E62E2"/>
    <w:rsid w:val="008E65A1"/>
    <w:rsid w:val="008E736F"/>
    <w:rsid w:val="008F0BF5"/>
    <w:rsid w:val="008F20ED"/>
    <w:rsid w:val="008F5E2A"/>
    <w:rsid w:val="008F6B4A"/>
    <w:rsid w:val="00900209"/>
    <w:rsid w:val="00902073"/>
    <w:rsid w:val="00903B0F"/>
    <w:rsid w:val="00913332"/>
    <w:rsid w:val="009140F1"/>
    <w:rsid w:val="009172DC"/>
    <w:rsid w:val="00923A3C"/>
    <w:rsid w:val="0092696F"/>
    <w:rsid w:val="0092701B"/>
    <w:rsid w:val="009276AB"/>
    <w:rsid w:val="009326EA"/>
    <w:rsid w:val="00933D1C"/>
    <w:rsid w:val="0094160E"/>
    <w:rsid w:val="00941F25"/>
    <w:rsid w:val="009433E4"/>
    <w:rsid w:val="0094459C"/>
    <w:rsid w:val="0094536B"/>
    <w:rsid w:val="00947098"/>
    <w:rsid w:val="00951ACB"/>
    <w:rsid w:val="0095218A"/>
    <w:rsid w:val="009527CF"/>
    <w:rsid w:val="0095592F"/>
    <w:rsid w:val="00957190"/>
    <w:rsid w:val="00961953"/>
    <w:rsid w:val="009650FA"/>
    <w:rsid w:val="009706E2"/>
    <w:rsid w:val="009749B8"/>
    <w:rsid w:val="00975EF0"/>
    <w:rsid w:val="00980F81"/>
    <w:rsid w:val="00986863"/>
    <w:rsid w:val="009871D2"/>
    <w:rsid w:val="00992C61"/>
    <w:rsid w:val="00992D21"/>
    <w:rsid w:val="009A52A6"/>
    <w:rsid w:val="009B0D3A"/>
    <w:rsid w:val="009B15FB"/>
    <w:rsid w:val="009B2324"/>
    <w:rsid w:val="009B554C"/>
    <w:rsid w:val="009C7895"/>
    <w:rsid w:val="009D28F4"/>
    <w:rsid w:val="009D2D14"/>
    <w:rsid w:val="009D3CEF"/>
    <w:rsid w:val="009D48AB"/>
    <w:rsid w:val="009D534C"/>
    <w:rsid w:val="009E478E"/>
    <w:rsid w:val="009E4C8B"/>
    <w:rsid w:val="009E4EAF"/>
    <w:rsid w:val="009E5501"/>
    <w:rsid w:val="009E60EF"/>
    <w:rsid w:val="009F2991"/>
    <w:rsid w:val="009F3275"/>
    <w:rsid w:val="009F39B4"/>
    <w:rsid w:val="009F4E26"/>
    <w:rsid w:val="009F58F7"/>
    <w:rsid w:val="009F6399"/>
    <w:rsid w:val="00A00431"/>
    <w:rsid w:val="00A00A65"/>
    <w:rsid w:val="00A021FB"/>
    <w:rsid w:val="00A03E67"/>
    <w:rsid w:val="00A05426"/>
    <w:rsid w:val="00A057C8"/>
    <w:rsid w:val="00A11283"/>
    <w:rsid w:val="00A14A09"/>
    <w:rsid w:val="00A15E83"/>
    <w:rsid w:val="00A1643A"/>
    <w:rsid w:val="00A26E42"/>
    <w:rsid w:val="00A27D9B"/>
    <w:rsid w:val="00A3062C"/>
    <w:rsid w:val="00A32932"/>
    <w:rsid w:val="00A34893"/>
    <w:rsid w:val="00A3562B"/>
    <w:rsid w:val="00A3696A"/>
    <w:rsid w:val="00A4046D"/>
    <w:rsid w:val="00A454E1"/>
    <w:rsid w:val="00A47D65"/>
    <w:rsid w:val="00A52EF4"/>
    <w:rsid w:val="00A54ADD"/>
    <w:rsid w:val="00A55F33"/>
    <w:rsid w:val="00A572E1"/>
    <w:rsid w:val="00A57A08"/>
    <w:rsid w:val="00A57E4A"/>
    <w:rsid w:val="00A621FB"/>
    <w:rsid w:val="00A62739"/>
    <w:rsid w:val="00A62E17"/>
    <w:rsid w:val="00A65C54"/>
    <w:rsid w:val="00A7193E"/>
    <w:rsid w:val="00A71BC1"/>
    <w:rsid w:val="00A71C01"/>
    <w:rsid w:val="00A7293A"/>
    <w:rsid w:val="00A75B8A"/>
    <w:rsid w:val="00A810E6"/>
    <w:rsid w:val="00A812B5"/>
    <w:rsid w:val="00A818DA"/>
    <w:rsid w:val="00A82DC7"/>
    <w:rsid w:val="00A836EB"/>
    <w:rsid w:val="00A841B9"/>
    <w:rsid w:val="00A923E7"/>
    <w:rsid w:val="00A92607"/>
    <w:rsid w:val="00A9351B"/>
    <w:rsid w:val="00A93573"/>
    <w:rsid w:val="00A9392B"/>
    <w:rsid w:val="00AA357D"/>
    <w:rsid w:val="00AA3916"/>
    <w:rsid w:val="00AA3B46"/>
    <w:rsid w:val="00AA5393"/>
    <w:rsid w:val="00AA6A9E"/>
    <w:rsid w:val="00AB07A9"/>
    <w:rsid w:val="00AB6530"/>
    <w:rsid w:val="00AB75BB"/>
    <w:rsid w:val="00AC1FAA"/>
    <w:rsid w:val="00AC3F5F"/>
    <w:rsid w:val="00AC552A"/>
    <w:rsid w:val="00AD3592"/>
    <w:rsid w:val="00AD3A33"/>
    <w:rsid w:val="00AD47AD"/>
    <w:rsid w:val="00AD7FD0"/>
    <w:rsid w:val="00AE4A57"/>
    <w:rsid w:val="00AE4E48"/>
    <w:rsid w:val="00AE799B"/>
    <w:rsid w:val="00AF5057"/>
    <w:rsid w:val="00AF5D2B"/>
    <w:rsid w:val="00AF74FD"/>
    <w:rsid w:val="00AF78A5"/>
    <w:rsid w:val="00AF7EED"/>
    <w:rsid w:val="00B00EB2"/>
    <w:rsid w:val="00B01A08"/>
    <w:rsid w:val="00B02187"/>
    <w:rsid w:val="00B02C5B"/>
    <w:rsid w:val="00B02F89"/>
    <w:rsid w:val="00B044B1"/>
    <w:rsid w:val="00B04CE1"/>
    <w:rsid w:val="00B050D2"/>
    <w:rsid w:val="00B110BB"/>
    <w:rsid w:val="00B12B99"/>
    <w:rsid w:val="00B133CA"/>
    <w:rsid w:val="00B24F26"/>
    <w:rsid w:val="00B25811"/>
    <w:rsid w:val="00B26075"/>
    <w:rsid w:val="00B32C96"/>
    <w:rsid w:val="00B32EB0"/>
    <w:rsid w:val="00B336B5"/>
    <w:rsid w:val="00B340B7"/>
    <w:rsid w:val="00B35A7D"/>
    <w:rsid w:val="00B35C4A"/>
    <w:rsid w:val="00B37029"/>
    <w:rsid w:val="00B408D6"/>
    <w:rsid w:val="00B414DF"/>
    <w:rsid w:val="00B418AE"/>
    <w:rsid w:val="00B424B5"/>
    <w:rsid w:val="00B47670"/>
    <w:rsid w:val="00B50B02"/>
    <w:rsid w:val="00B50E87"/>
    <w:rsid w:val="00B53105"/>
    <w:rsid w:val="00B531B5"/>
    <w:rsid w:val="00B54750"/>
    <w:rsid w:val="00B54906"/>
    <w:rsid w:val="00B55B82"/>
    <w:rsid w:val="00B566EA"/>
    <w:rsid w:val="00B575C1"/>
    <w:rsid w:val="00B62D6F"/>
    <w:rsid w:val="00B6451D"/>
    <w:rsid w:val="00B64CEB"/>
    <w:rsid w:val="00B66276"/>
    <w:rsid w:val="00B742F8"/>
    <w:rsid w:val="00B778F8"/>
    <w:rsid w:val="00B849FE"/>
    <w:rsid w:val="00B8648E"/>
    <w:rsid w:val="00B915DD"/>
    <w:rsid w:val="00B92BF9"/>
    <w:rsid w:val="00B935B0"/>
    <w:rsid w:val="00B94DEA"/>
    <w:rsid w:val="00B9506D"/>
    <w:rsid w:val="00BA0585"/>
    <w:rsid w:val="00BA6B2A"/>
    <w:rsid w:val="00BA7C24"/>
    <w:rsid w:val="00BB0A60"/>
    <w:rsid w:val="00BB1D44"/>
    <w:rsid w:val="00BB3BE9"/>
    <w:rsid w:val="00BB4C80"/>
    <w:rsid w:val="00BB5E0A"/>
    <w:rsid w:val="00BC08B9"/>
    <w:rsid w:val="00BC23A9"/>
    <w:rsid w:val="00BC2EA9"/>
    <w:rsid w:val="00BC44DC"/>
    <w:rsid w:val="00BC7FE9"/>
    <w:rsid w:val="00BD00C1"/>
    <w:rsid w:val="00BD317C"/>
    <w:rsid w:val="00BD3735"/>
    <w:rsid w:val="00BD5217"/>
    <w:rsid w:val="00BD73F4"/>
    <w:rsid w:val="00BE18E0"/>
    <w:rsid w:val="00BE3F3D"/>
    <w:rsid w:val="00BE43AC"/>
    <w:rsid w:val="00BE4EE8"/>
    <w:rsid w:val="00BE76BA"/>
    <w:rsid w:val="00BF0E9E"/>
    <w:rsid w:val="00BF106C"/>
    <w:rsid w:val="00C02735"/>
    <w:rsid w:val="00C037E1"/>
    <w:rsid w:val="00C038EA"/>
    <w:rsid w:val="00C05519"/>
    <w:rsid w:val="00C10010"/>
    <w:rsid w:val="00C11EC7"/>
    <w:rsid w:val="00C1274A"/>
    <w:rsid w:val="00C14DD5"/>
    <w:rsid w:val="00C2045D"/>
    <w:rsid w:val="00C216A6"/>
    <w:rsid w:val="00C21C5F"/>
    <w:rsid w:val="00C223F9"/>
    <w:rsid w:val="00C24FB7"/>
    <w:rsid w:val="00C254C1"/>
    <w:rsid w:val="00C31A02"/>
    <w:rsid w:val="00C34C95"/>
    <w:rsid w:val="00C42C61"/>
    <w:rsid w:val="00C42CA2"/>
    <w:rsid w:val="00C5073C"/>
    <w:rsid w:val="00C51F43"/>
    <w:rsid w:val="00C52EBF"/>
    <w:rsid w:val="00C53E1B"/>
    <w:rsid w:val="00C56AE0"/>
    <w:rsid w:val="00C650B6"/>
    <w:rsid w:val="00C7007B"/>
    <w:rsid w:val="00C72077"/>
    <w:rsid w:val="00C7263A"/>
    <w:rsid w:val="00C74CEE"/>
    <w:rsid w:val="00C7579A"/>
    <w:rsid w:val="00C757A2"/>
    <w:rsid w:val="00C765D3"/>
    <w:rsid w:val="00C839E1"/>
    <w:rsid w:val="00C83A0C"/>
    <w:rsid w:val="00C84F3B"/>
    <w:rsid w:val="00C852D8"/>
    <w:rsid w:val="00C87311"/>
    <w:rsid w:val="00C877C0"/>
    <w:rsid w:val="00C9086B"/>
    <w:rsid w:val="00C95AC8"/>
    <w:rsid w:val="00C965F7"/>
    <w:rsid w:val="00CA3DDC"/>
    <w:rsid w:val="00CA3EE0"/>
    <w:rsid w:val="00CA486D"/>
    <w:rsid w:val="00CA7CF7"/>
    <w:rsid w:val="00CB0849"/>
    <w:rsid w:val="00CB0A00"/>
    <w:rsid w:val="00CB14F5"/>
    <w:rsid w:val="00CB2FCE"/>
    <w:rsid w:val="00CB4A02"/>
    <w:rsid w:val="00CB4B9E"/>
    <w:rsid w:val="00CB4C84"/>
    <w:rsid w:val="00CB6359"/>
    <w:rsid w:val="00CC02FB"/>
    <w:rsid w:val="00CC172F"/>
    <w:rsid w:val="00CC3405"/>
    <w:rsid w:val="00CC38FA"/>
    <w:rsid w:val="00CC6260"/>
    <w:rsid w:val="00CD0371"/>
    <w:rsid w:val="00CD1013"/>
    <w:rsid w:val="00CD34EF"/>
    <w:rsid w:val="00CD4C66"/>
    <w:rsid w:val="00CD61E4"/>
    <w:rsid w:val="00CE0954"/>
    <w:rsid w:val="00CE1F57"/>
    <w:rsid w:val="00CE27DC"/>
    <w:rsid w:val="00CE3001"/>
    <w:rsid w:val="00CE667D"/>
    <w:rsid w:val="00CE68F4"/>
    <w:rsid w:val="00CF3480"/>
    <w:rsid w:val="00CF5E08"/>
    <w:rsid w:val="00CF6D15"/>
    <w:rsid w:val="00CF6E80"/>
    <w:rsid w:val="00D0196B"/>
    <w:rsid w:val="00D03CC1"/>
    <w:rsid w:val="00D045F5"/>
    <w:rsid w:val="00D063C0"/>
    <w:rsid w:val="00D12E5F"/>
    <w:rsid w:val="00D13836"/>
    <w:rsid w:val="00D14D46"/>
    <w:rsid w:val="00D1593E"/>
    <w:rsid w:val="00D1663C"/>
    <w:rsid w:val="00D17D9B"/>
    <w:rsid w:val="00D17E5F"/>
    <w:rsid w:val="00D22C73"/>
    <w:rsid w:val="00D2435A"/>
    <w:rsid w:val="00D301D5"/>
    <w:rsid w:val="00D30392"/>
    <w:rsid w:val="00D30D20"/>
    <w:rsid w:val="00D31334"/>
    <w:rsid w:val="00D33143"/>
    <w:rsid w:val="00D331D5"/>
    <w:rsid w:val="00D369D8"/>
    <w:rsid w:val="00D41BC9"/>
    <w:rsid w:val="00D43689"/>
    <w:rsid w:val="00D46368"/>
    <w:rsid w:val="00D55D99"/>
    <w:rsid w:val="00D561FC"/>
    <w:rsid w:val="00D56FDF"/>
    <w:rsid w:val="00D605AD"/>
    <w:rsid w:val="00D61A4D"/>
    <w:rsid w:val="00D62726"/>
    <w:rsid w:val="00D64DD3"/>
    <w:rsid w:val="00D64E2F"/>
    <w:rsid w:val="00D75118"/>
    <w:rsid w:val="00D75158"/>
    <w:rsid w:val="00D766AE"/>
    <w:rsid w:val="00D7716F"/>
    <w:rsid w:val="00D847B7"/>
    <w:rsid w:val="00D85026"/>
    <w:rsid w:val="00D85BF5"/>
    <w:rsid w:val="00D8670D"/>
    <w:rsid w:val="00D95377"/>
    <w:rsid w:val="00D95BFB"/>
    <w:rsid w:val="00D95E7B"/>
    <w:rsid w:val="00D966C3"/>
    <w:rsid w:val="00D968DB"/>
    <w:rsid w:val="00DA0857"/>
    <w:rsid w:val="00DA1A67"/>
    <w:rsid w:val="00DA4F10"/>
    <w:rsid w:val="00DB02D5"/>
    <w:rsid w:val="00DB0449"/>
    <w:rsid w:val="00DB0793"/>
    <w:rsid w:val="00DB27A3"/>
    <w:rsid w:val="00DB37EC"/>
    <w:rsid w:val="00DB3C33"/>
    <w:rsid w:val="00DB58A5"/>
    <w:rsid w:val="00DB6120"/>
    <w:rsid w:val="00DB66D1"/>
    <w:rsid w:val="00DC04E1"/>
    <w:rsid w:val="00DC1E71"/>
    <w:rsid w:val="00DC248C"/>
    <w:rsid w:val="00DC3D25"/>
    <w:rsid w:val="00DD2DA7"/>
    <w:rsid w:val="00DD692E"/>
    <w:rsid w:val="00DE3607"/>
    <w:rsid w:val="00DE3984"/>
    <w:rsid w:val="00DE67F4"/>
    <w:rsid w:val="00DF07B2"/>
    <w:rsid w:val="00E033B7"/>
    <w:rsid w:val="00E038E2"/>
    <w:rsid w:val="00E03F61"/>
    <w:rsid w:val="00E04330"/>
    <w:rsid w:val="00E07ED3"/>
    <w:rsid w:val="00E17C7B"/>
    <w:rsid w:val="00E208C8"/>
    <w:rsid w:val="00E216CE"/>
    <w:rsid w:val="00E27FAB"/>
    <w:rsid w:val="00E30DAA"/>
    <w:rsid w:val="00E31335"/>
    <w:rsid w:val="00E32734"/>
    <w:rsid w:val="00E350E2"/>
    <w:rsid w:val="00E35793"/>
    <w:rsid w:val="00E36818"/>
    <w:rsid w:val="00E43D79"/>
    <w:rsid w:val="00E45081"/>
    <w:rsid w:val="00E47DF0"/>
    <w:rsid w:val="00E5088E"/>
    <w:rsid w:val="00E52D89"/>
    <w:rsid w:val="00E53EDB"/>
    <w:rsid w:val="00E54448"/>
    <w:rsid w:val="00E54A0F"/>
    <w:rsid w:val="00E57AE1"/>
    <w:rsid w:val="00E604EF"/>
    <w:rsid w:val="00E60C35"/>
    <w:rsid w:val="00E62986"/>
    <w:rsid w:val="00E664C4"/>
    <w:rsid w:val="00E720A8"/>
    <w:rsid w:val="00E73328"/>
    <w:rsid w:val="00E73C87"/>
    <w:rsid w:val="00E7405F"/>
    <w:rsid w:val="00E76BEE"/>
    <w:rsid w:val="00E774C4"/>
    <w:rsid w:val="00E8034B"/>
    <w:rsid w:val="00E805E2"/>
    <w:rsid w:val="00E81BA4"/>
    <w:rsid w:val="00E8246C"/>
    <w:rsid w:val="00E82CFA"/>
    <w:rsid w:val="00E82F76"/>
    <w:rsid w:val="00E85124"/>
    <w:rsid w:val="00E864C7"/>
    <w:rsid w:val="00E86D3A"/>
    <w:rsid w:val="00E916E0"/>
    <w:rsid w:val="00E91F3A"/>
    <w:rsid w:val="00E954C3"/>
    <w:rsid w:val="00E9596D"/>
    <w:rsid w:val="00E962A1"/>
    <w:rsid w:val="00E970D1"/>
    <w:rsid w:val="00E97F5C"/>
    <w:rsid w:val="00EA0AB6"/>
    <w:rsid w:val="00EA5C71"/>
    <w:rsid w:val="00EB4B72"/>
    <w:rsid w:val="00EB54BD"/>
    <w:rsid w:val="00EC2942"/>
    <w:rsid w:val="00EC5248"/>
    <w:rsid w:val="00EC64CB"/>
    <w:rsid w:val="00EC65A9"/>
    <w:rsid w:val="00EE1EA5"/>
    <w:rsid w:val="00EE2274"/>
    <w:rsid w:val="00EE2F2F"/>
    <w:rsid w:val="00EE3DA6"/>
    <w:rsid w:val="00EE4B8C"/>
    <w:rsid w:val="00EE5E6D"/>
    <w:rsid w:val="00EF3C7C"/>
    <w:rsid w:val="00EF52F4"/>
    <w:rsid w:val="00EF68DA"/>
    <w:rsid w:val="00F0328F"/>
    <w:rsid w:val="00F04CD9"/>
    <w:rsid w:val="00F168A9"/>
    <w:rsid w:val="00F22211"/>
    <w:rsid w:val="00F26507"/>
    <w:rsid w:val="00F34362"/>
    <w:rsid w:val="00F35BFF"/>
    <w:rsid w:val="00F402B0"/>
    <w:rsid w:val="00F4482A"/>
    <w:rsid w:val="00F45F41"/>
    <w:rsid w:val="00F50BF6"/>
    <w:rsid w:val="00F516F7"/>
    <w:rsid w:val="00F52130"/>
    <w:rsid w:val="00F52700"/>
    <w:rsid w:val="00F52B82"/>
    <w:rsid w:val="00F52D4D"/>
    <w:rsid w:val="00F57874"/>
    <w:rsid w:val="00F5798D"/>
    <w:rsid w:val="00F60152"/>
    <w:rsid w:val="00F643E9"/>
    <w:rsid w:val="00F64F8D"/>
    <w:rsid w:val="00F65ECA"/>
    <w:rsid w:val="00F668C6"/>
    <w:rsid w:val="00F66B75"/>
    <w:rsid w:val="00F726A2"/>
    <w:rsid w:val="00F73CDE"/>
    <w:rsid w:val="00F743FC"/>
    <w:rsid w:val="00F7463B"/>
    <w:rsid w:val="00F81EEE"/>
    <w:rsid w:val="00F83FBA"/>
    <w:rsid w:val="00F8419F"/>
    <w:rsid w:val="00F8534A"/>
    <w:rsid w:val="00F86226"/>
    <w:rsid w:val="00F87803"/>
    <w:rsid w:val="00F91FB6"/>
    <w:rsid w:val="00F95EAB"/>
    <w:rsid w:val="00F97B00"/>
    <w:rsid w:val="00FA336E"/>
    <w:rsid w:val="00FA644E"/>
    <w:rsid w:val="00FA725F"/>
    <w:rsid w:val="00FB6437"/>
    <w:rsid w:val="00FB6A07"/>
    <w:rsid w:val="00FC00F1"/>
    <w:rsid w:val="00FC3EA4"/>
    <w:rsid w:val="00FC42D8"/>
    <w:rsid w:val="00FC63CB"/>
    <w:rsid w:val="00FC736E"/>
    <w:rsid w:val="00FD1846"/>
    <w:rsid w:val="00FD3F1F"/>
    <w:rsid w:val="00FD7DB4"/>
    <w:rsid w:val="00FE1200"/>
    <w:rsid w:val="00FE62C4"/>
    <w:rsid w:val="00FF0D87"/>
    <w:rsid w:val="00FF1E1D"/>
    <w:rsid w:val="0DC60CFF"/>
    <w:rsid w:val="0E6D5A00"/>
    <w:rsid w:val="10F66611"/>
    <w:rsid w:val="16D5F3D1"/>
    <w:rsid w:val="2BF18994"/>
    <w:rsid w:val="3250FD80"/>
    <w:rsid w:val="34977361"/>
    <w:rsid w:val="40F290B9"/>
    <w:rsid w:val="451A229D"/>
    <w:rsid w:val="48910211"/>
    <w:rsid w:val="56DB125E"/>
    <w:rsid w:val="5A29C51F"/>
    <w:rsid w:val="6078FC5F"/>
    <w:rsid w:val="718F7846"/>
    <w:rsid w:val="7C4057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E7338C"/>
  <w15:docId w15:val="{0F49C14C-7410-4D2A-AEB6-45FF2A8ED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419AD"/>
    <w:pPr>
      <w:widowControl/>
      <w:autoSpaceDE/>
      <w:autoSpaceDN/>
    </w:pPr>
    <w:rPr>
      <w:rFonts w:ascii="Arial" w:hAnsi="Arial"/>
      <w:kern w:val="2"/>
      <w:sz w:val="20"/>
      <w:szCs w:val="24"/>
      <w14:ligatures w14:val="standardContextual"/>
    </w:rPr>
  </w:style>
  <w:style w:type="paragraph" w:styleId="Heading1">
    <w:name w:val="heading 1"/>
    <w:basedOn w:val="Normal"/>
    <w:next w:val="Normal"/>
    <w:link w:val="Heading1Char"/>
    <w:autoRedefine/>
    <w:uiPriority w:val="9"/>
    <w:qFormat/>
    <w:rsid w:val="001A3631"/>
    <w:pPr>
      <w:keepNext/>
      <w:keepLines/>
      <w:numPr>
        <w:numId w:val="2"/>
      </w:numPr>
      <w:spacing w:before="240" w:after="240"/>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471F46"/>
    <w:pPr>
      <w:outlineLvl w:val="1"/>
    </w:pPr>
    <w:rPr>
      <w:sz w:val="22"/>
    </w:rPr>
  </w:style>
  <w:style w:type="paragraph" w:styleId="Heading3">
    <w:name w:val="heading 3"/>
    <w:basedOn w:val="Heading1"/>
    <w:next w:val="Normal"/>
    <w:link w:val="Heading3Char"/>
    <w:autoRedefine/>
    <w:uiPriority w:val="9"/>
    <w:semiHidden/>
    <w:unhideWhenUsed/>
    <w:qFormat/>
    <w:rsid w:val="00471F46"/>
    <w:pPr>
      <w:spacing w:before="40" w:after="0"/>
      <w:outlineLvl w:val="2"/>
    </w:pPr>
    <w:rPr>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B4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autoRedefine/>
    <w:uiPriority w:val="34"/>
    <w:qFormat/>
    <w:rsid w:val="004D7FD9"/>
    <w:pPr>
      <w:numPr>
        <w:ilvl w:val="3"/>
        <w:numId w:val="1"/>
      </w:numPr>
      <w:spacing w:afterLines="50" w:after="120" w:line="360" w:lineRule="auto"/>
      <w:contextualSpacing/>
    </w:pPr>
  </w:style>
  <w:style w:type="character" w:customStyle="1" w:styleId="Heading2Char">
    <w:name w:val="Heading 2 Char"/>
    <w:basedOn w:val="DefaultParagraphFont"/>
    <w:link w:val="Heading2"/>
    <w:uiPriority w:val="9"/>
    <w:rsid w:val="00471F46"/>
    <w:rPr>
      <w:rFonts w:ascii="Arial" w:eastAsiaTheme="majorEastAsia" w:hAnsi="Arial" w:cstheme="majorBidi"/>
      <w:b/>
      <w:kern w:val="2"/>
      <w:szCs w:val="32"/>
      <w14:ligatures w14:val="standardContextual"/>
    </w:rPr>
  </w:style>
  <w:style w:type="paragraph" w:styleId="NoSpacing">
    <w:name w:val="No Spacing"/>
    <w:aliases w:val="Address"/>
    <w:basedOn w:val="Normal"/>
    <w:next w:val="Normal"/>
    <w:uiPriority w:val="1"/>
    <w:qFormat/>
    <w:rsid w:val="00EB4B72"/>
    <w:pPr>
      <w:spacing w:after="0"/>
    </w:pPr>
    <w:rPr>
      <w:color w:val="231F20"/>
      <w:szCs w:val="20"/>
    </w:rPr>
  </w:style>
  <w:style w:type="character" w:customStyle="1" w:styleId="Heading1Char">
    <w:name w:val="Heading 1 Char"/>
    <w:basedOn w:val="DefaultParagraphFont"/>
    <w:link w:val="Heading1"/>
    <w:uiPriority w:val="9"/>
    <w:rsid w:val="001A3631"/>
    <w:rPr>
      <w:rFonts w:ascii="Arial" w:eastAsiaTheme="majorEastAsia" w:hAnsi="Arial" w:cstheme="majorBidi"/>
      <w:b/>
      <w:kern w:val="2"/>
      <w:sz w:val="20"/>
      <w:szCs w:val="32"/>
      <w14:ligatures w14:val="standardContextual"/>
    </w:rPr>
  </w:style>
  <w:style w:type="paragraph" w:styleId="Header">
    <w:name w:val="header"/>
    <w:aliases w:val="Footer (right)"/>
    <w:basedOn w:val="Footer"/>
    <w:link w:val="HeaderChar"/>
    <w:uiPriority w:val="99"/>
    <w:unhideWhenUsed/>
    <w:rsid w:val="00471F46"/>
    <w:pPr>
      <w:jc w:val="right"/>
    </w:pPr>
  </w:style>
  <w:style w:type="character" w:customStyle="1" w:styleId="HeaderChar">
    <w:name w:val="Header Char"/>
    <w:aliases w:val="Footer (right) Char"/>
    <w:basedOn w:val="DefaultParagraphFont"/>
    <w:link w:val="Header"/>
    <w:uiPriority w:val="99"/>
    <w:rsid w:val="00471F46"/>
    <w:rPr>
      <w:rFonts w:ascii="Arial" w:eastAsia="Proxima Nova" w:hAnsi="Arial" w:cs="Proxima Nova"/>
      <w:color w:val="7E8082"/>
      <w:sz w:val="16"/>
      <w:szCs w:val="20"/>
    </w:rPr>
  </w:style>
  <w:style w:type="paragraph" w:styleId="Footer">
    <w:name w:val="footer"/>
    <w:aliases w:val="Footer (Left)"/>
    <w:basedOn w:val="Normal"/>
    <w:link w:val="FooterChar"/>
    <w:autoRedefine/>
    <w:uiPriority w:val="99"/>
    <w:unhideWhenUsed/>
    <w:qFormat/>
    <w:rsid w:val="006419AD"/>
    <w:pPr>
      <w:tabs>
        <w:tab w:val="center" w:pos="4680"/>
        <w:tab w:val="right" w:pos="9360"/>
      </w:tabs>
      <w:spacing w:after="60"/>
      <w:jc w:val="center"/>
    </w:pPr>
    <w:rPr>
      <w:color w:val="7E8082"/>
      <w:sz w:val="16"/>
      <w:szCs w:val="20"/>
    </w:rPr>
  </w:style>
  <w:style w:type="character" w:customStyle="1" w:styleId="FooterChar">
    <w:name w:val="Footer Char"/>
    <w:aliases w:val="Footer (Left) Char"/>
    <w:basedOn w:val="DefaultParagraphFont"/>
    <w:link w:val="Footer"/>
    <w:uiPriority w:val="99"/>
    <w:rsid w:val="006419AD"/>
    <w:rPr>
      <w:rFonts w:ascii="Arial" w:hAnsi="Arial"/>
      <w:color w:val="7E8082"/>
      <w:kern w:val="2"/>
      <w:sz w:val="16"/>
      <w:szCs w:val="20"/>
      <w14:ligatures w14:val="standardContextual"/>
    </w:rPr>
  </w:style>
  <w:style w:type="character" w:customStyle="1" w:styleId="Heading3Char">
    <w:name w:val="Heading 3 Char"/>
    <w:basedOn w:val="DefaultParagraphFont"/>
    <w:link w:val="Heading3"/>
    <w:uiPriority w:val="9"/>
    <w:semiHidden/>
    <w:rsid w:val="00471F46"/>
    <w:rPr>
      <w:rFonts w:ascii="Arial" w:eastAsiaTheme="majorEastAsia" w:hAnsi="Arial" w:cstheme="majorBidi"/>
      <w:b/>
      <w:i/>
      <w:kern w:val="2"/>
      <w:sz w:val="24"/>
      <w:szCs w:val="24"/>
      <w14:ligatures w14:val="standardContextual"/>
    </w:rPr>
  </w:style>
  <w:style w:type="paragraph" w:styleId="Title">
    <w:name w:val="Title"/>
    <w:basedOn w:val="Normal"/>
    <w:next w:val="Normal"/>
    <w:link w:val="TitleChar"/>
    <w:autoRedefine/>
    <w:uiPriority w:val="10"/>
    <w:qFormat/>
    <w:rsid w:val="007F1370"/>
    <w:pPr>
      <w:contextualSpacing/>
      <w:jc w:val="center"/>
    </w:pPr>
    <w:rPr>
      <w:rFonts w:eastAsiaTheme="majorEastAsia" w:cs="Arial"/>
      <w:color w:val="C00000"/>
      <w:spacing w:val="-10"/>
      <w:kern w:val="28"/>
      <w:sz w:val="40"/>
      <w:szCs w:val="40"/>
      <w:shd w:val="clear" w:color="auto" w:fill="FFFFFF"/>
    </w:rPr>
  </w:style>
  <w:style w:type="character" w:customStyle="1" w:styleId="TitleChar">
    <w:name w:val="Title Char"/>
    <w:basedOn w:val="DefaultParagraphFont"/>
    <w:link w:val="Title"/>
    <w:uiPriority w:val="10"/>
    <w:rsid w:val="007F1370"/>
    <w:rPr>
      <w:rFonts w:ascii="Arial" w:eastAsiaTheme="majorEastAsia" w:hAnsi="Arial" w:cs="Arial"/>
      <w:color w:val="C00000"/>
      <w:spacing w:val="-10"/>
      <w:kern w:val="28"/>
      <w:sz w:val="40"/>
      <w:szCs w:val="40"/>
      <w14:ligatures w14:val="standardContextual"/>
    </w:rPr>
  </w:style>
  <w:style w:type="paragraph" w:customStyle="1" w:styleId="paragraph">
    <w:name w:val="paragraph"/>
    <w:basedOn w:val="Normal"/>
    <w:rsid w:val="006419AD"/>
    <w:pPr>
      <w:spacing w:before="100" w:beforeAutospacing="1" w:after="100" w:afterAutospacing="1" w:line="240" w:lineRule="auto"/>
    </w:pPr>
    <w:rPr>
      <w:rFonts w:ascii="Times New Roman" w:eastAsia="Times New Roman" w:hAnsi="Times New Roman" w:cs="Times New Roman"/>
      <w:kern w:val="0"/>
      <w:sz w:val="24"/>
      <w14:ligatures w14:val="none"/>
    </w:rPr>
  </w:style>
  <w:style w:type="character" w:customStyle="1" w:styleId="normaltextrun">
    <w:name w:val="normaltextrun"/>
    <w:basedOn w:val="DefaultParagraphFont"/>
    <w:rsid w:val="00F86226"/>
    <w:rPr>
      <w:rFonts w:ascii="Arial" w:hAnsi="Arial"/>
      <w:color w:val="C00000"/>
      <w:sz w:val="20"/>
    </w:rPr>
  </w:style>
  <w:style w:type="character" w:customStyle="1" w:styleId="eop">
    <w:name w:val="eop"/>
    <w:basedOn w:val="DefaultParagraphFont"/>
    <w:rsid w:val="006419AD"/>
  </w:style>
  <w:style w:type="character" w:styleId="Hyperlink">
    <w:name w:val="Hyperlink"/>
    <w:basedOn w:val="DefaultParagraphFont"/>
    <w:uiPriority w:val="99"/>
    <w:unhideWhenUsed/>
    <w:rsid w:val="006419AD"/>
    <w:rPr>
      <w:color w:val="0000FF" w:themeColor="hyperlink"/>
      <w:u w:val="single"/>
    </w:rPr>
  </w:style>
  <w:style w:type="character" w:styleId="UnresolvedMention">
    <w:name w:val="Unresolved Mention"/>
    <w:basedOn w:val="DefaultParagraphFont"/>
    <w:uiPriority w:val="99"/>
    <w:rsid w:val="006419AD"/>
    <w:rPr>
      <w:color w:val="605E5C"/>
      <w:shd w:val="clear" w:color="auto" w:fill="E1DFDD"/>
    </w:rPr>
  </w:style>
  <w:style w:type="character" w:styleId="PageNumber">
    <w:name w:val="page number"/>
    <w:basedOn w:val="DefaultParagraphFont"/>
    <w:uiPriority w:val="99"/>
    <w:semiHidden/>
    <w:unhideWhenUsed/>
    <w:rsid w:val="00A841B9"/>
  </w:style>
  <w:style w:type="character" w:styleId="FollowedHyperlink">
    <w:name w:val="FollowedHyperlink"/>
    <w:basedOn w:val="DefaultParagraphFont"/>
    <w:uiPriority w:val="99"/>
    <w:semiHidden/>
    <w:unhideWhenUsed/>
    <w:rsid w:val="0075449D"/>
    <w:rPr>
      <w:color w:val="800080" w:themeColor="followedHyperlink"/>
      <w:u w:val="single"/>
    </w:rPr>
  </w:style>
  <w:style w:type="paragraph" w:styleId="Subtitle">
    <w:name w:val="Subtitle"/>
    <w:basedOn w:val="Normal"/>
    <w:next w:val="Normal"/>
    <w:link w:val="SubtitleChar"/>
    <w:uiPriority w:val="11"/>
    <w:qFormat/>
    <w:rsid w:val="00E664C4"/>
    <w:pPr>
      <w:numPr>
        <w:ilvl w:val="1"/>
      </w:numPr>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E664C4"/>
    <w:rPr>
      <w:rFonts w:eastAsiaTheme="minorEastAsia"/>
      <w:color w:val="5A5A5A" w:themeColor="text1" w:themeTint="A5"/>
      <w:spacing w:val="15"/>
      <w:kern w:val="2"/>
      <w14:ligatures w14:val="standardContextual"/>
    </w:rPr>
  </w:style>
  <w:style w:type="paragraph" w:customStyle="1" w:styleId="PflugerOutline">
    <w:name w:val="Pfluger Outline"/>
    <w:basedOn w:val="List"/>
    <w:next w:val="List"/>
    <w:qFormat/>
    <w:rsid w:val="008A38C1"/>
    <w:rPr>
      <w:bCs/>
      <w:color w:val="000000" w:themeColor="text1"/>
      <w:szCs w:val="42"/>
      <w:shd w:val="clear" w:color="auto" w:fill="FFFFFF"/>
    </w:rPr>
  </w:style>
  <w:style w:type="paragraph" w:customStyle="1" w:styleId="Pfluger">
    <w:name w:val="Pfluger"/>
    <w:basedOn w:val="Title"/>
    <w:rsid w:val="00C83A0C"/>
    <w:rPr>
      <w:bCs/>
      <w:color w:val="000000" w:themeColor="text1"/>
      <w:sz w:val="42"/>
      <w:szCs w:val="42"/>
    </w:rPr>
  </w:style>
  <w:style w:type="paragraph" w:customStyle="1" w:styleId="P">
    <w:name w:val="P"/>
    <w:basedOn w:val="ListParagraph"/>
    <w:rsid w:val="00C83A0C"/>
    <w:rPr>
      <w:color w:val="000000" w:themeColor="text1"/>
    </w:rPr>
  </w:style>
  <w:style w:type="paragraph" w:styleId="List">
    <w:name w:val="List"/>
    <w:basedOn w:val="Normal"/>
    <w:uiPriority w:val="99"/>
    <w:unhideWhenUsed/>
    <w:rsid w:val="00AD3A33"/>
    <w:pPr>
      <w:ind w:left="360" w:hanging="360"/>
      <w:contextualSpacing/>
    </w:pPr>
  </w:style>
  <w:style w:type="character" w:styleId="SubtleEmphasis">
    <w:name w:val="Subtle Emphasis"/>
    <w:basedOn w:val="DefaultParagraphFont"/>
    <w:uiPriority w:val="19"/>
    <w:qFormat/>
    <w:rsid w:val="007E7302"/>
    <w:rPr>
      <w:i/>
      <w:iCs/>
      <w:color w:val="404040" w:themeColor="text1" w:themeTint="BF"/>
    </w:rPr>
  </w:style>
  <w:style w:type="paragraph" w:styleId="FootnoteText">
    <w:name w:val="footnote text"/>
    <w:basedOn w:val="Normal"/>
    <w:link w:val="FootnoteTextChar"/>
    <w:uiPriority w:val="99"/>
    <w:semiHidden/>
    <w:unhideWhenUsed/>
    <w:rsid w:val="00145B78"/>
    <w:pPr>
      <w:spacing w:after="0" w:line="240" w:lineRule="auto"/>
    </w:pPr>
    <w:rPr>
      <w:szCs w:val="20"/>
    </w:rPr>
  </w:style>
  <w:style w:type="character" w:customStyle="1" w:styleId="FootnoteTextChar">
    <w:name w:val="Footnote Text Char"/>
    <w:basedOn w:val="DefaultParagraphFont"/>
    <w:link w:val="FootnoteText"/>
    <w:uiPriority w:val="99"/>
    <w:semiHidden/>
    <w:rsid w:val="00145B78"/>
    <w:rPr>
      <w:rFonts w:ascii="Arial" w:hAnsi="Arial"/>
      <w:kern w:val="2"/>
      <w:sz w:val="20"/>
      <w:szCs w:val="20"/>
      <w14:ligatures w14:val="standardContextual"/>
    </w:rPr>
  </w:style>
  <w:style w:type="character" w:styleId="FootnoteReference">
    <w:name w:val="footnote reference"/>
    <w:basedOn w:val="DefaultParagraphFont"/>
    <w:uiPriority w:val="99"/>
    <w:semiHidden/>
    <w:unhideWhenUsed/>
    <w:rsid w:val="00145B78"/>
    <w:rPr>
      <w:vertAlign w:val="superscript"/>
    </w:rPr>
  </w:style>
  <w:style w:type="paragraph" w:styleId="NormalWeb">
    <w:name w:val="Normal (Web)"/>
    <w:basedOn w:val="Normal"/>
    <w:uiPriority w:val="99"/>
    <w:semiHidden/>
    <w:unhideWhenUsed/>
    <w:rsid w:val="006067C4"/>
    <w:pPr>
      <w:spacing w:before="100" w:beforeAutospacing="1" w:after="100" w:afterAutospacing="1" w:line="240" w:lineRule="auto"/>
    </w:pPr>
    <w:rPr>
      <w:rFonts w:ascii="Times New Roman" w:eastAsia="Times New Roman" w:hAnsi="Times New Roman" w:cs="Times New Roman"/>
      <w:kern w:val="0"/>
      <w:sz w:val="24"/>
      <w14:ligatures w14:val="none"/>
    </w:rPr>
  </w:style>
  <w:style w:type="paragraph" w:styleId="Revision">
    <w:name w:val="Revision"/>
    <w:hidden/>
    <w:uiPriority w:val="99"/>
    <w:semiHidden/>
    <w:rsid w:val="0013317C"/>
    <w:pPr>
      <w:widowControl/>
      <w:autoSpaceDE/>
      <w:autoSpaceDN/>
      <w:spacing w:after="0" w:line="240" w:lineRule="auto"/>
    </w:pPr>
    <w:rPr>
      <w:rFonts w:ascii="Arial" w:hAnsi="Arial"/>
      <w:kern w:val="2"/>
      <w:sz w:val="20"/>
      <w:szCs w:val="24"/>
      <w14:ligatures w14:val="standardContextual"/>
    </w:rPr>
  </w:style>
  <w:style w:type="character" w:styleId="CommentReference">
    <w:name w:val="annotation reference"/>
    <w:basedOn w:val="DefaultParagraphFont"/>
    <w:uiPriority w:val="99"/>
    <w:semiHidden/>
    <w:unhideWhenUsed/>
    <w:rsid w:val="007805DA"/>
    <w:rPr>
      <w:sz w:val="16"/>
      <w:szCs w:val="16"/>
    </w:rPr>
  </w:style>
  <w:style w:type="paragraph" w:styleId="CommentText">
    <w:name w:val="annotation text"/>
    <w:basedOn w:val="Normal"/>
    <w:link w:val="CommentTextChar"/>
    <w:uiPriority w:val="99"/>
    <w:unhideWhenUsed/>
    <w:rsid w:val="007805DA"/>
    <w:pPr>
      <w:spacing w:line="240" w:lineRule="auto"/>
    </w:pPr>
    <w:rPr>
      <w:szCs w:val="20"/>
    </w:rPr>
  </w:style>
  <w:style w:type="character" w:customStyle="1" w:styleId="CommentTextChar">
    <w:name w:val="Comment Text Char"/>
    <w:basedOn w:val="DefaultParagraphFont"/>
    <w:link w:val="CommentText"/>
    <w:uiPriority w:val="99"/>
    <w:rsid w:val="007805DA"/>
    <w:rPr>
      <w:rFonts w:ascii="Arial" w:hAnsi="Arial"/>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7805DA"/>
    <w:rPr>
      <w:b/>
      <w:bCs/>
    </w:rPr>
  </w:style>
  <w:style w:type="character" w:customStyle="1" w:styleId="CommentSubjectChar">
    <w:name w:val="Comment Subject Char"/>
    <w:basedOn w:val="CommentTextChar"/>
    <w:link w:val="CommentSubject"/>
    <w:uiPriority w:val="99"/>
    <w:semiHidden/>
    <w:rsid w:val="007805DA"/>
    <w:rPr>
      <w:rFonts w:ascii="Arial" w:hAnsi="Arial"/>
      <w:b/>
      <w:bCs/>
      <w:kern w:val="2"/>
      <w:sz w:val="20"/>
      <w:szCs w:val="20"/>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3391">
      <w:bodyDiv w:val="1"/>
      <w:marLeft w:val="0"/>
      <w:marRight w:val="0"/>
      <w:marTop w:val="0"/>
      <w:marBottom w:val="0"/>
      <w:divBdr>
        <w:top w:val="none" w:sz="0" w:space="0" w:color="auto"/>
        <w:left w:val="none" w:sz="0" w:space="0" w:color="auto"/>
        <w:bottom w:val="none" w:sz="0" w:space="0" w:color="auto"/>
        <w:right w:val="none" w:sz="0" w:space="0" w:color="auto"/>
      </w:divBdr>
    </w:div>
    <w:div w:id="32123419">
      <w:bodyDiv w:val="1"/>
      <w:marLeft w:val="0"/>
      <w:marRight w:val="0"/>
      <w:marTop w:val="0"/>
      <w:marBottom w:val="0"/>
      <w:divBdr>
        <w:top w:val="none" w:sz="0" w:space="0" w:color="auto"/>
        <w:left w:val="none" w:sz="0" w:space="0" w:color="auto"/>
        <w:bottom w:val="none" w:sz="0" w:space="0" w:color="auto"/>
        <w:right w:val="none" w:sz="0" w:space="0" w:color="auto"/>
      </w:divBdr>
      <w:divsChild>
        <w:div w:id="1603301397">
          <w:marLeft w:val="480"/>
          <w:marRight w:val="0"/>
          <w:marTop w:val="0"/>
          <w:marBottom w:val="0"/>
          <w:divBdr>
            <w:top w:val="none" w:sz="0" w:space="0" w:color="auto"/>
            <w:left w:val="none" w:sz="0" w:space="0" w:color="auto"/>
            <w:bottom w:val="none" w:sz="0" w:space="0" w:color="auto"/>
            <w:right w:val="none" w:sz="0" w:space="0" w:color="auto"/>
          </w:divBdr>
          <w:divsChild>
            <w:div w:id="1916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41437">
      <w:bodyDiv w:val="1"/>
      <w:marLeft w:val="0"/>
      <w:marRight w:val="0"/>
      <w:marTop w:val="0"/>
      <w:marBottom w:val="0"/>
      <w:divBdr>
        <w:top w:val="none" w:sz="0" w:space="0" w:color="auto"/>
        <w:left w:val="none" w:sz="0" w:space="0" w:color="auto"/>
        <w:bottom w:val="none" w:sz="0" w:space="0" w:color="auto"/>
        <w:right w:val="none" w:sz="0" w:space="0" w:color="auto"/>
      </w:divBdr>
      <w:divsChild>
        <w:div w:id="34815187">
          <w:marLeft w:val="480"/>
          <w:marRight w:val="0"/>
          <w:marTop w:val="0"/>
          <w:marBottom w:val="0"/>
          <w:divBdr>
            <w:top w:val="none" w:sz="0" w:space="0" w:color="auto"/>
            <w:left w:val="none" w:sz="0" w:space="0" w:color="auto"/>
            <w:bottom w:val="none" w:sz="0" w:space="0" w:color="auto"/>
            <w:right w:val="none" w:sz="0" w:space="0" w:color="auto"/>
          </w:divBdr>
          <w:divsChild>
            <w:div w:id="5429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41100">
      <w:bodyDiv w:val="1"/>
      <w:marLeft w:val="0"/>
      <w:marRight w:val="0"/>
      <w:marTop w:val="0"/>
      <w:marBottom w:val="0"/>
      <w:divBdr>
        <w:top w:val="none" w:sz="0" w:space="0" w:color="auto"/>
        <w:left w:val="none" w:sz="0" w:space="0" w:color="auto"/>
        <w:bottom w:val="none" w:sz="0" w:space="0" w:color="auto"/>
        <w:right w:val="none" w:sz="0" w:space="0" w:color="auto"/>
      </w:divBdr>
    </w:div>
    <w:div w:id="346173486">
      <w:bodyDiv w:val="1"/>
      <w:marLeft w:val="0"/>
      <w:marRight w:val="0"/>
      <w:marTop w:val="0"/>
      <w:marBottom w:val="0"/>
      <w:divBdr>
        <w:top w:val="none" w:sz="0" w:space="0" w:color="auto"/>
        <w:left w:val="none" w:sz="0" w:space="0" w:color="auto"/>
        <w:bottom w:val="none" w:sz="0" w:space="0" w:color="auto"/>
        <w:right w:val="none" w:sz="0" w:space="0" w:color="auto"/>
      </w:divBdr>
    </w:div>
    <w:div w:id="449519219">
      <w:bodyDiv w:val="1"/>
      <w:marLeft w:val="0"/>
      <w:marRight w:val="0"/>
      <w:marTop w:val="0"/>
      <w:marBottom w:val="0"/>
      <w:divBdr>
        <w:top w:val="none" w:sz="0" w:space="0" w:color="auto"/>
        <w:left w:val="none" w:sz="0" w:space="0" w:color="auto"/>
        <w:bottom w:val="none" w:sz="0" w:space="0" w:color="auto"/>
        <w:right w:val="none" w:sz="0" w:space="0" w:color="auto"/>
      </w:divBdr>
    </w:div>
    <w:div w:id="478575398">
      <w:bodyDiv w:val="1"/>
      <w:marLeft w:val="0"/>
      <w:marRight w:val="0"/>
      <w:marTop w:val="0"/>
      <w:marBottom w:val="0"/>
      <w:divBdr>
        <w:top w:val="none" w:sz="0" w:space="0" w:color="auto"/>
        <w:left w:val="none" w:sz="0" w:space="0" w:color="auto"/>
        <w:bottom w:val="none" w:sz="0" w:space="0" w:color="auto"/>
        <w:right w:val="none" w:sz="0" w:space="0" w:color="auto"/>
      </w:divBdr>
      <w:divsChild>
        <w:div w:id="831945994">
          <w:marLeft w:val="480"/>
          <w:marRight w:val="0"/>
          <w:marTop w:val="0"/>
          <w:marBottom w:val="0"/>
          <w:divBdr>
            <w:top w:val="none" w:sz="0" w:space="0" w:color="auto"/>
            <w:left w:val="none" w:sz="0" w:space="0" w:color="auto"/>
            <w:bottom w:val="none" w:sz="0" w:space="0" w:color="auto"/>
            <w:right w:val="none" w:sz="0" w:space="0" w:color="auto"/>
          </w:divBdr>
          <w:divsChild>
            <w:div w:id="36838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0530">
      <w:bodyDiv w:val="1"/>
      <w:marLeft w:val="0"/>
      <w:marRight w:val="0"/>
      <w:marTop w:val="0"/>
      <w:marBottom w:val="0"/>
      <w:divBdr>
        <w:top w:val="none" w:sz="0" w:space="0" w:color="auto"/>
        <w:left w:val="none" w:sz="0" w:space="0" w:color="auto"/>
        <w:bottom w:val="none" w:sz="0" w:space="0" w:color="auto"/>
        <w:right w:val="none" w:sz="0" w:space="0" w:color="auto"/>
      </w:divBdr>
      <w:divsChild>
        <w:div w:id="1111633323">
          <w:marLeft w:val="0"/>
          <w:marRight w:val="0"/>
          <w:marTop w:val="0"/>
          <w:marBottom w:val="0"/>
          <w:divBdr>
            <w:top w:val="none" w:sz="0" w:space="0" w:color="auto"/>
            <w:left w:val="none" w:sz="0" w:space="0" w:color="auto"/>
            <w:bottom w:val="none" w:sz="0" w:space="0" w:color="auto"/>
            <w:right w:val="none" w:sz="0" w:space="0" w:color="auto"/>
          </w:divBdr>
          <w:divsChild>
            <w:div w:id="112153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5387">
      <w:bodyDiv w:val="1"/>
      <w:marLeft w:val="0"/>
      <w:marRight w:val="0"/>
      <w:marTop w:val="0"/>
      <w:marBottom w:val="0"/>
      <w:divBdr>
        <w:top w:val="none" w:sz="0" w:space="0" w:color="auto"/>
        <w:left w:val="none" w:sz="0" w:space="0" w:color="auto"/>
        <w:bottom w:val="none" w:sz="0" w:space="0" w:color="auto"/>
        <w:right w:val="none" w:sz="0" w:space="0" w:color="auto"/>
      </w:divBdr>
      <w:divsChild>
        <w:div w:id="1017923466">
          <w:marLeft w:val="480"/>
          <w:marRight w:val="0"/>
          <w:marTop w:val="0"/>
          <w:marBottom w:val="0"/>
          <w:divBdr>
            <w:top w:val="none" w:sz="0" w:space="0" w:color="auto"/>
            <w:left w:val="none" w:sz="0" w:space="0" w:color="auto"/>
            <w:bottom w:val="none" w:sz="0" w:space="0" w:color="auto"/>
            <w:right w:val="none" w:sz="0" w:space="0" w:color="auto"/>
          </w:divBdr>
          <w:divsChild>
            <w:div w:id="16474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9082">
      <w:bodyDiv w:val="1"/>
      <w:marLeft w:val="0"/>
      <w:marRight w:val="0"/>
      <w:marTop w:val="0"/>
      <w:marBottom w:val="0"/>
      <w:divBdr>
        <w:top w:val="none" w:sz="0" w:space="0" w:color="auto"/>
        <w:left w:val="none" w:sz="0" w:space="0" w:color="auto"/>
        <w:bottom w:val="none" w:sz="0" w:space="0" w:color="auto"/>
        <w:right w:val="none" w:sz="0" w:space="0" w:color="auto"/>
      </w:divBdr>
    </w:div>
    <w:div w:id="588929578">
      <w:bodyDiv w:val="1"/>
      <w:marLeft w:val="0"/>
      <w:marRight w:val="0"/>
      <w:marTop w:val="0"/>
      <w:marBottom w:val="0"/>
      <w:divBdr>
        <w:top w:val="none" w:sz="0" w:space="0" w:color="auto"/>
        <w:left w:val="none" w:sz="0" w:space="0" w:color="auto"/>
        <w:bottom w:val="none" w:sz="0" w:space="0" w:color="auto"/>
        <w:right w:val="none" w:sz="0" w:space="0" w:color="auto"/>
      </w:divBdr>
    </w:div>
    <w:div w:id="628823977">
      <w:bodyDiv w:val="1"/>
      <w:marLeft w:val="0"/>
      <w:marRight w:val="0"/>
      <w:marTop w:val="0"/>
      <w:marBottom w:val="0"/>
      <w:divBdr>
        <w:top w:val="none" w:sz="0" w:space="0" w:color="auto"/>
        <w:left w:val="none" w:sz="0" w:space="0" w:color="auto"/>
        <w:bottom w:val="none" w:sz="0" w:space="0" w:color="auto"/>
        <w:right w:val="none" w:sz="0" w:space="0" w:color="auto"/>
      </w:divBdr>
      <w:divsChild>
        <w:div w:id="2071347702">
          <w:marLeft w:val="480"/>
          <w:marRight w:val="0"/>
          <w:marTop w:val="0"/>
          <w:marBottom w:val="0"/>
          <w:divBdr>
            <w:top w:val="none" w:sz="0" w:space="0" w:color="auto"/>
            <w:left w:val="none" w:sz="0" w:space="0" w:color="auto"/>
            <w:bottom w:val="none" w:sz="0" w:space="0" w:color="auto"/>
            <w:right w:val="none" w:sz="0" w:space="0" w:color="auto"/>
          </w:divBdr>
          <w:divsChild>
            <w:div w:id="64574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65320">
      <w:bodyDiv w:val="1"/>
      <w:marLeft w:val="0"/>
      <w:marRight w:val="0"/>
      <w:marTop w:val="0"/>
      <w:marBottom w:val="0"/>
      <w:divBdr>
        <w:top w:val="none" w:sz="0" w:space="0" w:color="auto"/>
        <w:left w:val="none" w:sz="0" w:space="0" w:color="auto"/>
        <w:bottom w:val="none" w:sz="0" w:space="0" w:color="auto"/>
        <w:right w:val="none" w:sz="0" w:space="0" w:color="auto"/>
      </w:divBdr>
    </w:div>
    <w:div w:id="684748607">
      <w:bodyDiv w:val="1"/>
      <w:marLeft w:val="0"/>
      <w:marRight w:val="0"/>
      <w:marTop w:val="0"/>
      <w:marBottom w:val="0"/>
      <w:divBdr>
        <w:top w:val="none" w:sz="0" w:space="0" w:color="auto"/>
        <w:left w:val="none" w:sz="0" w:space="0" w:color="auto"/>
        <w:bottom w:val="none" w:sz="0" w:space="0" w:color="auto"/>
        <w:right w:val="none" w:sz="0" w:space="0" w:color="auto"/>
      </w:divBdr>
      <w:divsChild>
        <w:div w:id="943263589">
          <w:marLeft w:val="480"/>
          <w:marRight w:val="0"/>
          <w:marTop w:val="0"/>
          <w:marBottom w:val="0"/>
          <w:divBdr>
            <w:top w:val="none" w:sz="0" w:space="0" w:color="auto"/>
            <w:left w:val="none" w:sz="0" w:space="0" w:color="auto"/>
            <w:bottom w:val="none" w:sz="0" w:space="0" w:color="auto"/>
            <w:right w:val="none" w:sz="0" w:space="0" w:color="auto"/>
          </w:divBdr>
          <w:divsChild>
            <w:div w:id="17195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3980">
      <w:bodyDiv w:val="1"/>
      <w:marLeft w:val="0"/>
      <w:marRight w:val="0"/>
      <w:marTop w:val="0"/>
      <w:marBottom w:val="0"/>
      <w:divBdr>
        <w:top w:val="none" w:sz="0" w:space="0" w:color="auto"/>
        <w:left w:val="none" w:sz="0" w:space="0" w:color="auto"/>
        <w:bottom w:val="none" w:sz="0" w:space="0" w:color="auto"/>
        <w:right w:val="none" w:sz="0" w:space="0" w:color="auto"/>
      </w:divBdr>
    </w:div>
    <w:div w:id="717052413">
      <w:bodyDiv w:val="1"/>
      <w:marLeft w:val="0"/>
      <w:marRight w:val="0"/>
      <w:marTop w:val="0"/>
      <w:marBottom w:val="0"/>
      <w:divBdr>
        <w:top w:val="none" w:sz="0" w:space="0" w:color="auto"/>
        <w:left w:val="none" w:sz="0" w:space="0" w:color="auto"/>
        <w:bottom w:val="none" w:sz="0" w:space="0" w:color="auto"/>
        <w:right w:val="none" w:sz="0" w:space="0" w:color="auto"/>
      </w:divBdr>
    </w:div>
    <w:div w:id="825827841">
      <w:bodyDiv w:val="1"/>
      <w:marLeft w:val="0"/>
      <w:marRight w:val="0"/>
      <w:marTop w:val="0"/>
      <w:marBottom w:val="0"/>
      <w:divBdr>
        <w:top w:val="none" w:sz="0" w:space="0" w:color="auto"/>
        <w:left w:val="none" w:sz="0" w:space="0" w:color="auto"/>
        <w:bottom w:val="none" w:sz="0" w:space="0" w:color="auto"/>
        <w:right w:val="none" w:sz="0" w:space="0" w:color="auto"/>
      </w:divBdr>
    </w:div>
    <w:div w:id="841967469">
      <w:bodyDiv w:val="1"/>
      <w:marLeft w:val="0"/>
      <w:marRight w:val="0"/>
      <w:marTop w:val="0"/>
      <w:marBottom w:val="0"/>
      <w:divBdr>
        <w:top w:val="none" w:sz="0" w:space="0" w:color="auto"/>
        <w:left w:val="none" w:sz="0" w:space="0" w:color="auto"/>
        <w:bottom w:val="none" w:sz="0" w:space="0" w:color="auto"/>
        <w:right w:val="none" w:sz="0" w:space="0" w:color="auto"/>
      </w:divBdr>
    </w:div>
    <w:div w:id="845168435">
      <w:bodyDiv w:val="1"/>
      <w:marLeft w:val="0"/>
      <w:marRight w:val="0"/>
      <w:marTop w:val="0"/>
      <w:marBottom w:val="0"/>
      <w:divBdr>
        <w:top w:val="none" w:sz="0" w:space="0" w:color="auto"/>
        <w:left w:val="none" w:sz="0" w:space="0" w:color="auto"/>
        <w:bottom w:val="none" w:sz="0" w:space="0" w:color="auto"/>
        <w:right w:val="none" w:sz="0" w:space="0" w:color="auto"/>
      </w:divBdr>
    </w:div>
    <w:div w:id="908879017">
      <w:bodyDiv w:val="1"/>
      <w:marLeft w:val="0"/>
      <w:marRight w:val="0"/>
      <w:marTop w:val="0"/>
      <w:marBottom w:val="0"/>
      <w:divBdr>
        <w:top w:val="none" w:sz="0" w:space="0" w:color="auto"/>
        <w:left w:val="none" w:sz="0" w:space="0" w:color="auto"/>
        <w:bottom w:val="none" w:sz="0" w:space="0" w:color="auto"/>
        <w:right w:val="none" w:sz="0" w:space="0" w:color="auto"/>
      </w:divBdr>
    </w:div>
    <w:div w:id="926498297">
      <w:bodyDiv w:val="1"/>
      <w:marLeft w:val="0"/>
      <w:marRight w:val="0"/>
      <w:marTop w:val="0"/>
      <w:marBottom w:val="0"/>
      <w:divBdr>
        <w:top w:val="none" w:sz="0" w:space="0" w:color="auto"/>
        <w:left w:val="none" w:sz="0" w:space="0" w:color="auto"/>
        <w:bottom w:val="none" w:sz="0" w:space="0" w:color="auto"/>
        <w:right w:val="none" w:sz="0" w:space="0" w:color="auto"/>
      </w:divBdr>
    </w:div>
    <w:div w:id="943226063">
      <w:bodyDiv w:val="1"/>
      <w:marLeft w:val="0"/>
      <w:marRight w:val="0"/>
      <w:marTop w:val="0"/>
      <w:marBottom w:val="0"/>
      <w:divBdr>
        <w:top w:val="none" w:sz="0" w:space="0" w:color="auto"/>
        <w:left w:val="none" w:sz="0" w:space="0" w:color="auto"/>
        <w:bottom w:val="none" w:sz="0" w:space="0" w:color="auto"/>
        <w:right w:val="none" w:sz="0" w:space="0" w:color="auto"/>
      </w:divBdr>
    </w:div>
    <w:div w:id="987591236">
      <w:bodyDiv w:val="1"/>
      <w:marLeft w:val="0"/>
      <w:marRight w:val="0"/>
      <w:marTop w:val="0"/>
      <w:marBottom w:val="0"/>
      <w:divBdr>
        <w:top w:val="none" w:sz="0" w:space="0" w:color="auto"/>
        <w:left w:val="none" w:sz="0" w:space="0" w:color="auto"/>
        <w:bottom w:val="none" w:sz="0" w:space="0" w:color="auto"/>
        <w:right w:val="none" w:sz="0" w:space="0" w:color="auto"/>
      </w:divBdr>
    </w:div>
    <w:div w:id="988755265">
      <w:bodyDiv w:val="1"/>
      <w:marLeft w:val="0"/>
      <w:marRight w:val="0"/>
      <w:marTop w:val="0"/>
      <w:marBottom w:val="0"/>
      <w:divBdr>
        <w:top w:val="none" w:sz="0" w:space="0" w:color="auto"/>
        <w:left w:val="none" w:sz="0" w:space="0" w:color="auto"/>
        <w:bottom w:val="none" w:sz="0" w:space="0" w:color="auto"/>
        <w:right w:val="none" w:sz="0" w:space="0" w:color="auto"/>
      </w:divBdr>
    </w:div>
    <w:div w:id="1025669237">
      <w:bodyDiv w:val="1"/>
      <w:marLeft w:val="0"/>
      <w:marRight w:val="0"/>
      <w:marTop w:val="0"/>
      <w:marBottom w:val="0"/>
      <w:divBdr>
        <w:top w:val="none" w:sz="0" w:space="0" w:color="auto"/>
        <w:left w:val="none" w:sz="0" w:space="0" w:color="auto"/>
        <w:bottom w:val="none" w:sz="0" w:space="0" w:color="auto"/>
        <w:right w:val="none" w:sz="0" w:space="0" w:color="auto"/>
      </w:divBdr>
      <w:divsChild>
        <w:div w:id="200242239">
          <w:marLeft w:val="480"/>
          <w:marRight w:val="0"/>
          <w:marTop w:val="0"/>
          <w:marBottom w:val="0"/>
          <w:divBdr>
            <w:top w:val="none" w:sz="0" w:space="0" w:color="auto"/>
            <w:left w:val="none" w:sz="0" w:space="0" w:color="auto"/>
            <w:bottom w:val="none" w:sz="0" w:space="0" w:color="auto"/>
            <w:right w:val="none" w:sz="0" w:space="0" w:color="auto"/>
          </w:divBdr>
          <w:divsChild>
            <w:div w:id="15525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80124">
      <w:bodyDiv w:val="1"/>
      <w:marLeft w:val="0"/>
      <w:marRight w:val="0"/>
      <w:marTop w:val="0"/>
      <w:marBottom w:val="0"/>
      <w:divBdr>
        <w:top w:val="none" w:sz="0" w:space="0" w:color="auto"/>
        <w:left w:val="none" w:sz="0" w:space="0" w:color="auto"/>
        <w:bottom w:val="none" w:sz="0" w:space="0" w:color="auto"/>
        <w:right w:val="none" w:sz="0" w:space="0" w:color="auto"/>
      </w:divBdr>
      <w:divsChild>
        <w:div w:id="85540396">
          <w:marLeft w:val="480"/>
          <w:marRight w:val="0"/>
          <w:marTop w:val="0"/>
          <w:marBottom w:val="0"/>
          <w:divBdr>
            <w:top w:val="none" w:sz="0" w:space="0" w:color="auto"/>
            <w:left w:val="none" w:sz="0" w:space="0" w:color="auto"/>
            <w:bottom w:val="none" w:sz="0" w:space="0" w:color="auto"/>
            <w:right w:val="none" w:sz="0" w:space="0" w:color="auto"/>
          </w:divBdr>
          <w:divsChild>
            <w:div w:id="19762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992">
      <w:bodyDiv w:val="1"/>
      <w:marLeft w:val="0"/>
      <w:marRight w:val="0"/>
      <w:marTop w:val="0"/>
      <w:marBottom w:val="0"/>
      <w:divBdr>
        <w:top w:val="none" w:sz="0" w:space="0" w:color="auto"/>
        <w:left w:val="none" w:sz="0" w:space="0" w:color="auto"/>
        <w:bottom w:val="none" w:sz="0" w:space="0" w:color="auto"/>
        <w:right w:val="none" w:sz="0" w:space="0" w:color="auto"/>
      </w:divBdr>
    </w:div>
    <w:div w:id="1069114606">
      <w:bodyDiv w:val="1"/>
      <w:marLeft w:val="0"/>
      <w:marRight w:val="0"/>
      <w:marTop w:val="0"/>
      <w:marBottom w:val="0"/>
      <w:divBdr>
        <w:top w:val="none" w:sz="0" w:space="0" w:color="auto"/>
        <w:left w:val="none" w:sz="0" w:space="0" w:color="auto"/>
        <w:bottom w:val="none" w:sz="0" w:space="0" w:color="auto"/>
        <w:right w:val="none" w:sz="0" w:space="0" w:color="auto"/>
      </w:divBdr>
      <w:divsChild>
        <w:div w:id="1656565388">
          <w:marLeft w:val="480"/>
          <w:marRight w:val="0"/>
          <w:marTop w:val="0"/>
          <w:marBottom w:val="0"/>
          <w:divBdr>
            <w:top w:val="none" w:sz="0" w:space="0" w:color="auto"/>
            <w:left w:val="none" w:sz="0" w:space="0" w:color="auto"/>
            <w:bottom w:val="none" w:sz="0" w:space="0" w:color="auto"/>
            <w:right w:val="none" w:sz="0" w:space="0" w:color="auto"/>
          </w:divBdr>
          <w:divsChild>
            <w:div w:id="15329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6039">
      <w:bodyDiv w:val="1"/>
      <w:marLeft w:val="0"/>
      <w:marRight w:val="0"/>
      <w:marTop w:val="0"/>
      <w:marBottom w:val="0"/>
      <w:divBdr>
        <w:top w:val="none" w:sz="0" w:space="0" w:color="auto"/>
        <w:left w:val="none" w:sz="0" w:space="0" w:color="auto"/>
        <w:bottom w:val="none" w:sz="0" w:space="0" w:color="auto"/>
        <w:right w:val="none" w:sz="0" w:space="0" w:color="auto"/>
      </w:divBdr>
    </w:div>
    <w:div w:id="1082025574">
      <w:bodyDiv w:val="1"/>
      <w:marLeft w:val="0"/>
      <w:marRight w:val="0"/>
      <w:marTop w:val="0"/>
      <w:marBottom w:val="0"/>
      <w:divBdr>
        <w:top w:val="none" w:sz="0" w:space="0" w:color="auto"/>
        <w:left w:val="none" w:sz="0" w:space="0" w:color="auto"/>
        <w:bottom w:val="none" w:sz="0" w:space="0" w:color="auto"/>
        <w:right w:val="none" w:sz="0" w:space="0" w:color="auto"/>
      </w:divBdr>
    </w:div>
    <w:div w:id="1146780970">
      <w:bodyDiv w:val="1"/>
      <w:marLeft w:val="0"/>
      <w:marRight w:val="0"/>
      <w:marTop w:val="0"/>
      <w:marBottom w:val="0"/>
      <w:divBdr>
        <w:top w:val="none" w:sz="0" w:space="0" w:color="auto"/>
        <w:left w:val="none" w:sz="0" w:space="0" w:color="auto"/>
        <w:bottom w:val="none" w:sz="0" w:space="0" w:color="auto"/>
        <w:right w:val="none" w:sz="0" w:space="0" w:color="auto"/>
      </w:divBdr>
    </w:div>
    <w:div w:id="1156801149">
      <w:bodyDiv w:val="1"/>
      <w:marLeft w:val="0"/>
      <w:marRight w:val="0"/>
      <w:marTop w:val="0"/>
      <w:marBottom w:val="0"/>
      <w:divBdr>
        <w:top w:val="none" w:sz="0" w:space="0" w:color="auto"/>
        <w:left w:val="none" w:sz="0" w:space="0" w:color="auto"/>
        <w:bottom w:val="none" w:sz="0" w:space="0" w:color="auto"/>
        <w:right w:val="none" w:sz="0" w:space="0" w:color="auto"/>
      </w:divBdr>
      <w:divsChild>
        <w:div w:id="832523932">
          <w:marLeft w:val="0"/>
          <w:marRight w:val="0"/>
          <w:marTop w:val="0"/>
          <w:marBottom w:val="0"/>
          <w:divBdr>
            <w:top w:val="none" w:sz="0" w:space="0" w:color="auto"/>
            <w:left w:val="none" w:sz="0" w:space="0" w:color="auto"/>
            <w:bottom w:val="none" w:sz="0" w:space="0" w:color="auto"/>
            <w:right w:val="none" w:sz="0" w:space="0" w:color="auto"/>
          </w:divBdr>
          <w:divsChild>
            <w:div w:id="4957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81839">
      <w:bodyDiv w:val="1"/>
      <w:marLeft w:val="0"/>
      <w:marRight w:val="0"/>
      <w:marTop w:val="0"/>
      <w:marBottom w:val="0"/>
      <w:divBdr>
        <w:top w:val="none" w:sz="0" w:space="0" w:color="auto"/>
        <w:left w:val="none" w:sz="0" w:space="0" w:color="auto"/>
        <w:bottom w:val="none" w:sz="0" w:space="0" w:color="auto"/>
        <w:right w:val="none" w:sz="0" w:space="0" w:color="auto"/>
      </w:divBdr>
    </w:div>
    <w:div w:id="1227718089">
      <w:bodyDiv w:val="1"/>
      <w:marLeft w:val="0"/>
      <w:marRight w:val="0"/>
      <w:marTop w:val="0"/>
      <w:marBottom w:val="0"/>
      <w:divBdr>
        <w:top w:val="none" w:sz="0" w:space="0" w:color="auto"/>
        <w:left w:val="none" w:sz="0" w:space="0" w:color="auto"/>
        <w:bottom w:val="none" w:sz="0" w:space="0" w:color="auto"/>
        <w:right w:val="none" w:sz="0" w:space="0" w:color="auto"/>
      </w:divBdr>
    </w:div>
    <w:div w:id="1255556950">
      <w:bodyDiv w:val="1"/>
      <w:marLeft w:val="0"/>
      <w:marRight w:val="0"/>
      <w:marTop w:val="0"/>
      <w:marBottom w:val="0"/>
      <w:divBdr>
        <w:top w:val="none" w:sz="0" w:space="0" w:color="auto"/>
        <w:left w:val="none" w:sz="0" w:space="0" w:color="auto"/>
        <w:bottom w:val="none" w:sz="0" w:space="0" w:color="auto"/>
        <w:right w:val="none" w:sz="0" w:space="0" w:color="auto"/>
      </w:divBdr>
    </w:div>
    <w:div w:id="1286696124">
      <w:bodyDiv w:val="1"/>
      <w:marLeft w:val="0"/>
      <w:marRight w:val="0"/>
      <w:marTop w:val="0"/>
      <w:marBottom w:val="0"/>
      <w:divBdr>
        <w:top w:val="none" w:sz="0" w:space="0" w:color="auto"/>
        <w:left w:val="none" w:sz="0" w:space="0" w:color="auto"/>
        <w:bottom w:val="none" w:sz="0" w:space="0" w:color="auto"/>
        <w:right w:val="none" w:sz="0" w:space="0" w:color="auto"/>
      </w:divBdr>
    </w:div>
    <w:div w:id="1299140668">
      <w:bodyDiv w:val="1"/>
      <w:marLeft w:val="0"/>
      <w:marRight w:val="0"/>
      <w:marTop w:val="0"/>
      <w:marBottom w:val="0"/>
      <w:divBdr>
        <w:top w:val="none" w:sz="0" w:space="0" w:color="auto"/>
        <w:left w:val="none" w:sz="0" w:space="0" w:color="auto"/>
        <w:bottom w:val="none" w:sz="0" w:space="0" w:color="auto"/>
        <w:right w:val="none" w:sz="0" w:space="0" w:color="auto"/>
      </w:divBdr>
    </w:div>
    <w:div w:id="1328246254">
      <w:bodyDiv w:val="1"/>
      <w:marLeft w:val="0"/>
      <w:marRight w:val="0"/>
      <w:marTop w:val="0"/>
      <w:marBottom w:val="0"/>
      <w:divBdr>
        <w:top w:val="none" w:sz="0" w:space="0" w:color="auto"/>
        <w:left w:val="none" w:sz="0" w:space="0" w:color="auto"/>
        <w:bottom w:val="none" w:sz="0" w:space="0" w:color="auto"/>
        <w:right w:val="none" w:sz="0" w:space="0" w:color="auto"/>
      </w:divBdr>
    </w:div>
    <w:div w:id="1351955248">
      <w:bodyDiv w:val="1"/>
      <w:marLeft w:val="0"/>
      <w:marRight w:val="0"/>
      <w:marTop w:val="0"/>
      <w:marBottom w:val="0"/>
      <w:divBdr>
        <w:top w:val="none" w:sz="0" w:space="0" w:color="auto"/>
        <w:left w:val="none" w:sz="0" w:space="0" w:color="auto"/>
        <w:bottom w:val="none" w:sz="0" w:space="0" w:color="auto"/>
        <w:right w:val="none" w:sz="0" w:space="0" w:color="auto"/>
      </w:divBdr>
    </w:div>
    <w:div w:id="1357779164">
      <w:bodyDiv w:val="1"/>
      <w:marLeft w:val="0"/>
      <w:marRight w:val="0"/>
      <w:marTop w:val="0"/>
      <w:marBottom w:val="0"/>
      <w:divBdr>
        <w:top w:val="none" w:sz="0" w:space="0" w:color="auto"/>
        <w:left w:val="none" w:sz="0" w:space="0" w:color="auto"/>
        <w:bottom w:val="none" w:sz="0" w:space="0" w:color="auto"/>
        <w:right w:val="none" w:sz="0" w:space="0" w:color="auto"/>
      </w:divBdr>
      <w:divsChild>
        <w:div w:id="720327391">
          <w:marLeft w:val="480"/>
          <w:marRight w:val="0"/>
          <w:marTop w:val="0"/>
          <w:marBottom w:val="0"/>
          <w:divBdr>
            <w:top w:val="none" w:sz="0" w:space="0" w:color="auto"/>
            <w:left w:val="none" w:sz="0" w:space="0" w:color="auto"/>
            <w:bottom w:val="none" w:sz="0" w:space="0" w:color="auto"/>
            <w:right w:val="none" w:sz="0" w:space="0" w:color="auto"/>
          </w:divBdr>
          <w:divsChild>
            <w:div w:id="44546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39098">
      <w:bodyDiv w:val="1"/>
      <w:marLeft w:val="0"/>
      <w:marRight w:val="0"/>
      <w:marTop w:val="0"/>
      <w:marBottom w:val="0"/>
      <w:divBdr>
        <w:top w:val="none" w:sz="0" w:space="0" w:color="auto"/>
        <w:left w:val="none" w:sz="0" w:space="0" w:color="auto"/>
        <w:bottom w:val="none" w:sz="0" w:space="0" w:color="auto"/>
        <w:right w:val="none" w:sz="0" w:space="0" w:color="auto"/>
      </w:divBdr>
    </w:div>
    <w:div w:id="1399939482">
      <w:bodyDiv w:val="1"/>
      <w:marLeft w:val="0"/>
      <w:marRight w:val="0"/>
      <w:marTop w:val="0"/>
      <w:marBottom w:val="0"/>
      <w:divBdr>
        <w:top w:val="none" w:sz="0" w:space="0" w:color="auto"/>
        <w:left w:val="none" w:sz="0" w:space="0" w:color="auto"/>
        <w:bottom w:val="none" w:sz="0" w:space="0" w:color="auto"/>
        <w:right w:val="none" w:sz="0" w:space="0" w:color="auto"/>
      </w:divBdr>
    </w:div>
    <w:div w:id="1555890841">
      <w:bodyDiv w:val="1"/>
      <w:marLeft w:val="0"/>
      <w:marRight w:val="0"/>
      <w:marTop w:val="0"/>
      <w:marBottom w:val="0"/>
      <w:divBdr>
        <w:top w:val="none" w:sz="0" w:space="0" w:color="auto"/>
        <w:left w:val="none" w:sz="0" w:space="0" w:color="auto"/>
        <w:bottom w:val="none" w:sz="0" w:space="0" w:color="auto"/>
        <w:right w:val="none" w:sz="0" w:space="0" w:color="auto"/>
      </w:divBdr>
      <w:divsChild>
        <w:div w:id="211816868">
          <w:marLeft w:val="480"/>
          <w:marRight w:val="0"/>
          <w:marTop w:val="0"/>
          <w:marBottom w:val="0"/>
          <w:divBdr>
            <w:top w:val="none" w:sz="0" w:space="0" w:color="auto"/>
            <w:left w:val="none" w:sz="0" w:space="0" w:color="auto"/>
            <w:bottom w:val="none" w:sz="0" w:space="0" w:color="auto"/>
            <w:right w:val="none" w:sz="0" w:space="0" w:color="auto"/>
          </w:divBdr>
          <w:divsChild>
            <w:div w:id="13277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304">
      <w:bodyDiv w:val="1"/>
      <w:marLeft w:val="0"/>
      <w:marRight w:val="0"/>
      <w:marTop w:val="0"/>
      <w:marBottom w:val="0"/>
      <w:divBdr>
        <w:top w:val="none" w:sz="0" w:space="0" w:color="auto"/>
        <w:left w:val="none" w:sz="0" w:space="0" w:color="auto"/>
        <w:bottom w:val="none" w:sz="0" w:space="0" w:color="auto"/>
        <w:right w:val="none" w:sz="0" w:space="0" w:color="auto"/>
      </w:divBdr>
    </w:div>
    <w:div w:id="1569195396">
      <w:bodyDiv w:val="1"/>
      <w:marLeft w:val="0"/>
      <w:marRight w:val="0"/>
      <w:marTop w:val="0"/>
      <w:marBottom w:val="0"/>
      <w:divBdr>
        <w:top w:val="none" w:sz="0" w:space="0" w:color="auto"/>
        <w:left w:val="none" w:sz="0" w:space="0" w:color="auto"/>
        <w:bottom w:val="none" w:sz="0" w:space="0" w:color="auto"/>
        <w:right w:val="none" w:sz="0" w:space="0" w:color="auto"/>
      </w:divBdr>
    </w:div>
    <w:div w:id="1627547479">
      <w:bodyDiv w:val="1"/>
      <w:marLeft w:val="0"/>
      <w:marRight w:val="0"/>
      <w:marTop w:val="0"/>
      <w:marBottom w:val="0"/>
      <w:divBdr>
        <w:top w:val="none" w:sz="0" w:space="0" w:color="auto"/>
        <w:left w:val="none" w:sz="0" w:space="0" w:color="auto"/>
        <w:bottom w:val="none" w:sz="0" w:space="0" w:color="auto"/>
        <w:right w:val="none" w:sz="0" w:space="0" w:color="auto"/>
      </w:divBdr>
      <w:divsChild>
        <w:div w:id="905533589">
          <w:marLeft w:val="0"/>
          <w:marRight w:val="0"/>
          <w:marTop w:val="0"/>
          <w:marBottom w:val="0"/>
          <w:divBdr>
            <w:top w:val="none" w:sz="0" w:space="0" w:color="auto"/>
            <w:left w:val="none" w:sz="0" w:space="0" w:color="auto"/>
            <w:bottom w:val="none" w:sz="0" w:space="0" w:color="auto"/>
            <w:right w:val="none" w:sz="0" w:space="0" w:color="auto"/>
          </w:divBdr>
          <w:divsChild>
            <w:div w:id="3199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314">
      <w:bodyDiv w:val="1"/>
      <w:marLeft w:val="0"/>
      <w:marRight w:val="0"/>
      <w:marTop w:val="0"/>
      <w:marBottom w:val="0"/>
      <w:divBdr>
        <w:top w:val="none" w:sz="0" w:space="0" w:color="auto"/>
        <w:left w:val="none" w:sz="0" w:space="0" w:color="auto"/>
        <w:bottom w:val="none" w:sz="0" w:space="0" w:color="auto"/>
        <w:right w:val="none" w:sz="0" w:space="0" w:color="auto"/>
      </w:divBdr>
    </w:div>
    <w:div w:id="1719931782">
      <w:bodyDiv w:val="1"/>
      <w:marLeft w:val="0"/>
      <w:marRight w:val="0"/>
      <w:marTop w:val="0"/>
      <w:marBottom w:val="0"/>
      <w:divBdr>
        <w:top w:val="none" w:sz="0" w:space="0" w:color="auto"/>
        <w:left w:val="none" w:sz="0" w:space="0" w:color="auto"/>
        <w:bottom w:val="none" w:sz="0" w:space="0" w:color="auto"/>
        <w:right w:val="none" w:sz="0" w:space="0" w:color="auto"/>
      </w:divBdr>
      <w:divsChild>
        <w:div w:id="486826644">
          <w:marLeft w:val="480"/>
          <w:marRight w:val="0"/>
          <w:marTop w:val="0"/>
          <w:marBottom w:val="0"/>
          <w:divBdr>
            <w:top w:val="none" w:sz="0" w:space="0" w:color="auto"/>
            <w:left w:val="none" w:sz="0" w:space="0" w:color="auto"/>
            <w:bottom w:val="none" w:sz="0" w:space="0" w:color="auto"/>
            <w:right w:val="none" w:sz="0" w:space="0" w:color="auto"/>
          </w:divBdr>
          <w:divsChild>
            <w:div w:id="136290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2667">
      <w:bodyDiv w:val="1"/>
      <w:marLeft w:val="0"/>
      <w:marRight w:val="0"/>
      <w:marTop w:val="0"/>
      <w:marBottom w:val="0"/>
      <w:divBdr>
        <w:top w:val="none" w:sz="0" w:space="0" w:color="auto"/>
        <w:left w:val="none" w:sz="0" w:space="0" w:color="auto"/>
        <w:bottom w:val="none" w:sz="0" w:space="0" w:color="auto"/>
        <w:right w:val="none" w:sz="0" w:space="0" w:color="auto"/>
      </w:divBdr>
    </w:div>
    <w:div w:id="1749696134">
      <w:bodyDiv w:val="1"/>
      <w:marLeft w:val="0"/>
      <w:marRight w:val="0"/>
      <w:marTop w:val="0"/>
      <w:marBottom w:val="0"/>
      <w:divBdr>
        <w:top w:val="none" w:sz="0" w:space="0" w:color="auto"/>
        <w:left w:val="none" w:sz="0" w:space="0" w:color="auto"/>
        <w:bottom w:val="none" w:sz="0" w:space="0" w:color="auto"/>
        <w:right w:val="none" w:sz="0" w:space="0" w:color="auto"/>
      </w:divBdr>
    </w:div>
    <w:div w:id="1815028003">
      <w:bodyDiv w:val="1"/>
      <w:marLeft w:val="0"/>
      <w:marRight w:val="0"/>
      <w:marTop w:val="0"/>
      <w:marBottom w:val="0"/>
      <w:divBdr>
        <w:top w:val="none" w:sz="0" w:space="0" w:color="auto"/>
        <w:left w:val="none" w:sz="0" w:space="0" w:color="auto"/>
        <w:bottom w:val="none" w:sz="0" w:space="0" w:color="auto"/>
        <w:right w:val="none" w:sz="0" w:space="0" w:color="auto"/>
      </w:divBdr>
      <w:divsChild>
        <w:div w:id="1204558062">
          <w:marLeft w:val="480"/>
          <w:marRight w:val="0"/>
          <w:marTop w:val="0"/>
          <w:marBottom w:val="0"/>
          <w:divBdr>
            <w:top w:val="none" w:sz="0" w:space="0" w:color="auto"/>
            <w:left w:val="none" w:sz="0" w:space="0" w:color="auto"/>
            <w:bottom w:val="none" w:sz="0" w:space="0" w:color="auto"/>
            <w:right w:val="none" w:sz="0" w:space="0" w:color="auto"/>
          </w:divBdr>
          <w:divsChild>
            <w:div w:id="21320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01333">
      <w:bodyDiv w:val="1"/>
      <w:marLeft w:val="0"/>
      <w:marRight w:val="0"/>
      <w:marTop w:val="0"/>
      <w:marBottom w:val="0"/>
      <w:divBdr>
        <w:top w:val="none" w:sz="0" w:space="0" w:color="auto"/>
        <w:left w:val="none" w:sz="0" w:space="0" w:color="auto"/>
        <w:bottom w:val="none" w:sz="0" w:space="0" w:color="auto"/>
        <w:right w:val="none" w:sz="0" w:space="0" w:color="auto"/>
      </w:divBdr>
    </w:div>
    <w:div w:id="1974797342">
      <w:bodyDiv w:val="1"/>
      <w:marLeft w:val="0"/>
      <w:marRight w:val="0"/>
      <w:marTop w:val="0"/>
      <w:marBottom w:val="0"/>
      <w:divBdr>
        <w:top w:val="none" w:sz="0" w:space="0" w:color="auto"/>
        <w:left w:val="none" w:sz="0" w:space="0" w:color="auto"/>
        <w:bottom w:val="none" w:sz="0" w:space="0" w:color="auto"/>
        <w:right w:val="none" w:sz="0" w:space="0" w:color="auto"/>
      </w:divBdr>
    </w:div>
    <w:div w:id="2036882681">
      <w:bodyDiv w:val="1"/>
      <w:marLeft w:val="0"/>
      <w:marRight w:val="0"/>
      <w:marTop w:val="0"/>
      <w:marBottom w:val="0"/>
      <w:divBdr>
        <w:top w:val="none" w:sz="0" w:space="0" w:color="auto"/>
        <w:left w:val="none" w:sz="0" w:space="0" w:color="auto"/>
        <w:bottom w:val="none" w:sz="0" w:space="0" w:color="auto"/>
        <w:right w:val="none" w:sz="0" w:space="0" w:color="auto"/>
      </w:divBdr>
    </w:div>
    <w:div w:id="2077118681">
      <w:bodyDiv w:val="1"/>
      <w:marLeft w:val="0"/>
      <w:marRight w:val="0"/>
      <w:marTop w:val="0"/>
      <w:marBottom w:val="0"/>
      <w:divBdr>
        <w:top w:val="none" w:sz="0" w:space="0" w:color="auto"/>
        <w:left w:val="none" w:sz="0" w:space="0" w:color="auto"/>
        <w:bottom w:val="none" w:sz="0" w:space="0" w:color="auto"/>
        <w:right w:val="none" w:sz="0" w:space="0" w:color="auto"/>
      </w:divBdr>
    </w:div>
    <w:div w:id="2106879614">
      <w:bodyDiv w:val="1"/>
      <w:marLeft w:val="0"/>
      <w:marRight w:val="0"/>
      <w:marTop w:val="0"/>
      <w:marBottom w:val="0"/>
      <w:divBdr>
        <w:top w:val="none" w:sz="0" w:space="0" w:color="auto"/>
        <w:left w:val="none" w:sz="0" w:space="0" w:color="auto"/>
        <w:bottom w:val="none" w:sz="0" w:space="0" w:color="auto"/>
        <w:right w:val="none" w:sz="0" w:space="0" w:color="auto"/>
      </w:divBdr>
      <w:divsChild>
        <w:div w:id="1965773433">
          <w:marLeft w:val="0"/>
          <w:marRight w:val="0"/>
          <w:marTop w:val="0"/>
          <w:marBottom w:val="0"/>
          <w:divBdr>
            <w:top w:val="none" w:sz="0" w:space="0" w:color="auto"/>
            <w:left w:val="none" w:sz="0" w:space="0" w:color="auto"/>
            <w:bottom w:val="none" w:sz="0" w:space="0" w:color="auto"/>
            <w:right w:val="none" w:sz="0" w:space="0" w:color="auto"/>
          </w:divBdr>
        </w:div>
      </w:divsChild>
    </w:div>
    <w:div w:id="2112234036">
      <w:bodyDiv w:val="1"/>
      <w:marLeft w:val="0"/>
      <w:marRight w:val="0"/>
      <w:marTop w:val="0"/>
      <w:marBottom w:val="0"/>
      <w:divBdr>
        <w:top w:val="none" w:sz="0" w:space="0" w:color="auto"/>
        <w:left w:val="none" w:sz="0" w:space="0" w:color="auto"/>
        <w:bottom w:val="none" w:sz="0" w:space="0" w:color="auto"/>
        <w:right w:val="none" w:sz="0" w:space="0" w:color="auto"/>
      </w:divBdr>
    </w:div>
    <w:div w:id="2125420960">
      <w:bodyDiv w:val="1"/>
      <w:marLeft w:val="0"/>
      <w:marRight w:val="0"/>
      <w:marTop w:val="0"/>
      <w:marBottom w:val="0"/>
      <w:divBdr>
        <w:top w:val="none" w:sz="0" w:space="0" w:color="auto"/>
        <w:left w:val="none" w:sz="0" w:space="0" w:color="auto"/>
        <w:bottom w:val="none" w:sz="0" w:space="0" w:color="auto"/>
        <w:right w:val="none" w:sz="0" w:space="0" w:color="auto"/>
      </w:divBdr>
      <w:divsChild>
        <w:div w:id="517735177">
          <w:marLeft w:val="480"/>
          <w:marRight w:val="0"/>
          <w:marTop w:val="0"/>
          <w:marBottom w:val="0"/>
          <w:divBdr>
            <w:top w:val="none" w:sz="0" w:space="0" w:color="auto"/>
            <w:left w:val="none" w:sz="0" w:space="0" w:color="auto"/>
            <w:bottom w:val="none" w:sz="0" w:space="0" w:color="auto"/>
            <w:right w:val="none" w:sz="0" w:space="0" w:color="auto"/>
          </w:divBdr>
          <w:divsChild>
            <w:div w:id="20973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R:\GENERAL%20OFFICE\MS%20OFFICE%20TEMPLATES\_LetterHead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4023A941A9B4944BBBD5E0596F43C29" ma:contentTypeVersion="18" ma:contentTypeDescription="Create a new document." ma:contentTypeScope="" ma:versionID="78b73b16673d9115894f66a690e7c297">
  <xsd:schema xmlns:xsd="http://www.w3.org/2001/XMLSchema" xmlns:xs="http://www.w3.org/2001/XMLSchema" xmlns:p="http://schemas.microsoft.com/office/2006/metadata/properties" xmlns:ns2="70ee7058-bf99-4fc8-93b2-408ba2f8ce29" xmlns:ns3="7ce7a559-57ff-44a1-9cbb-d9793c3684b0" targetNamespace="http://schemas.microsoft.com/office/2006/metadata/properties" ma:root="true" ma:fieldsID="d1ee38791161abb4901c3569cba722cf" ns2:_="" ns3:_="">
    <xsd:import namespace="70ee7058-bf99-4fc8-93b2-408ba2f8ce29"/>
    <xsd:import namespace="7ce7a559-57ff-44a1-9cbb-d9793c3684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ee7058-bf99-4fc8-93b2-408ba2f8ce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89380780-d4aa-465c-bf4d-f1d1156afde6"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e7a559-57ff-44a1-9cbb-d9793c3684b0"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76f943f4-4dc6-4b92-b021-cf20bb8b5e88}" ma:internalName="TaxCatchAll" ma:showField="CatchAllData" ma:web="7ce7a559-57ff-44a1-9cbb-d9793c3684b0">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0ee7058-bf99-4fc8-93b2-408ba2f8ce29">
      <Terms xmlns="http://schemas.microsoft.com/office/infopath/2007/PartnerControls"/>
    </lcf76f155ced4ddcb4097134ff3c332f>
    <TaxCatchAll xmlns="7ce7a559-57ff-44a1-9cbb-d9793c3684b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ECF770-8C06-4194-8EA0-76C15C620F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ee7058-bf99-4fc8-93b2-408ba2f8ce29"/>
    <ds:schemaRef ds:uri="7ce7a559-57ff-44a1-9cbb-d9793c3684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73D6340-F564-4ED5-BF5A-D0B40D975063}">
  <ds:schemaRefs>
    <ds:schemaRef ds:uri="http://schemas.microsoft.com/office/2006/metadata/properties"/>
    <ds:schemaRef ds:uri="http://schemas.microsoft.com/office/infopath/2007/PartnerControls"/>
    <ds:schemaRef ds:uri="70ee7058-bf99-4fc8-93b2-408ba2f8ce29"/>
    <ds:schemaRef ds:uri="7ce7a559-57ff-44a1-9cbb-d9793c3684b0"/>
  </ds:schemaRefs>
</ds:datastoreItem>
</file>

<file path=customXml/itemProps3.xml><?xml version="1.0" encoding="utf-8"?>
<ds:datastoreItem xmlns:ds="http://schemas.openxmlformats.org/officeDocument/2006/customXml" ds:itemID="{7F92B047-960F-E144-B527-E65A20F2A436}">
  <ds:schemaRefs>
    <ds:schemaRef ds:uri="http://schemas.openxmlformats.org/officeDocument/2006/bibliography"/>
  </ds:schemaRefs>
</ds:datastoreItem>
</file>

<file path=customXml/itemProps4.xml><?xml version="1.0" encoding="utf-8"?>
<ds:datastoreItem xmlns:ds="http://schemas.openxmlformats.org/officeDocument/2006/customXml" ds:itemID="{A739B9F3-64F9-4F36-9536-1105666B195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_LetterHeadTemplate</Template>
  <TotalTime>793</TotalTime>
  <Pages>22</Pages>
  <Words>3003</Words>
  <Characters>17122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20085</CharactersWithSpaces>
  <SharedDoc>false</SharedDoc>
  <HLinks>
    <vt:vector size="36" baseType="variant">
      <vt:variant>
        <vt:i4>2228334</vt:i4>
      </vt:variant>
      <vt:variant>
        <vt:i4>9</vt:i4>
      </vt:variant>
      <vt:variant>
        <vt:i4>0</vt:i4>
      </vt:variant>
      <vt:variant>
        <vt:i4>5</vt:i4>
      </vt:variant>
      <vt:variant>
        <vt:lpwstr>https://www.pechakucha.com/</vt:lpwstr>
      </vt:variant>
      <vt:variant>
        <vt:lpwstr/>
      </vt:variant>
      <vt:variant>
        <vt:i4>5767280</vt:i4>
      </vt:variant>
      <vt:variant>
        <vt:i4>6</vt:i4>
      </vt:variant>
      <vt:variant>
        <vt:i4>0</vt:i4>
      </vt:variant>
      <vt:variant>
        <vt:i4>5</vt:i4>
      </vt:variant>
      <vt:variant>
        <vt:lpwstr>https://goosechase.com/?gad_source=1&amp;gclid=Cj0KCQjww-HABhCGARIsALLO6Xxim9eBx1R9vrD77EJes5etz1DxE2NyS8FT5k25E5Fn2Ym3d4T77z8aAp_JEALw_wcB</vt:lpwstr>
      </vt:variant>
      <vt:variant>
        <vt:lpwstr/>
      </vt:variant>
      <vt:variant>
        <vt:i4>6684784</vt:i4>
      </vt:variant>
      <vt:variant>
        <vt:i4>3</vt:i4>
      </vt:variant>
      <vt:variant>
        <vt:i4>0</vt:i4>
      </vt:variant>
      <vt:variant>
        <vt:i4>5</vt:i4>
      </vt:variant>
      <vt:variant>
        <vt:lpwstr>https://padlet.com/</vt:lpwstr>
      </vt:variant>
      <vt:variant>
        <vt:lpwstr/>
      </vt:variant>
      <vt:variant>
        <vt:i4>3932267</vt:i4>
      </vt:variant>
      <vt:variant>
        <vt:i4>0</vt:i4>
      </vt:variant>
      <vt:variant>
        <vt:i4>0</vt:i4>
      </vt:variant>
      <vt:variant>
        <vt:i4>5</vt:i4>
      </vt:variant>
      <vt:variant>
        <vt:lpwstr>https://www.mentimeter.com/</vt:lpwstr>
      </vt:variant>
      <vt:variant>
        <vt:lpwstr/>
      </vt:variant>
      <vt:variant>
        <vt:i4>5767225</vt:i4>
      </vt:variant>
      <vt:variant>
        <vt:i4>3</vt:i4>
      </vt:variant>
      <vt:variant>
        <vt:i4>0</vt:i4>
      </vt:variant>
      <vt:variant>
        <vt:i4>5</vt:i4>
      </vt:variant>
      <vt:variant>
        <vt:lpwstr>mailto:Brenda.Swirczynski@pflugerarchitects.com</vt:lpwstr>
      </vt:variant>
      <vt:variant>
        <vt:lpwstr/>
      </vt:variant>
      <vt:variant>
        <vt:i4>5767225</vt:i4>
      </vt:variant>
      <vt:variant>
        <vt:i4>0</vt:i4>
      </vt:variant>
      <vt:variant>
        <vt:i4>0</vt:i4>
      </vt:variant>
      <vt:variant>
        <vt:i4>5</vt:i4>
      </vt:variant>
      <vt:variant>
        <vt:lpwstr>mailto:Brenda.Swirczynski@pflugerarchitects.com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Wickes</dc:creator>
  <cp:keywords/>
  <cp:lastModifiedBy>Agustin Salinas</cp:lastModifiedBy>
  <cp:revision>354</cp:revision>
  <dcterms:created xsi:type="dcterms:W3CDTF">2025-05-20T20:39:00Z</dcterms:created>
  <dcterms:modified xsi:type="dcterms:W3CDTF">2025-11-07T15:43:00Z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2017-10-10T00:00:00Z</vt:filetime>
  </property>
  <property fmtid="{D5CDD505-2E9C-101B-9397-08002B2CF9AE}" pid="3" name="Creator">
    <vt:lpwstr>Adobe InDesign CC 2017 (Macintosh)</vt:lpwstr>
  </property>
  <property fmtid="{D5CDD505-2E9C-101B-9397-08002B2CF9AE}" pid="4" name="LastSaved">
    <vt:filetime>2017-10-10T00:00:00Z</vt:filetime>
  </property>
  <property fmtid="{D5CDD505-2E9C-101B-9397-08002B2CF9AE}" pid="5" name="GrammarlyDocumentId">
    <vt:lpwstr>34c6e159-96ce-4dc5-b254-9b77e1869e77</vt:lpwstr>
  </property>
  <property fmtid="{D5CDD505-2E9C-101B-9397-08002B2CF9AE}" pid="6" name="ContentTypeId">
    <vt:lpwstr>0x010100C4023A941A9B4944BBBD5E0596F43C29</vt:lpwstr>
  </property>
  <property fmtid="{D5CDD505-2E9C-101B-9397-08002B2CF9AE}" pid="7" name="MediaServiceImageTags">
    <vt:lpwstr/>
  </property>
</Properties>
</file>